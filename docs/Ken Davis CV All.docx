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58" w:rsidRDefault="002C6370" w:rsidP="00734685">
      <w:pPr>
        <w:pStyle w:val="Title"/>
      </w:pPr>
      <w:r>
        <w:t>Profile</w:t>
      </w:r>
    </w:p>
    <w:p w:rsidR="002C6370" w:rsidRPr="0077710D" w:rsidRDefault="00F86021">
      <w:pPr>
        <w:widowControl w:val="0"/>
        <w:rPr>
          <w:rFonts w:cs="Arial"/>
          <w:bCs/>
        </w:rPr>
      </w:pPr>
      <w:r>
        <w:rPr>
          <w:rFonts w:cs="Arial"/>
          <w:bCs/>
        </w:rPr>
        <w:tab/>
      </w:r>
      <w:r w:rsidR="002C6370" w:rsidRPr="0077710D">
        <w:rPr>
          <w:rFonts w:cs="Arial"/>
          <w:bCs/>
        </w:rPr>
        <w:t>I hav</w:t>
      </w:r>
      <w:r w:rsidR="00BE040D">
        <w:rPr>
          <w:rFonts w:cs="Arial"/>
          <w:bCs/>
        </w:rPr>
        <w:t>e been working in IT 20</w:t>
      </w:r>
      <w:bookmarkStart w:id="0" w:name="_GoBack"/>
      <w:bookmarkEnd w:id="0"/>
      <w:r w:rsidR="002C6370" w:rsidRPr="0077710D">
        <w:rPr>
          <w:rFonts w:cs="Arial"/>
          <w:bCs/>
        </w:rPr>
        <w:t xml:space="preserve"> years and have been responsible for providing solutions for</w:t>
      </w:r>
      <w:r w:rsidR="000001E1">
        <w:rPr>
          <w:rFonts w:cs="Arial"/>
          <w:bCs/>
        </w:rPr>
        <w:t xml:space="preserve"> a</w:t>
      </w:r>
      <w:r w:rsidR="002C6370" w:rsidRPr="0077710D">
        <w:rPr>
          <w:rFonts w:cs="Arial"/>
          <w:bCs/>
        </w:rPr>
        <w:t xml:space="preserve"> wide </w:t>
      </w:r>
      <w:r>
        <w:rPr>
          <w:rFonts w:cs="Arial"/>
          <w:bCs/>
        </w:rPr>
        <w:tab/>
      </w:r>
      <w:r w:rsidR="002C6370" w:rsidRPr="0077710D">
        <w:rPr>
          <w:rFonts w:cs="Arial"/>
          <w:bCs/>
        </w:rPr>
        <w:t xml:space="preserve">variety of </w:t>
      </w:r>
      <w:r w:rsidR="00E47238">
        <w:rPr>
          <w:rFonts w:cs="Arial"/>
          <w:bCs/>
        </w:rPr>
        <w:t>situations</w:t>
      </w:r>
      <w:r w:rsidR="002C6370" w:rsidRPr="0077710D">
        <w:rPr>
          <w:rFonts w:cs="Arial"/>
          <w:bCs/>
        </w:rPr>
        <w:t>.</w:t>
      </w:r>
    </w:p>
    <w:p w:rsidR="002C6370" w:rsidRPr="0077710D" w:rsidRDefault="00F86021">
      <w:pPr>
        <w:widowControl w:val="0"/>
        <w:rPr>
          <w:rFonts w:cs="Arial"/>
          <w:bCs/>
        </w:rPr>
      </w:pPr>
      <w:r>
        <w:rPr>
          <w:rFonts w:cs="Arial"/>
          <w:bCs/>
        </w:rPr>
        <w:tab/>
      </w:r>
      <w:r w:rsidR="003E7792">
        <w:rPr>
          <w:rFonts w:cs="Arial"/>
          <w:bCs/>
        </w:rPr>
        <w:t xml:space="preserve">Known as “A </w:t>
      </w:r>
      <w:r w:rsidR="008D0D73">
        <w:rPr>
          <w:rFonts w:cs="Arial"/>
          <w:bCs/>
        </w:rPr>
        <w:t>Fixer”, I</w:t>
      </w:r>
      <w:r w:rsidR="003E7792">
        <w:rPr>
          <w:rFonts w:cs="Arial"/>
          <w:bCs/>
        </w:rPr>
        <w:t xml:space="preserve"> am a reliable, and </w:t>
      </w:r>
      <w:r w:rsidR="002C6370" w:rsidRPr="0077710D">
        <w:rPr>
          <w:rFonts w:cs="Arial"/>
          <w:bCs/>
        </w:rPr>
        <w:t>resourceful</w:t>
      </w:r>
      <w:r w:rsidR="003E7792">
        <w:rPr>
          <w:rFonts w:cs="Arial"/>
          <w:bCs/>
        </w:rPr>
        <w:t xml:space="preserve"> person; happy to be ‘thinking outside the box’</w:t>
      </w:r>
      <w:r w:rsidR="002C6370" w:rsidRPr="0077710D">
        <w:rPr>
          <w:rFonts w:cs="Arial"/>
          <w:bCs/>
        </w:rPr>
        <w:t>.</w:t>
      </w:r>
    </w:p>
    <w:p w:rsidR="002C6370" w:rsidRDefault="00F86021">
      <w:pPr>
        <w:widowControl w:val="0"/>
        <w:rPr>
          <w:rFonts w:cs="Arial"/>
          <w:bCs/>
        </w:rPr>
      </w:pPr>
      <w:r>
        <w:rPr>
          <w:rFonts w:cs="Arial"/>
          <w:bCs/>
        </w:rPr>
        <w:tab/>
      </w:r>
      <w:r w:rsidR="002C6370" w:rsidRPr="0077710D">
        <w:rPr>
          <w:rFonts w:cs="Arial"/>
          <w:bCs/>
        </w:rPr>
        <w:t xml:space="preserve">I take my tasks seriously and </w:t>
      </w:r>
      <w:r w:rsidR="00E47238">
        <w:rPr>
          <w:rFonts w:cs="Arial"/>
          <w:bCs/>
        </w:rPr>
        <w:t xml:space="preserve">I </w:t>
      </w:r>
      <w:r w:rsidR="002C6370" w:rsidRPr="0077710D">
        <w:rPr>
          <w:rFonts w:cs="Arial"/>
          <w:bCs/>
        </w:rPr>
        <w:t>am capable of dealing with any given si</w:t>
      </w:r>
      <w:r w:rsidR="0077710D" w:rsidRPr="0077710D">
        <w:rPr>
          <w:rFonts w:cs="Arial"/>
          <w:bCs/>
        </w:rPr>
        <w:t>tuation.</w:t>
      </w:r>
    </w:p>
    <w:p w:rsidR="00532EBC" w:rsidRDefault="00532EBC" w:rsidP="00532EBC">
      <w:pPr>
        <w:widowControl w:val="0"/>
        <w:ind w:firstLine="709"/>
        <w:rPr>
          <w:rFonts w:cs="Arial"/>
          <w:bCs/>
        </w:rPr>
      </w:pPr>
      <w:r>
        <w:rPr>
          <w:rFonts w:cs="Arial"/>
          <w:bCs/>
        </w:rPr>
        <w:t>Contracting provides me with the ability to support various clients (see overleaf) on high profile projects,</w:t>
      </w:r>
    </w:p>
    <w:p w:rsidR="00532EBC" w:rsidRDefault="00532EBC" w:rsidP="00532EBC">
      <w:pPr>
        <w:widowControl w:val="0"/>
        <w:ind w:firstLine="709"/>
        <w:rPr>
          <w:rFonts w:cs="Arial"/>
          <w:bCs/>
        </w:rPr>
      </w:pPr>
      <w:r>
        <w:rPr>
          <w:rFonts w:cs="Arial"/>
          <w:bCs/>
        </w:rPr>
        <w:t>Allowing me to utilise my full capabilities to the benefit of both the company and myself,</w:t>
      </w:r>
    </w:p>
    <w:p w:rsidR="00532EBC" w:rsidRDefault="00532EBC" w:rsidP="00532EBC">
      <w:pPr>
        <w:widowControl w:val="0"/>
        <w:ind w:firstLine="709"/>
        <w:rPr>
          <w:rFonts w:cs="Arial"/>
          <w:bCs/>
        </w:rPr>
      </w:pPr>
    </w:p>
    <w:p w:rsidR="00FA1589" w:rsidRDefault="00FA1589" w:rsidP="00FA1589">
      <w:pPr>
        <w:widowControl w:val="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Skills Summary</w:t>
      </w:r>
    </w:p>
    <w:p w:rsidR="00FA1589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 xml:space="preserve">Database administration in Oracle; MFGPRO (Progress); </w:t>
      </w:r>
      <w:proofErr w:type="spellStart"/>
      <w:r w:rsidRPr="00E47238">
        <w:rPr>
          <w:rFonts w:cs="Arial"/>
          <w:szCs w:val="20"/>
        </w:rPr>
        <w:t>SysPro</w:t>
      </w:r>
      <w:proofErr w:type="spellEnd"/>
      <w:r w:rsidRPr="00E47238">
        <w:rPr>
          <w:rFonts w:cs="Arial"/>
          <w:szCs w:val="20"/>
        </w:rPr>
        <w:t xml:space="preserve">, </w:t>
      </w:r>
      <w:r w:rsidR="00980B44">
        <w:rPr>
          <w:rFonts w:cs="Arial"/>
          <w:szCs w:val="20"/>
        </w:rPr>
        <w:t xml:space="preserve">MySQL </w:t>
      </w:r>
      <w:r w:rsidR="00CC332A">
        <w:rPr>
          <w:rFonts w:cs="Arial"/>
          <w:szCs w:val="20"/>
        </w:rPr>
        <w:t xml:space="preserve">and </w:t>
      </w:r>
      <w:proofErr w:type="spellStart"/>
      <w:r w:rsidR="00CC332A">
        <w:rPr>
          <w:rFonts w:cs="Arial"/>
          <w:szCs w:val="20"/>
        </w:rPr>
        <w:t>SQLServer</w:t>
      </w:r>
      <w:proofErr w:type="spellEnd"/>
      <w:r w:rsidR="00CC332A">
        <w:rPr>
          <w:rFonts w:cs="Arial"/>
          <w:szCs w:val="20"/>
        </w:rPr>
        <w:t>.</w:t>
      </w:r>
    </w:p>
    <w:p w:rsidR="00FA1589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 xml:space="preserve">ERP system support including </w:t>
      </w:r>
      <w:r w:rsidR="00750F6B">
        <w:rPr>
          <w:rFonts w:cs="Arial"/>
          <w:szCs w:val="20"/>
        </w:rPr>
        <w:t xml:space="preserve">CRM, </w:t>
      </w:r>
      <w:r w:rsidRPr="00E47238">
        <w:rPr>
          <w:rFonts w:cs="Arial"/>
          <w:szCs w:val="20"/>
        </w:rPr>
        <w:t>HR, Payroll and Manufacturing systems</w:t>
      </w:r>
      <w:r w:rsidR="00727DD5">
        <w:rPr>
          <w:rFonts w:cs="Arial"/>
          <w:szCs w:val="20"/>
        </w:rPr>
        <w:t>.</w:t>
      </w:r>
    </w:p>
    <w:p w:rsidR="00FA1589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>Server and Desktop Administration including UNIX (Solaris &amp; HP-UX), LINUX (Redhat</w:t>
      </w:r>
      <w:r w:rsidR="00E3622C">
        <w:rPr>
          <w:rFonts w:cs="Arial"/>
          <w:szCs w:val="20"/>
        </w:rPr>
        <w:t>, Centos</w:t>
      </w:r>
      <w:r w:rsidR="00E47238" w:rsidRPr="00E47238">
        <w:rPr>
          <w:rFonts w:cs="Arial"/>
          <w:szCs w:val="20"/>
        </w:rPr>
        <w:t xml:space="preserve"> &amp; Ubuntu</w:t>
      </w:r>
      <w:r w:rsidRPr="00E47238">
        <w:rPr>
          <w:rFonts w:cs="Arial"/>
          <w:szCs w:val="20"/>
        </w:rPr>
        <w:t>)</w:t>
      </w:r>
      <w:r w:rsidR="00E47238" w:rsidRPr="00E47238">
        <w:rPr>
          <w:rFonts w:cs="Arial"/>
          <w:szCs w:val="20"/>
        </w:rPr>
        <w:t xml:space="preserve"> and Microsoft (2000, </w:t>
      </w:r>
      <w:r w:rsidRPr="00E47238">
        <w:rPr>
          <w:rFonts w:cs="Arial"/>
          <w:szCs w:val="20"/>
        </w:rPr>
        <w:t>XP</w:t>
      </w:r>
      <w:r w:rsidR="00E47238" w:rsidRPr="00E47238">
        <w:rPr>
          <w:rFonts w:cs="Arial"/>
          <w:szCs w:val="20"/>
        </w:rPr>
        <w:t>, Vista, Windows 7</w:t>
      </w:r>
      <w:r w:rsidRPr="00E47238">
        <w:rPr>
          <w:rFonts w:cs="Arial"/>
          <w:szCs w:val="20"/>
        </w:rPr>
        <w:t xml:space="preserve"> – </w:t>
      </w:r>
      <w:r w:rsidR="00E47238" w:rsidRPr="00E47238">
        <w:rPr>
          <w:rFonts w:cs="Arial"/>
          <w:szCs w:val="20"/>
        </w:rPr>
        <w:t xml:space="preserve">NT, 2000, 2007, </w:t>
      </w:r>
      <w:r w:rsidRPr="00E47238">
        <w:rPr>
          <w:rFonts w:cs="Arial"/>
          <w:szCs w:val="20"/>
        </w:rPr>
        <w:t xml:space="preserve">2008 </w:t>
      </w:r>
      <w:r w:rsidR="00120FA4">
        <w:rPr>
          <w:rFonts w:cs="Arial"/>
          <w:szCs w:val="20"/>
        </w:rPr>
        <w:t xml:space="preserve">2012 </w:t>
      </w:r>
      <w:r w:rsidRPr="00E47238">
        <w:rPr>
          <w:rFonts w:cs="Arial"/>
          <w:szCs w:val="20"/>
        </w:rPr>
        <w:t>Server) Operating Systems.</w:t>
      </w:r>
    </w:p>
    <w:p w:rsidR="00FA1589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>Scripting inc</w:t>
      </w:r>
      <w:r w:rsidR="00C660C8">
        <w:rPr>
          <w:rFonts w:cs="Arial"/>
          <w:szCs w:val="20"/>
        </w:rPr>
        <w:t>luding</w:t>
      </w:r>
      <w:r w:rsidR="00AF43FD">
        <w:rPr>
          <w:rFonts w:cs="Arial"/>
          <w:szCs w:val="20"/>
        </w:rPr>
        <w:t>:</w:t>
      </w:r>
      <w:r w:rsidRPr="00E47238">
        <w:rPr>
          <w:rFonts w:cs="Arial"/>
          <w:szCs w:val="20"/>
        </w:rPr>
        <w:t xml:space="preserve"> </w:t>
      </w:r>
      <w:proofErr w:type="gramStart"/>
      <w:r w:rsidR="004C27A6">
        <w:rPr>
          <w:rFonts w:cs="Arial"/>
          <w:szCs w:val="20"/>
        </w:rPr>
        <w:t>Bash</w:t>
      </w:r>
      <w:r w:rsidR="004F4FF3">
        <w:rPr>
          <w:rFonts w:cs="Arial"/>
          <w:szCs w:val="20"/>
        </w:rPr>
        <w:t>,</w:t>
      </w:r>
      <w:proofErr w:type="gramEnd"/>
      <w:r w:rsidR="009E7938">
        <w:rPr>
          <w:rFonts w:cs="Arial"/>
          <w:szCs w:val="20"/>
        </w:rPr>
        <w:t xml:space="preserve"> Shell</w:t>
      </w:r>
      <w:r w:rsidR="004C27A6">
        <w:rPr>
          <w:rFonts w:cs="Arial"/>
          <w:szCs w:val="20"/>
        </w:rPr>
        <w:t>, Perl</w:t>
      </w:r>
      <w:r w:rsidRPr="00E47238">
        <w:rPr>
          <w:rFonts w:cs="Arial"/>
          <w:szCs w:val="20"/>
        </w:rPr>
        <w:t xml:space="preserve">, SQL, PL/SQL, SQLPLUS, </w:t>
      </w:r>
      <w:r w:rsidR="006E5366" w:rsidRPr="00E47238">
        <w:rPr>
          <w:rFonts w:cs="Arial"/>
          <w:szCs w:val="20"/>
        </w:rPr>
        <w:t xml:space="preserve">MS </w:t>
      </w:r>
      <w:r w:rsidRPr="00E47238">
        <w:rPr>
          <w:rFonts w:cs="Arial"/>
          <w:szCs w:val="20"/>
        </w:rPr>
        <w:t>DOS,</w:t>
      </w:r>
      <w:r w:rsidR="004C27A6">
        <w:rPr>
          <w:rFonts w:cs="Arial"/>
          <w:szCs w:val="20"/>
        </w:rPr>
        <w:t xml:space="preserve"> </w:t>
      </w:r>
      <w:r w:rsidR="006E5366" w:rsidRPr="00E47238">
        <w:rPr>
          <w:rFonts w:cs="Arial"/>
          <w:szCs w:val="20"/>
        </w:rPr>
        <w:t>HTML,</w:t>
      </w:r>
      <w:r w:rsidRPr="00E47238">
        <w:rPr>
          <w:rFonts w:cs="Arial"/>
          <w:szCs w:val="20"/>
        </w:rPr>
        <w:t xml:space="preserve"> ASP</w:t>
      </w:r>
      <w:r w:rsidR="009E7938">
        <w:rPr>
          <w:rFonts w:cs="Arial"/>
          <w:szCs w:val="20"/>
        </w:rPr>
        <w:t>, PHP</w:t>
      </w:r>
      <w:r w:rsidR="006E5366" w:rsidRPr="00E47238">
        <w:rPr>
          <w:rFonts w:cs="Arial"/>
          <w:szCs w:val="20"/>
        </w:rPr>
        <w:t xml:space="preserve"> and Progress</w:t>
      </w:r>
      <w:r w:rsidRPr="00E47238">
        <w:rPr>
          <w:rFonts w:cs="Arial"/>
          <w:szCs w:val="20"/>
        </w:rPr>
        <w:t>.</w:t>
      </w:r>
    </w:p>
    <w:p w:rsidR="00FA1589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 xml:space="preserve">Database utilities including </w:t>
      </w:r>
      <w:proofErr w:type="spellStart"/>
      <w:r w:rsidRPr="00E47238">
        <w:rPr>
          <w:rFonts w:cs="Arial"/>
          <w:szCs w:val="20"/>
        </w:rPr>
        <w:t>Infomaker</w:t>
      </w:r>
      <w:proofErr w:type="spellEnd"/>
      <w:r w:rsidRPr="00E47238">
        <w:rPr>
          <w:rFonts w:cs="Arial"/>
          <w:szCs w:val="20"/>
        </w:rPr>
        <w:t xml:space="preserve">; </w:t>
      </w:r>
      <w:proofErr w:type="spellStart"/>
      <w:r w:rsidRPr="00E47238">
        <w:rPr>
          <w:rFonts w:cs="Arial"/>
          <w:szCs w:val="20"/>
        </w:rPr>
        <w:t>DBVisulize</w:t>
      </w:r>
      <w:r w:rsidR="00727DD5">
        <w:rPr>
          <w:rFonts w:cs="Arial"/>
          <w:szCs w:val="20"/>
        </w:rPr>
        <w:t>r</w:t>
      </w:r>
      <w:proofErr w:type="spellEnd"/>
      <w:r w:rsidR="00727DD5">
        <w:rPr>
          <w:rFonts w:cs="Arial"/>
          <w:szCs w:val="20"/>
        </w:rPr>
        <w:t>, Query Tool (using ODBC) V6.1, Toad and Crystal.</w:t>
      </w:r>
    </w:p>
    <w:p w:rsidR="00FA1589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>Case management</w:t>
      </w:r>
      <w:r w:rsidR="00727DD5">
        <w:rPr>
          <w:rFonts w:cs="Arial"/>
          <w:szCs w:val="20"/>
        </w:rPr>
        <w:t xml:space="preserve"> applications including Clarity, Clarify, </w:t>
      </w:r>
      <w:r w:rsidRPr="00E47238">
        <w:rPr>
          <w:rFonts w:cs="Arial"/>
          <w:szCs w:val="20"/>
        </w:rPr>
        <w:t>Remedy and Monet</w:t>
      </w:r>
      <w:r w:rsidR="00C16B66">
        <w:rPr>
          <w:rFonts w:cs="Arial"/>
          <w:szCs w:val="20"/>
        </w:rPr>
        <w:t>, BMC</w:t>
      </w:r>
      <w:r w:rsidRPr="00E47238">
        <w:rPr>
          <w:rFonts w:cs="Arial"/>
          <w:szCs w:val="20"/>
        </w:rPr>
        <w:t>.</w:t>
      </w:r>
    </w:p>
    <w:p w:rsidR="00FA1589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 xml:space="preserve">Testing using </w:t>
      </w:r>
      <w:proofErr w:type="spellStart"/>
      <w:r w:rsidR="00120FA4">
        <w:rPr>
          <w:rFonts w:cs="Arial"/>
          <w:szCs w:val="20"/>
        </w:rPr>
        <w:t>Seapine</w:t>
      </w:r>
      <w:proofErr w:type="spellEnd"/>
      <w:r w:rsidR="00120FA4">
        <w:rPr>
          <w:rFonts w:cs="Arial"/>
          <w:szCs w:val="20"/>
        </w:rPr>
        <w:t xml:space="preserve"> (</w:t>
      </w:r>
      <w:proofErr w:type="spellStart"/>
      <w:r w:rsidRPr="00E47238">
        <w:rPr>
          <w:rFonts w:cs="Arial"/>
          <w:szCs w:val="20"/>
        </w:rPr>
        <w:t>TestTrack</w:t>
      </w:r>
      <w:proofErr w:type="spellEnd"/>
      <w:r w:rsidR="00120FA4">
        <w:rPr>
          <w:rFonts w:cs="Arial"/>
          <w:szCs w:val="20"/>
        </w:rPr>
        <w:t>)</w:t>
      </w:r>
      <w:proofErr w:type="gramStart"/>
      <w:r w:rsidR="00980B44">
        <w:rPr>
          <w:rFonts w:cs="Arial"/>
          <w:szCs w:val="20"/>
        </w:rPr>
        <w:t>,Jira</w:t>
      </w:r>
      <w:proofErr w:type="gramEnd"/>
      <w:r w:rsidR="00980B44">
        <w:rPr>
          <w:rFonts w:cs="Arial"/>
          <w:szCs w:val="20"/>
        </w:rPr>
        <w:t xml:space="preserve">, Subversion </w:t>
      </w:r>
      <w:r w:rsidRPr="00E47238">
        <w:rPr>
          <w:rFonts w:cs="Arial"/>
          <w:szCs w:val="20"/>
        </w:rPr>
        <w:t xml:space="preserve"> and CARS Workbench Testing Applications</w:t>
      </w:r>
      <w:r w:rsidR="00727DD5">
        <w:rPr>
          <w:rFonts w:cs="Arial"/>
          <w:szCs w:val="20"/>
        </w:rPr>
        <w:t>.</w:t>
      </w:r>
      <w:r w:rsidRPr="00E47238">
        <w:rPr>
          <w:rFonts w:cs="Arial"/>
          <w:szCs w:val="20"/>
        </w:rPr>
        <w:t xml:space="preserve"> </w:t>
      </w:r>
    </w:p>
    <w:p w:rsidR="00FA1589" w:rsidRPr="00E47238" w:rsidRDefault="006E5366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 xml:space="preserve">Application support  including </w:t>
      </w:r>
      <w:r w:rsidR="00727DD5">
        <w:rPr>
          <w:rFonts w:cs="Arial"/>
          <w:szCs w:val="20"/>
        </w:rPr>
        <w:t xml:space="preserve">Active Directory, </w:t>
      </w:r>
      <w:proofErr w:type="spellStart"/>
      <w:r w:rsidR="00A5643A">
        <w:rPr>
          <w:rFonts w:cs="Arial"/>
          <w:szCs w:val="20"/>
        </w:rPr>
        <w:t>C</w:t>
      </w:r>
      <w:r w:rsidR="00727DD5">
        <w:rPr>
          <w:rFonts w:cs="Arial"/>
          <w:szCs w:val="20"/>
        </w:rPr>
        <w:t>entrify</w:t>
      </w:r>
      <w:proofErr w:type="spellEnd"/>
      <w:r w:rsidR="00727DD5">
        <w:rPr>
          <w:rFonts w:cs="Arial"/>
          <w:szCs w:val="20"/>
        </w:rPr>
        <w:t xml:space="preserve">, Exchange, VERITAS Backup, </w:t>
      </w:r>
      <w:proofErr w:type="spellStart"/>
      <w:r w:rsidR="00727DD5">
        <w:rPr>
          <w:rFonts w:cs="Arial"/>
          <w:szCs w:val="20"/>
        </w:rPr>
        <w:t>NetVault</w:t>
      </w:r>
      <w:proofErr w:type="spellEnd"/>
      <w:r w:rsidR="00727DD5">
        <w:rPr>
          <w:rFonts w:cs="Arial"/>
          <w:szCs w:val="20"/>
        </w:rPr>
        <w:t xml:space="preserve"> Backup, Symantec AV, </w:t>
      </w:r>
      <w:r w:rsidR="004C27A6">
        <w:rPr>
          <w:rFonts w:cs="Arial"/>
          <w:szCs w:val="20"/>
        </w:rPr>
        <w:t xml:space="preserve">McAfee AV, </w:t>
      </w:r>
      <w:proofErr w:type="spellStart"/>
      <w:r w:rsidR="004C27A6">
        <w:rPr>
          <w:rFonts w:cs="Arial"/>
          <w:szCs w:val="20"/>
        </w:rPr>
        <w:t>sPlunk</w:t>
      </w:r>
      <w:proofErr w:type="spellEnd"/>
      <w:r w:rsidR="004C27A6">
        <w:rPr>
          <w:rFonts w:cs="Arial"/>
          <w:szCs w:val="20"/>
        </w:rPr>
        <w:t xml:space="preserve">, </w:t>
      </w:r>
      <w:proofErr w:type="spellStart"/>
      <w:r w:rsidR="004C27A6">
        <w:rPr>
          <w:rFonts w:cs="Arial"/>
          <w:szCs w:val="20"/>
        </w:rPr>
        <w:t>Icinga</w:t>
      </w:r>
      <w:proofErr w:type="spellEnd"/>
      <w:r w:rsidR="004C27A6">
        <w:rPr>
          <w:rFonts w:cs="Arial"/>
          <w:szCs w:val="20"/>
        </w:rPr>
        <w:t xml:space="preserve">/Nagios Monitoring, </w:t>
      </w:r>
      <w:r w:rsidR="00727DD5">
        <w:rPr>
          <w:rFonts w:cs="Arial"/>
          <w:szCs w:val="20"/>
        </w:rPr>
        <w:t xml:space="preserve">IIS, </w:t>
      </w:r>
      <w:r w:rsidR="00FA1589" w:rsidRPr="00E47238">
        <w:rPr>
          <w:rFonts w:cs="Arial"/>
          <w:szCs w:val="20"/>
        </w:rPr>
        <w:t>F-Secure Firewall</w:t>
      </w:r>
      <w:r w:rsidR="004C27A6">
        <w:rPr>
          <w:rFonts w:cs="Arial"/>
          <w:szCs w:val="20"/>
        </w:rPr>
        <w:t>, Wireshark</w:t>
      </w:r>
      <w:r w:rsidR="00FA1589" w:rsidRPr="00E47238">
        <w:rPr>
          <w:rFonts w:cs="Arial"/>
          <w:szCs w:val="20"/>
        </w:rPr>
        <w:t>.</w:t>
      </w:r>
    </w:p>
    <w:p w:rsidR="00FA1589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 xml:space="preserve">External and Internal Customer Services </w:t>
      </w:r>
      <w:r w:rsidR="006E5366" w:rsidRPr="00E47238">
        <w:rPr>
          <w:rFonts w:cs="Arial"/>
          <w:szCs w:val="20"/>
        </w:rPr>
        <w:t xml:space="preserve">and Support; </w:t>
      </w:r>
      <w:r w:rsidRPr="00E47238">
        <w:rPr>
          <w:rFonts w:cs="Arial"/>
          <w:szCs w:val="20"/>
        </w:rPr>
        <w:t>including Financial</w:t>
      </w:r>
      <w:r w:rsidR="00C660C8">
        <w:rPr>
          <w:rFonts w:cs="Arial"/>
          <w:szCs w:val="20"/>
        </w:rPr>
        <w:t>, Software</w:t>
      </w:r>
      <w:r w:rsidRPr="00E47238">
        <w:rPr>
          <w:rFonts w:cs="Arial"/>
          <w:szCs w:val="20"/>
        </w:rPr>
        <w:t xml:space="preserve"> and Manufacturing.</w:t>
      </w:r>
    </w:p>
    <w:p w:rsidR="006E5366" w:rsidRPr="00E47238" w:rsidRDefault="00FA1589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>Team Management / Team Lead</w:t>
      </w:r>
      <w:r w:rsidR="00120FA4">
        <w:rPr>
          <w:rFonts w:cs="Arial"/>
          <w:szCs w:val="20"/>
        </w:rPr>
        <w:t>, Mentoring</w:t>
      </w:r>
      <w:r w:rsidR="00C660C8">
        <w:rPr>
          <w:rFonts w:cs="Arial"/>
          <w:szCs w:val="20"/>
        </w:rPr>
        <w:t>, User Training</w:t>
      </w:r>
      <w:r w:rsidR="00120FA4">
        <w:rPr>
          <w:rFonts w:cs="Arial"/>
          <w:szCs w:val="20"/>
        </w:rPr>
        <w:t xml:space="preserve"> and Knowledge Transfer.</w:t>
      </w:r>
    </w:p>
    <w:p w:rsidR="00FA1589" w:rsidRDefault="006E5366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E47238">
        <w:rPr>
          <w:rFonts w:cs="Arial"/>
          <w:szCs w:val="20"/>
        </w:rPr>
        <w:t>Process Analysis, Change Management, System Implementation, Training</w:t>
      </w:r>
      <w:r w:rsidR="004C27A6">
        <w:rPr>
          <w:rFonts w:cs="Arial"/>
          <w:szCs w:val="20"/>
        </w:rPr>
        <w:t>, PCI-DSS</w:t>
      </w:r>
      <w:r w:rsidR="00103D14">
        <w:rPr>
          <w:rFonts w:cs="Arial"/>
          <w:szCs w:val="20"/>
        </w:rPr>
        <w:t>.</w:t>
      </w:r>
    </w:p>
    <w:p w:rsidR="00103D14" w:rsidRPr="00103D14" w:rsidRDefault="00103D14" w:rsidP="00103D14">
      <w:pPr>
        <w:widowControl w:val="0"/>
        <w:numPr>
          <w:ilvl w:val="0"/>
          <w:numId w:val="6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Producing </w:t>
      </w:r>
      <w:r w:rsidR="00F80877">
        <w:rPr>
          <w:rFonts w:cs="Arial"/>
          <w:szCs w:val="20"/>
        </w:rPr>
        <w:t>Technical</w:t>
      </w:r>
      <w:r>
        <w:rPr>
          <w:rFonts w:cs="Arial"/>
          <w:szCs w:val="20"/>
        </w:rPr>
        <w:t xml:space="preserve"> and Layman’s Documentation</w:t>
      </w:r>
      <w:r w:rsidR="009065B9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Reports</w:t>
      </w:r>
      <w:r w:rsidR="009065B9">
        <w:rPr>
          <w:rFonts w:cs="Arial"/>
          <w:szCs w:val="20"/>
        </w:rPr>
        <w:t xml:space="preserve"> and Procedures</w:t>
      </w:r>
      <w:r>
        <w:rPr>
          <w:rFonts w:cs="Arial"/>
          <w:szCs w:val="20"/>
        </w:rPr>
        <w:t xml:space="preserve">. </w:t>
      </w:r>
    </w:p>
    <w:p w:rsidR="00FA1589" w:rsidRPr="00E47238" w:rsidRDefault="00727DD5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Sun, HP, Dell, IBM, </w:t>
      </w:r>
      <w:r w:rsidR="00FA1589" w:rsidRPr="00E47238">
        <w:rPr>
          <w:rFonts w:cs="Arial"/>
          <w:szCs w:val="20"/>
        </w:rPr>
        <w:t xml:space="preserve">Compaq </w:t>
      </w:r>
      <w:r w:rsidR="004C27A6">
        <w:rPr>
          <w:rFonts w:cs="Arial"/>
          <w:szCs w:val="20"/>
        </w:rPr>
        <w:t xml:space="preserve">Cisco and Virtual </w:t>
      </w:r>
      <w:r w:rsidR="00FA1589" w:rsidRPr="00E47238">
        <w:rPr>
          <w:rFonts w:cs="Arial"/>
          <w:szCs w:val="20"/>
        </w:rPr>
        <w:t>Hardware.</w:t>
      </w:r>
    </w:p>
    <w:p w:rsidR="00FA1589" w:rsidRPr="00E47238" w:rsidRDefault="00727DD5" w:rsidP="00FA1589">
      <w:pPr>
        <w:widowControl w:val="0"/>
        <w:numPr>
          <w:ilvl w:val="0"/>
          <w:numId w:val="6"/>
        </w:numPr>
        <w:rPr>
          <w:rFonts w:cs="Arial"/>
          <w:szCs w:val="20"/>
        </w:rPr>
      </w:pPr>
      <w:r>
        <w:rPr>
          <w:rFonts w:cs="Arial"/>
          <w:szCs w:val="20"/>
        </w:rPr>
        <w:t>Networking,</w:t>
      </w:r>
      <w:r w:rsidR="006E5366" w:rsidRPr="00E47238">
        <w:rPr>
          <w:rFonts w:cs="Arial"/>
          <w:szCs w:val="20"/>
        </w:rPr>
        <w:t xml:space="preserve"> </w:t>
      </w:r>
      <w:r w:rsidR="00C660C8">
        <w:rPr>
          <w:rFonts w:cs="Arial"/>
          <w:szCs w:val="20"/>
        </w:rPr>
        <w:t xml:space="preserve">TCP/IP, LDAP, </w:t>
      </w:r>
      <w:r w:rsidR="00FA1589" w:rsidRPr="00E47238">
        <w:rPr>
          <w:rFonts w:cs="Arial"/>
          <w:szCs w:val="20"/>
        </w:rPr>
        <w:t>WAN / LAN</w:t>
      </w:r>
      <w:r w:rsidR="004C27A6">
        <w:rPr>
          <w:rFonts w:cs="Arial"/>
          <w:szCs w:val="20"/>
        </w:rPr>
        <w:t>,</w:t>
      </w:r>
      <w:r w:rsidR="00FA1589" w:rsidRPr="00E47238">
        <w:rPr>
          <w:rFonts w:cs="Arial"/>
          <w:szCs w:val="20"/>
        </w:rPr>
        <w:t xml:space="preserve"> </w:t>
      </w:r>
      <w:r w:rsidR="004C27A6">
        <w:rPr>
          <w:rFonts w:cs="Arial"/>
          <w:szCs w:val="20"/>
        </w:rPr>
        <w:t>analysis, r</w:t>
      </w:r>
      <w:r w:rsidR="00FA1589" w:rsidRPr="00E47238">
        <w:rPr>
          <w:rFonts w:cs="Arial"/>
          <w:szCs w:val="20"/>
        </w:rPr>
        <w:t>eviews</w:t>
      </w:r>
      <w:r w:rsidR="006E5366" w:rsidRPr="00E47238">
        <w:rPr>
          <w:rFonts w:cs="Arial"/>
          <w:szCs w:val="20"/>
        </w:rPr>
        <w:t>, documentation</w:t>
      </w:r>
      <w:r w:rsidR="00FA1589" w:rsidRPr="00E47238">
        <w:rPr>
          <w:rFonts w:cs="Arial"/>
          <w:szCs w:val="20"/>
        </w:rPr>
        <w:t xml:space="preserve"> </w:t>
      </w:r>
      <w:r w:rsidR="006E5366" w:rsidRPr="00E47238">
        <w:rPr>
          <w:rFonts w:cs="Arial"/>
          <w:szCs w:val="20"/>
        </w:rPr>
        <w:t>and configuration.</w:t>
      </w:r>
    </w:p>
    <w:p w:rsidR="00980B44" w:rsidRPr="00750F6B" w:rsidRDefault="00980B44" w:rsidP="003F2C2E">
      <w:pPr>
        <w:widowControl w:val="0"/>
        <w:numPr>
          <w:ilvl w:val="0"/>
          <w:numId w:val="6"/>
        </w:numPr>
        <w:rPr>
          <w:rFonts w:cs="Arial"/>
          <w:szCs w:val="20"/>
        </w:rPr>
      </w:pPr>
      <w:r>
        <w:rPr>
          <w:rFonts w:cs="Arial"/>
          <w:szCs w:val="20"/>
        </w:rPr>
        <w:t>Virtualization including</w:t>
      </w:r>
      <w:r w:rsidR="00A361BE">
        <w:rPr>
          <w:rFonts w:cs="Arial"/>
          <w:szCs w:val="20"/>
        </w:rPr>
        <w:t xml:space="preserve"> VSphere, Xen </w:t>
      </w:r>
      <w:proofErr w:type="spellStart"/>
      <w:r w:rsidR="00A361BE">
        <w:rPr>
          <w:rFonts w:cs="Arial"/>
          <w:szCs w:val="20"/>
        </w:rPr>
        <w:t>Hypervisor,</w:t>
      </w:r>
      <w:r>
        <w:rPr>
          <w:rFonts w:cs="Arial"/>
          <w:szCs w:val="20"/>
        </w:rPr>
        <w:t>RHEV</w:t>
      </w:r>
      <w:proofErr w:type="spellEnd"/>
      <w:r>
        <w:rPr>
          <w:rFonts w:cs="Arial"/>
          <w:szCs w:val="20"/>
        </w:rPr>
        <w:t xml:space="preserve">, </w:t>
      </w:r>
      <w:proofErr w:type="spellStart"/>
      <w:r w:rsidR="00A361BE">
        <w:rPr>
          <w:rFonts w:cs="Arial"/>
          <w:szCs w:val="20"/>
        </w:rPr>
        <w:t>VCenter</w:t>
      </w:r>
      <w:proofErr w:type="spellEnd"/>
      <w:r w:rsidR="00A361BE">
        <w:rPr>
          <w:rFonts w:cs="Arial"/>
          <w:szCs w:val="20"/>
        </w:rPr>
        <w:t xml:space="preserve">, </w:t>
      </w:r>
      <w:r w:rsidR="009310D0">
        <w:rPr>
          <w:rFonts w:cs="Arial"/>
          <w:szCs w:val="20"/>
        </w:rPr>
        <w:t xml:space="preserve">Workstation, </w:t>
      </w:r>
      <w:proofErr w:type="spellStart"/>
      <w:r>
        <w:rPr>
          <w:rFonts w:cs="Arial"/>
          <w:szCs w:val="20"/>
        </w:rPr>
        <w:t>Veeam</w:t>
      </w:r>
      <w:proofErr w:type="spellEnd"/>
      <w:r>
        <w:rPr>
          <w:rFonts w:cs="Arial"/>
          <w:szCs w:val="20"/>
        </w:rPr>
        <w:t xml:space="preserve"> </w:t>
      </w:r>
      <w:r w:rsidR="009310D0">
        <w:rPr>
          <w:rFonts w:cs="Arial"/>
          <w:szCs w:val="20"/>
        </w:rPr>
        <w:t xml:space="preserve"> and Citrix Xen</w:t>
      </w:r>
    </w:p>
    <w:p w:rsidR="009310D0" w:rsidRDefault="009310D0" w:rsidP="003F2C2E">
      <w:pPr>
        <w:widowControl w:val="0"/>
        <w:rPr>
          <w:rFonts w:cs="Arial"/>
          <w:b/>
          <w:bCs/>
          <w:u w:val="single"/>
        </w:rPr>
      </w:pPr>
    </w:p>
    <w:p w:rsidR="00C97B71" w:rsidRDefault="00C97B71" w:rsidP="00C97B71">
      <w:pPr>
        <w:ind w:left="1418" w:hanging="1418"/>
      </w:pPr>
      <w:r w:rsidRPr="00103D14">
        <w:rPr>
          <w:b/>
        </w:rPr>
        <w:t>Systems Used</w:t>
      </w:r>
      <w:r>
        <w:t>: Redhat, Solaris, Ubuntu, Centos, HP-UX, IBM AIX, Microsoft Server 2003-2012, XML, MySQL,</w:t>
      </w:r>
    </w:p>
    <w:p w:rsidR="00C97B71" w:rsidRDefault="00C97B71" w:rsidP="00C97B71">
      <w:pPr>
        <w:ind w:left="1418"/>
        <w:rPr>
          <w:rFonts w:cs="Arial"/>
          <w:bCs/>
        </w:rPr>
      </w:pPr>
      <w:r>
        <w:t>MS SQL Server 2005-8,</w:t>
      </w:r>
      <w:r w:rsidRPr="003C11C0">
        <w:rPr>
          <w:rFonts w:cs="Arial"/>
          <w:szCs w:val="20"/>
          <w:lang w:eastAsia="en-GB"/>
        </w:rPr>
        <w:t xml:space="preserve"> </w:t>
      </w:r>
      <w:r w:rsidRPr="00BF2627">
        <w:rPr>
          <w:rFonts w:cs="Arial"/>
          <w:szCs w:val="20"/>
          <w:lang w:eastAsia="en-GB"/>
        </w:rPr>
        <w:t>Oracle EBS [inc</w:t>
      </w:r>
      <w:r>
        <w:rPr>
          <w:rFonts w:cs="Arial"/>
          <w:szCs w:val="20"/>
          <w:lang w:eastAsia="en-GB"/>
        </w:rPr>
        <w:t>l. CRM &amp; HR]</w:t>
      </w:r>
      <w:r>
        <w:t>, Office365,SharePoint,</w:t>
      </w:r>
      <w:r w:rsidR="006C3DFF">
        <w:t xml:space="preserve"> Active Directory, </w:t>
      </w:r>
      <w:r>
        <w:t xml:space="preserve"> Apache, </w:t>
      </w:r>
      <w:proofErr w:type="spellStart"/>
      <w:r>
        <w:t>Weblogic</w:t>
      </w:r>
      <w:proofErr w:type="spellEnd"/>
      <w:r>
        <w:t xml:space="preserve">, Citrix Xen, </w:t>
      </w:r>
      <w:proofErr w:type="spellStart"/>
      <w:r w:rsidRPr="00BE4F50">
        <w:rPr>
          <w:rFonts w:ascii="Helvetica" w:hAnsi="Helvetica"/>
          <w:color w:val="333333"/>
        </w:rPr>
        <w:t>ESXi</w:t>
      </w:r>
      <w:proofErr w:type="spellEnd"/>
      <w:r w:rsidRPr="00BE4F50">
        <w:rPr>
          <w:rFonts w:ascii="Helvetica" w:hAnsi="Helvetica"/>
          <w:color w:val="333333"/>
        </w:rPr>
        <w:t xml:space="preserve"> (</w:t>
      </w:r>
      <w:proofErr w:type="spellStart"/>
      <w:r w:rsidRPr="00BE4F50">
        <w:rPr>
          <w:rFonts w:ascii="Helvetica" w:hAnsi="Helvetica"/>
          <w:color w:val="333333"/>
        </w:rPr>
        <w:t>vmware</w:t>
      </w:r>
      <w:proofErr w:type="spellEnd"/>
      <w:r w:rsidRPr="00BE4F50">
        <w:rPr>
          <w:rFonts w:ascii="Helvetica" w:hAnsi="Helvetica"/>
          <w:color w:val="333333"/>
        </w:rPr>
        <w:t>)</w:t>
      </w:r>
      <w:r>
        <w:rPr>
          <w:rFonts w:ascii="Helvetica" w:hAnsi="Helvetica"/>
          <w:color w:val="333333"/>
        </w:rPr>
        <w:t xml:space="preserve">, </w:t>
      </w:r>
      <w:proofErr w:type="spellStart"/>
      <w:r>
        <w:t>Isilon</w:t>
      </w:r>
      <w:proofErr w:type="spellEnd"/>
      <w:r>
        <w:t xml:space="preserve"> SAN Storage, Sybase, </w:t>
      </w:r>
      <w:proofErr w:type="spellStart"/>
      <w:r>
        <w:t>Infomaker</w:t>
      </w:r>
      <w:proofErr w:type="spellEnd"/>
      <w:r>
        <w:t xml:space="preserve">, </w:t>
      </w:r>
      <w:proofErr w:type="spellStart"/>
      <w:r>
        <w:t>Teamtalk</w:t>
      </w:r>
      <w:proofErr w:type="spellEnd"/>
      <w:r>
        <w:t>, Tetra Systems, Java,</w:t>
      </w:r>
      <w:r w:rsidRPr="00107A3A">
        <w:rPr>
          <w:rFonts w:cs="Arial"/>
          <w:szCs w:val="20"/>
          <w:lang w:eastAsia="en-GB"/>
        </w:rPr>
        <w:t xml:space="preserve"> </w:t>
      </w:r>
      <w:r>
        <w:rPr>
          <w:rFonts w:cs="Arial"/>
          <w:szCs w:val="20"/>
          <w:lang w:eastAsia="en-GB"/>
        </w:rPr>
        <w:t xml:space="preserve">Apache, Tomcat, Wireshark, </w:t>
      </w:r>
      <w:r>
        <w:t>LDAP, DNS,  DHCP, Cisco</w:t>
      </w:r>
      <w:r>
        <w:rPr>
          <w:rFonts w:cs="Arial"/>
          <w:szCs w:val="20"/>
          <w:lang w:eastAsia="en-GB"/>
        </w:rPr>
        <w:t>, McAfee,</w:t>
      </w:r>
      <w:r w:rsidRPr="00486064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Pr="00BE4F50">
        <w:rPr>
          <w:rFonts w:ascii="Helvetica" w:hAnsi="Helvetica"/>
          <w:color w:val="333333"/>
          <w:shd w:val="clear" w:color="auto" w:fill="FFFFFF"/>
        </w:rPr>
        <w:t>Ansible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r w:rsidRPr="00BE4F50">
        <w:rPr>
          <w:rFonts w:ascii="Helvetica" w:hAnsi="Helvetica"/>
          <w:color w:val="333333"/>
          <w:shd w:val="clear" w:color="auto" w:fill="FFFFFF"/>
        </w:rPr>
        <w:t>Wiki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 w:rsidRPr="00BE4F50">
        <w:rPr>
          <w:rFonts w:ascii="Helvetica" w:hAnsi="Helvetica"/>
          <w:color w:val="333333"/>
          <w:shd w:val="clear" w:color="auto" w:fill="FFFFFF"/>
        </w:rPr>
        <w:t>Jira</w:t>
      </w:r>
      <w:r>
        <w:rPr>
          <w:rFonts w:ascii="Helvetica" w:hAnsi="Helvetica"/>
          <w:color w:val="333333"/>
          <w:shd w:val="clear" w:color="auto" w:fill="FFFFFF"/>
        </w:rPr>
        <w:t xml:space="preserve">, SGE, </w:t>
      </w:r>
      <w:r w:rsidRPr="00BE4F50">
        <w:rPr>
          <w:rFonts w:ascii="Helvetica" w:hAnsi="Helvetica"/>
          <w:color w:val="333333"/>
          <w:shd w:val="clear" w:color="auto" w:fill="FFFFFF"/>
        </w:rPr>
        <w:t>Confluence</w:t>
      </w:r>
      <w:r>
        <w:t xml:space="preserve">, </w:t>
      </w:r>
      <w:r>
        <w:rPr>
          <w:rFonts w:cs="Arial"/>
          <w:bCs/>
        </w:rPr>
        <w:t xml:space="preserve">HP </w:t>
      </w:r>
      <w:proofErr w:type="spellStart"/>
      <w:r>
        <w:rPr>
          <w:rFonts w:cs="Arial"/>
          <w:bCs/>
        </w:rPr>
        <w:t>Openview</w:t>
      </w:r>
      <w:proofErr w:type="spellEnd"/>
      <w:r>
        <w:rPr>
          <w:rFonts w:cs="Arial"/>
          <w:bCs/>
        </w:rPr>
        <w:t>, Nagios, Cacti and Noah.</w:t>
      </w:r>
    </w:p>
    <w:p w:rsidR="00C97B71" w:rsidRDefault="00C97B71" w:rsidP="00C97B71">
      <w:pPr>
        <w:rPr>
          <w:rFonts w:cs="Arial"/>
          <w:b/>
          <w:bCs/>
        </w:rPr>
      </w:pPr>
    </w:p>
    <w:p w:rsidR="008027AB" w:rsidRPr="008027AB" w:rsidRDefault="008027AB" w:rsidP="006B1575">
      <w:pPr>
        <w:widowControl w:val="0"/>
        <w:rPr>
          <w:b/>
          <w:sz w:val="24"/>
        </w:rPr>
      </w:pPr>
      <w:r>
        <w:rPr>
          <w:rFonts w:cs="Arial"/>
          <w:b/>
          <w:bCs/>
          <w:sz w:val="24"/>
        </w:rPr>
        <w:t>February 2015</w:t>
      </w:r>
      <w:r w:rsidRPr="008027AB">
        <w:rPr>
          <w:rFonts w:cs="Arial"/>
          <w:b/>
          <w:bCs/>
          <w:sz w:val="24"/>
        </w:rPr>
        <w:t xml:space="preserve"> – </w:t>
      </w:r>
      <w:r>
        <w:rPr>
          <w:rFonts w:cs="Arial"/>
          <w:b/>
          <w:bCs/>
          <w:sz w:val="24"/>
        </w:rPr>
        <w:t xml:space="preserve">Present </w:t>
      </w:r>
      <w:r w:rsidRPr="008027AB">
        <w:rPr>
          <w:rFonts w:cs="Arial"/>
          <w:b/>
          <w:bCs/>
          <w:sz w:val="24"/>
        </w:rPr>
        <w:tab/>
      </w:r>
      <w:r w:rsidRPr="008027AB">
        <w:rPr>
          <w:rFonts w:cs="Arial"/>
          <w:b/>
          <w:bCs/>
          <w:sz w:val="24"/>
        </w:rPr>
        <w:tab/>
      </w:r>
      <w:r>
        <w:rPr>
          <w:rFonts w:cs="Arial"/>
          <w:b/>
          <w:bCs/>
          <w:sz w:val="24"/>
        </w:rPr>
        <w:t>Three Mobile</w:t>
      </w:r>
      <w:r w:rsidRPr="008027AB">
        <w:rPr>
          <w:rFonts w:cs="Arial"/>
          <w:b/>
          <w:bCs/>
          <w:sz w:val="24"/>
        </w:rPr>
        <w:tab/>
      </w:r>
      <w:r w:rsidRPr="008027AB">
        <w:rPr>
          <w:rFonts w:cs="Arial"/>
          <w:b/>
          <w:bCs/>
          <w:sz w:val="24"/>
        </w:rPr>
        <w:tab/>
      </w:r>
      <w:r>
        <w:rPr>
          <w:b/>
          <w:sz w:val="24"/>
        </w:rPr>
        <w:t>Product</w:t>
      </w:r>
      <w:r w:rsidRPr="008027AB">
        <w:rPr>
          <w:b/>
          <w:sz w:val="24"/>
        </w:rPr>
        <w:t xml:space="preserve"> Support</w:t>
      </w:r>
      <w:r>
        <w:rPr>
          <w:b/>
          <w:sz w:val="24"/>
        </w:rPr>
        <w:t xml:space="preserve"> Engineer</w:t>
      </w:r>
    </w:p>
    <w:p w:rsidR="008027AB" w:rsidRDefault="008027AB" w:rsidP="00C97B71">
      <w:pPr>
        <w:ind w:left="720"/>
        <w:rPr>
          <w:rFonts w:cs="Arial"/>
          <w:szCs w:val="20"/>
        </w:rPr>
      </w:pPr>
    </w:p>
    <w:p w:rsidR="00B53949" w:rsidRDefault="008027AB" w:rsidP="008326D8">
      <w:r w:rsidRPr="00103D14">
        <w:rPr>
          <w:b/>
        </w:rPr>
        <w:t>Systems Used</w:t>
      </w:r>
      <w:r w:rsidR="008326D8">
        <w:t xml:space="preserve">: </w:t>
      </w:r>
      <w:r w:rsidR="00F54B9B">
        <w:t>Redhat Linux, Solaris</w:t>
      </w:r>
      <w:r w:rsidR="004D350F">
        <w:t xml:space="preserve">, </w:t>
      </w:r>
      <w:r w:rsidR="008326D8">
        <w:t>Office365,</w:t>
      </w:r>
      <w:r w:rsidR="006D593D">
        <w:t xml:space="preserve"> </w:t>
      </w:r>
      <w:r w:rsidR="008326D8">
        <w:t>SharePoint, Active Directory</w:t>
      </w:r>
      <w:r w:rsidR="006D593D">
        <w:t>, Apache</w:t>
      </w:r>
      <w:r w:rsidR="008326D8">
        <w:t xml:space="preserve">, </w:t>
      </w:r>
      <w:proofErr w:type="spellStart"/>
      <w:r w:rsidR="008326D8">
        <w:t>Weblogic</w:t>
      </w:r>
      <w:proofErr w:type="spellEnd"/>
      <w:r w:rsidR="008326D8">
        <w:t>, Java</w:t>
      </w:r>
      <w:r w:rsidR="008326D8">
        <w:rPr>
          <w:rFonts w:cs="Arial"/>
          <w:szCs w:val="20"/>
          <w:lang w:eastAsia="en-GB"/>
        </w:rPr>
        <w:t xml:space="preserve">, </w:t>
      </w:r>
      <w:r w:rsidR="008326D8">
        <w:t>LDAP, DNS, Cisco,</w:t>
      </w:r>
      <w:r w:rsidR="00F54B9B" w:rsidRPr="00F54B9B">
        <w:rPr>
          <w:rFonts w:cs="Arial"/>
          <w:bCs/>
        </w:rPr>
        <w:t xml:space="preserve"> </w:t>
      </w:r>
      <w:r w:rsidR="00F54B9B">
        <w:rPr>
          <w:rFonts w:cs="Arial"/>
          <w:bCs/>
        </w:rPr>
        <w:t xml:space="preserve">HP </w:t>
      </w:r>
      <w:proofErr w:type="spellStart"/>
      <w:r w:rsidR="00F54B9B">
        <w:rPr>
          <w:rFonts w:cs="Arial"/>
          <w:bCs/>
        </w:rPr>
        <w:t>Openview</w:t>
      </w:r>
      <w:proofErr w:type="spellEnd"/>
      <w:r w:rsidR="00F54B9B">
        <w:rPr>
          <w:rFonts w:cs="Arial"/>
          <w:bCs/>
        </w:rPr>
        <w:t>, Cacti and Noah.</w:t>
      </w:r>
    </w:p>
    <w:p w:rsidR="008326D8" w:rsidRPr="008326D8" w:rsidRDefault="008326D8" w:rsidP="00B53949">
      <w:pPr>
        <w:ind w:left="720" w:firstLine="720"/>
        <w:rPr>
          <w:rFonts w:cs="Arial"/>
          <w:bCs/>
        </w:rPr>
      </w:pPr>
    </w:p>
    <w:p w:rsidR="008326D8" w:rsidRPr="008326D8" w:rsidRDefault="008027AB" w:rsidP="008326D8">
      <w:pPr>
        <w:widowControl w:val="0"/>
        <w:rPr>
          <w:rFonts w:cs="Arial"/>
          <w:bCs/>
          <w:szCs w:val="20"/>
        </w:rPr>
      </w:pPr>
      <w:r w:rsidRPr="008326D8">
        <w:rPr>
          <w:rFonts w:cs="Arial"/>
          <w:b/>
          <w:bCs/>
          <w:szCs w:val="20"/>
        </w:rPr>
        <w:t>Achievements:</w:t>
      </w:r>
      <w:r w:rsidR="008326D8" w:rsidRPr="008326D8">
        <w:rPr>
          <w:rFonts w:cs="Arial"/>
          <w:b/>
          <w:bCs/>
          <w:szCs w:val="20"/>
        </w:rPr>
        <w:t xml:space="preserve"> </w:t>
      </w:r>
    </w:p>
    <w:p w:rsidR="008326D8" w:rsidRDefault="008326D8" w:rsidP="008326D8">
      <w:pPr>
        <w:pStyle w:val="ListParagraph"/>
        <w:widowControl w:val="0"/>
        <w:numPr>
          <w:ilvl w:val="0"/>
          <w:numId w:val="34"/>
        </w:numPr>
        <w:ind w:left="15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Worked to allow full roaming plans for Spain and New Zealand, TV Advertised.</w:t>
      </w:r>
    </w:p>
    <w:p w:rsidR="008326D8" w:rsidRDefault="008326D8" w:rsidP="008326D8">
      <w:pPr>
        <w:pStyle w:val="ListParagraph"/>
        <w:widowControl w:val="0"/>
        <w:numPr>
          <w:ilvl w:val="0"/>
          <w:numId w:val="34"/>
        </w:numPr>
        <w:ind w:left="15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Produced scripts to automate weekly WebLogic restarts,</w:t>
      </w:r>
    </w:p>
    <w:p w:rsidR="008326D8" w:rsidRDefault="008326D8" w:rsidP="008326D8">
      <w:pPr>
        <w:pStyle w:val="ListParagraph"/>
        <w:widowControl w:val="0"/>
        <w:numPr>
          <w:ilvl w:val="0"/>
          <w:numId w:val="34"/>
        </w:numPr>
        <w:ind w:left="15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Added additional monitoring of critical applications. </w:t>
      </w:r>
    </w:p>
    <w:p w:rsidR="008731C7" w:rsidRDefault="008326D8" w:rsidP="008326D8">
      <w:pPr>
        <w:pStyle w:val="ListParagraph"/>
        <w:widowControl w:val="0"/>
        <w:numPr>
          <w:ilvl w:val="0"/>
          <w:numId w:val="34"/>
        </w:numPr>
        <w:ind w:left="1560"/>
        <w:rPr>
          <w:rFonts w:cs="Arial"/>
          <w:bCs/>
          <w:szCs w:val="20"/>
        </w:rPr>
      </w:pPr>
      <w:r w:rsidRPr="008731C7">
        <w:rPr>
          <w:rFonts w:cs="Arial"/>
          <w:bCs/>
          <w:szCs w:val="20"/>
        </w:rPr>
        <w:t xml:space="preserve">Planned, Produced and configured online SharePoint site </w:t>
      </w:r>
    </w:p>
    <w:p w:rsidR="008326D8" w:rsidRPr="008731C7" w:rsidRDefault="008326D8" w:rsidP="008326D8">
      <w:pPr>
        <w:pStyle w:val="ListParagraph"/>
        <w:widowControl w:val="0"/>
        <w:numPr>
          <w:ilvl w:val="0"/>
          <w:numId w:val="34"/>
        </w:numPr>
        <w:ind w:left="1560"/>
        <w:rPr>
          <w:rFonts w:cs="Arial"/>
          <w:bCs/>
          <w:szCs w:val="20"/>
        </w:rPr>
      </w:pPr>
      <w:r w:rsidRPr="008731C7">
        <w:rPr>
          <w:rFonts w:cs="Arial"/>
          <w:bCs/>
          <w:szCs w:val="20"/>
        </w:rPr>
        <w:t>Organised and planned full product training involving all team members.</w:t>
      </w:r>
    </w:p>
    <w:p w:rsidR="008326D8" w:rsidRPr="003C11C0" w:rsidRDefault="008326D8" w:rsidP="008326D8">
      <w:pPr>
        <w:pStyle w:val="ListParagraph"/>
        <w:widowControl w:val="0"/>
        <w:numPr>
          <w:ilvl w:val="0"/>
          <w:numId w:val="34"/>
        </w:numPr>
        <w:ind w:left="15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Mentor to other to other team members within the first few weeks.</w:t>
      </w:r>
    </w:p>
    <w:p w:rsidR="008027AB" w:rsidRPr="0063193A" w:rsidRDefault="008027AB" w:rsidP="008027AB">
      <w:pPr>
        <w:widowControl w:val="0"/>
        <w:rPr>
          <w:rFonts w:cs="Arial"/>
          <w:b/>
          <w:bCs/>
          <w:szCs w:val="20"/>
        </w:rPr>
      </w:pPr>
      <w:r w:rsidRPr="0063193A">
        <w:rPr>
          <w:rFonts w:cs="Arial"/>
          <w:b/>
          <w:bCs/>
          <w:szCs w:val="20"/>
        </w:rPr>
        <w:t>Overview</w:t>
      </w:r>
      <w:r>
        <w:rPr>
          <w:rFonts w:cs="Arial"/>
          <w:b/>
          <w:bCs/>
          <w:szCs w:val="20"/>
        </w:rPr>
        <w:t>:</w:t>
      </w:r>
    </w:p>
    <w:p w:rsidR="003F5BB5" w:rsidRDefault="00C97B71" w:rsidP="008027AB">
      <w:pPr>
        <w:rPr>
          <w:rFonts w:cs="Arial"/>
          <w:bCs/>
        </w:rPr>
      </w:pPr>
      <w:r>
        <w:rPr>
          <w:rFonts w:cs="Arial"/>
          <w:szCs w:val="20"/>
        </w:rPr>
        <w:t xml:space="preserve">This role </w:t>
      </w:r>
      <w:r w:rsidR="006C3DFF">
        <w:rPr>
          <w:rFonts w:cs="Arial"/>
          <w:szCs w:val="20"/>
        </w:rPr>
        <w:t>is</w:t>
      </w:r>
      <w:r>
        <w:rPr>
          <w:rFonts w:cs="Arial"/>
          <w:szCs w:val="20"/>
        </w:rPr>
        <w:t xml:space="preserve"> to provide assistance </w:t>
      </w:r>
      <w:r>
        <w:rPr>
          <w:rFonts w:cs="Arial"/>
          <w:bCs/>
        </w:rPr>
        <w:t>with</w:t>
      </w:r>
      <w:r w:rsidR="003F5BB5">
        <w:rPr>
          <w:rFonts w:cs="Arial"/>
          <w:bCs/>
        </w:rPr>
        <w:t xml:space="preserve"> supporting the products associated with 3mobile users. </w:t>
      </w:r>
    </w:p>
    <w:p w:rsidR="003F5BB5" w:rsidRDefault="006C3DFF" w:rsidP="008027AB">
      <w:pPr>
        <w:rPr>
          <w:rFonts w:cs="Arial"/>
          <w:bCs/>
        </w:rPr>
      </w:pPr>
      <w:r>
        <w:rPr>
          <w:rFonts w:cs="Arial"/>
          <w:bCs/>
        </w:rPr>
        <w:t>I provide</w:t>
      </w:r>
      <w:r w:rsidR="003F5BB5">
        <w:rPr>
          <w:rFonts w:cs="Arial"/>
          <w:bCs/>
        </w:rPr>
        <w:t xml:space="preserve"> 3</w:t>
      </w:r>
      <w:r w:rsidR="003F5BB5" w:rsidRPr="003F5BB5">
        <w:rPr>
          <w:rFonts w:cs="Arial"/>
          <w:bCs/>
          <w:vertAlign w:val="superscript"/>
        </w:rPr>
        <w:t>rd</w:t>
      </w:r>
      <w:r w:rsidR="003F5BB5">
        <w:rPr>
          <w:rFonts w:cs="Arial"/>
          <w:bCs/>
        </w:rPr>
        <w:t xml:space="preserve"> line investigative server and application support to a variety of teams </w:t>
      </w:r>
    </w:p>
    <w:p w:rsidR="00086848" w:rsidRDefault="00086848" w:rsidP="008027AB">
      <w:pPr>
        <w:rPr>
          <w:rFonts w:cs="Arial"/>
          <w:bCs/>
        </w:rPr>
      </w:pPr>
      <w:r>
        <w:rPr>
          <w:rFonts w:cs="Arial"/>
          <w:bCs/>
        </w:rPr>
        <w:t xml:space="preserve">I </w:t>
      </w:r>
      <w:r w:rsidR="006C3DFF">
        <w:rPr>
          <w:rFonts w:cs="Arial"/>
          <w:bCs/>
        </w:rPr>
        <w:t>am</w:t>
      </w:r>
      <w:r>
        <w:rPr>
          <w:rFonts w:cs="Arial"/>
          <w:bCs/>
        </w:rPr>
        <w:t xml:space="preserve"> involved with</w:t>
      </w:r>
      <w:r w:rsidR="003F5BB5">
        <w:rPr>
          <w:rFonts w:cs="Arial"/>
          <w:bCs/>
        </w:rPr>
        <w:t xml:space="preserve"> several high profile projects, </w:t>
      </w:r>
      <w:r>
        <w:rPr>
          <w:rFonts w:cs="Arial"/>
          <w:bCs/>
        </w:rPr>
        <w:t>providing technical input to both development and project teams.</w:t>
      </w:r>
    </w:p>
    <w:p w:rsidR="003F5BB5" w:rsidRDefault="006C3DFF" w:rsidP="008027AB">
      <w:pPr>
        <w:rPr>
          <w:rFonts w:cs="Arial"/>
          <w:bCs/>
        </w:rPr>
      </w:pPr>
      <w:r>
        <w:rPr>
          <w:rFonts w:cs="Arial"/>
          <w:bCs/>
        </w:rPr>
        <w:t>I provide</w:t>
      </w:r>
      <w:r w:rsidR="003F5BB5">
        <w:rPr>
          <w:rFonts w:cs="Arial"/>
          <w:bCs/>
        </w:rPr>
        <w:t xml:space="preserve"> out</w:t>
      </w:r>
      <w:r>
        <w:rPr>
          <w:rFonts w:cs="Arial"/>
          <w:bCs/>
        </w:rPr>
        <w:t>side</w:t>
      </w:r>
      <w:r w:rsidR="003F5BB5">
        <w:rPr>
          <w:rFonts w:cs="Arial"/>
          <w:bCs/>
        </w:rPr>
        <w:t xml:space="preserve"> of the box solutions to complex challenges.</w:t>
      </w:r>
    </w:p>
    <w:p w:rsidR="00352582" w:rsidRDefault="00086848" w:rsidP="008027AB">
      <w:pPr>
        <w:widowControl w:val="0"/>
        <w:rPr>
          <w:rFonts w:cs="Arial"/>
          <w:bCs/>
        </w:rPr>
      </w:pPr>
      <w:r>
        <w:rPr>
          <w:rFonts w:cs="Arial"/>
          <w:bCs/>
        </w:rPr>
        <w:t xml:space="preserve">I </w:t>
      </w:r>
      <w:r w:rsidR="00206143">
        <w:rPr>
          <w:rFonts w:cs="Arial"/>
          <w:bCs/>
        </w:rPr>
        <w:t>r</w:t>
      </w:r>
      <w:r w:rsidR="006C3DFF">
        <w:rPr>
          <w:rFonts w:cs="Arial"/>
          <w:bCs/>
        </w:rPr>
        <w:t>esolve</w:t>
      </w:r>
      <w:r w:rsidR="00C97B71">
        <w:rPr>
          <w:rFonts w:cs="Arial"/>
          <w:bCs/>
        </w:rPr>
        <w:t xml:space="preserve"> issues created via ticket queues or from the m</w:t>
      </w:r>
      <w:r>
        <w:rPr>
          <w:rFonts w:cs="Arial"/>
          <w:bCs/>
        </w:rPr>
        <w:t xml:space="preserve">onitoring Systems using </w:t>
      </w:r>
      <w:r w:rsidR="00C97B71">
        <w:rPr>
          <w:rFonts w:cs="Arial"/>
          <w:bCs/>
        </w:rPr>
        <w:t>HP-</w:t>
      </w:r>
      <w:proofErr w:type="spellStart"/>
      <w:r w:rsidR="00C97B71">
        <w:rPr>
          <w:rFonts w:cs="Arial"/>
          <w:bCs/>
        </w:rPr>
        <w:t>Openview</w:t>
      </w:r>
      <w:proofErr w:type="spellEnd"/>
      <w:r w:rsidR="00C97B71">
        <w:rPr>
          <w:rFonts w:cs="Arial"/>
          <w:bCs/>
        </w:rPr>
        <w:t>, Cacti and</w:t>
      </w:r>
      <w:r>
        <w:rPr>
          <w:rFonts w:cs="Arial"/>
          <w:bCs/>
        </w:rPr>
        <w:t xml:space="preserve"> Noah</w:t>
      </w:r>
    </w:p>
    <w:p w:rsidR="00086848" w:rsidRDefault="00352582" w:rsidP="008027AB">
      <w:pPr>
        <w:widowControl w:val="0"/>
        <w:rPr>
          <w:rFonts w:cs="Arial"/>
          <w:bCs/>
        </w:rPr>
      </w:pPr>
      <w:r>
        <w:rPr>
          <w:rFonts w:cs="Arial"/>
          <w:bCs/>
        </w:rPr>
        <w:t xml:space="preserve">I </w:t>
      </w:r>
      <w:r w:rsidR="006C3DFF">
        <w:rPr>
          <w:rFonts w:cs="Arial"/>
          <w:bCs/>
        </w:rPr>
        <w:t xml:space="preserve">have </w:t>
      </w:r>
      <w:r w:rsidR="00086848">
        <w:rPr>
          <w:rFonts w:cs="Arial"/>
          <w:bCs/>
        </w:rPr>
        <w:t>produced ad</w:t>
      </w:r>
      <w:r>
        <w:rPr>
          <w:rFonts w:cs="Arial"/>
          <w:bCs/>
        </w:rPr>
        <w:t>-</w:t>
      </w:r>
      <w:r w:rsidR="00086848">
        <w:rPr>
          <w:rFonts w:cs="Arial"/>
          <w:bCs/>
        </w:rPr>
        <w:t>hoc monitoring bash scripts to provide alerts for critical applications.</w:t>
      </w:r>
    </w:p>
    <w:p w:rsidR="00C97B71" w:rsidRDefault="006C3DFF" w:rsidP="008027AB">
      <w:pPr>
        <w:widowControl w:val="0"/>
        <w:rPr>
          <w:rFonts w:cs="Arial"/>
          <w:bCs/>
        </w:rPr>
      </w:pPr>
      <w:r>
        <w:rPr>
          <w:rFonts w:cs="Arial"/>
          <w:bCs/>
        </w:rPr>
        <w:t>Planning</w:t>
      </w:r>
      <w:r w:rsidR="00086848">
        <w:rPr>
          <w:rFonts w:cs="Arial"/>
          <w:bCs/>
        </w:rPr>
        <w:t xml:space="preserve"> </w:t>
      </w:r>
      <w:r w:rsidR="00352582">
        <w:rPr>
          <w:rFonts w:cs="Arial"/>
          <w:bCs/>
        </w:rPr>
        <w:t xml:space="preserve">work orders </w:t>
      </w:r>
      <w:r w:rsidR="00086848">
        <w:rPr>
          <w:rFonts w:cs="Arial"/>
          <w:bCs/>
        </w:rPr>
        <w:t>to ensure outage effects were at a minimal often completing</w:t>
      </w:r>
      <w:r w:rsidR="00C97B71">
        <w:rPr>
          <w:rFonts w:cs="Arial"/>
          <w:bCs/>
        </w:rPr>
        <w:t xml:space="preserve"> </w:t>
      </w:r>
      <w:r w:rsidR="00352582">
        <w:rPr>
          <w:rFonts w:cs="Arial"/>
          <w:bCs/>
        </w:rPr>
        <w:t xml:space="preserve">configuration changes </w:t>
      </w:r>
      <w:r w:rsidR="00C97B71">
        <w:rPr>
          <w:rFonts w:cs="Arial"/>
          <w:bCs/>
        </w:rPr>
        <w:t>out of core hours.</w:t>
      </w:r>
    </w:p>
    <w:p w:rsidR="003F5BB5" w:rsidRDefault="003F5BB5" w:rsidP="008027AB">
      <w:pPr>
        <w:rPr>
          <w:rFonts w:cs="Arial"/>
          <w:bCs/>
        </w:rPr>
      </w:pPr>
      <w:r>
        <w:rPr>
          <w:rFonts w:cs="Arial"/>
          <w:bCs/>
        </w:rPr>
        <w:t xml:space="preserve">I </w:t>
      </w:r>
      <w:r w:rsidR="006C3DFF">
        <w:rPr>
          <w:rFonts w:cs="Arial"/>
          <w:bCs/>
        </w:rPr>
        <w:t>am</w:t>
      </w:r>
      <w:r>
        <w:rPr>
          <w:rFonts w:cs="Arial"/>
          <w:bCs/>
        </w:rPr>
        <w:t xml:space="preserve"> also </w:t>
      </w:r>
      <w:r w:rsidR="008326D8">
        <w:rPr>
          <w:rFonts w:cs="Arial"/>
          <w:bCs/>
        </w:rPr>
        <w:t xml:space="preserve">a </w:t>
      </w:r>
      <w:r>
        <w:rPr>
          <w:rFonts w:cs="Arial"/>
          <w:bCs/>
        </w:rPr>
        <w:t xml:space="preserve">knowledge champion for Office365 and SharePoint, building several </w:t>
      </w:r>
      <w:r w:rsidR="00352582">
        <w:rPr>
          <w:rFonts w:cs="Arial"/>
          <w:bCs/>
        </w:rPr>
        <w:t xml:space="preserve">SharePoint </w:t>
      </w:r>
      <w:r>
        <w:rPr>
          <w:rFonts w:cs="Arial"/>
          <w:bCs/>
        </w:rPr>
        <w:t>sites and converting documents to suit the new structure</w:t>
      </w:r>
      <w:r w:rsidR="00352582">
        <w:rPr>
          <w:rFonts w:cs="Arial"/>
          <w:bCs/>
        </w:rPr>
        <w:t>s</w:t>
      </w:r>
      <w:r w:rsidR="006C3DFF">
        <w:rPr>
          <w:rFonts w:cs="Arial"/>
          <w:bCs/>
        </w:rPr>
        <w:t>, working with Active Directory.</w:t>
      </w:r>
    </w:p>
    <w:p w:rsidR="006B1575" w:rsidRDefault="006B1575" w:rsidP="008326D8">
      <w:pPr>
        <w:widowControl w:val="0"/>
        <w:ind w:left="360"/>
        <w:rPr>
          <w:rFonts w:cs="Arial"/>
          <w:bCs/>
        </w:rPr>
      </w:pPr>
    </w:p>
    <w:p w:rsidR="008326D8" w:rsidRPr="008027AB" w:rsidRDefault="008326D8" w:rsidP="006B1575">
      <w:pPr>
        <w:widowControl w:val="0"/>
        <w:ind w:left="142" w:hanging="142"/>
        <w:rPr>
          <w:b/>
          <w:sz w:val="24"/>
        </w:rPr>
      </w:pPr>
      <w:r>
        <w:rPr>
          <w:rFonts w:cs="Arial"/>
          <w:b/>
          <w:bCs/>
          <w:sz w:val="24"/>
        </w:rPr>
        <w:t>October 2014</w:t>
      </w:r>
      <w:r w:rsidRPr="008027AB">
        <w:rPr>
          <w:rFonts w:cs="Arial"/>
          <w:b/>
          <w:bCs/>
          <w:sz w:val="24"/>
        </w:rPr>
        <w:t xml:space="preserve"> – </w:t>
      </w:r>
      <w:r>
        <w:rPr>
          <w:rFonts w:cs="Arial"/>
          <w:b/>
          <w:bCs/>
          <w:sz w:val="24"/>
        </w:rPr>
        <w:t xml:space="preserve">February 2015 </w:t>
      </w:r>
      <w:r w:rsidRPr="008027AB">
        <w:rPr>
          <w:rFonts w:cs="Arial"/>
          <w:b/>
          <w:bCs/>
          <w:sz w:val="24"/>
        </w:rPr>
        <w:tab/>
      </w:r>
      <w:proofErr w:type="spellStart"/>
      <w:r>
        <w:rPr>
          <w:rFonts w:cs="Arial"/>
          <w:b/>
          <w:bCs/>
          <w:sz w:val="24"/>
        </w:rPr>
        <w:t>Nanopore</w:t>
      </w:r>
      <w:proofErr w:type="spellEnd"/>
      <w:r>
        <w:rPr>
          <w:rFonts w:cs="Arial"/>
          <w:b/>
          <w:bCs/>
          <w:sz w:val="24"/>
        </w:rPr>
        <w:t xml:space="preserve"> Technologies</w:t>
      </w:r>
      <w:r w:rsidRPr="008027AB">
        <w:rPr>
          <w:rFonts w:cs="Arial"/>
          <w:b/>
          <w:bCs/>
          <w:sz w:val="24"/>
        </w:rPr>
        <w:tab/>
      </w:r>
      <w:r>
        <w:rPr>
          <w:rFonts w:cs="Arial"/>
          <w:b/>
          <w:bCs/>
          <w:sz w:val="24"/>
        </w:rPr>
        <w:t xml:space="preserve">      </w:t>
      </w:r>
      <w:r>
        <w:rPr>
          <w:b/>
          <w:sz w:val="24"/>
        </w:rPr>
        <w:t>IT System Administrator</w:t>
      </w:r>
    </w:p>
    <w:p w:rsidR="008326D8" w:rsidRDefault="008326D8" w:rsidP="008027AB">
      <w:pPr>
        <w:rPr>
          <w:rFonts w:cs="Arial"/>
          <w:bCs/>
        </w:rPr>
      </w:pPr>
    </w:p>
    <w:p w:rsidR="008326D8" w:rsidRDefault="008326D8" w:rsidP="008731C7">
      <w:pPr>
        <w:ind w:left="1440" w:hanging="1440"/>
      </w:pPr>
      <w:r w:rsidRPr="00103D14">
        <w:rPr>
          <w:b/>
        </w:rPr>
        <w:t>Systems Used</w:t>
      </w:r>
      <w:r>
        <w:t xml:space="preserve">: Redhat, Ubuntu, Centos, Microsoft Server 2003-2012, MySQL, MS SQL Server 2005-8, </w:t>
      </w:r>
      <w:proofErr w:type="spellStart"/>
      <w:r>
        <w:t>Isilon</w:t>
      </w:r>
      <w:proofErr w:type="spellEnd"/>
      <w:r>
        <w:t xml:space="preserve"> SAN Storage, Java, LDAP, DNS,  DHCP, Cisco, </w:t>
      </w:r>
      <w:proofErr w:type="spellStart"/>
      <w:r w:rsidRPr="00BE4F50">
        <w:rPr>
          <w:rFonts w:ascii="Helvetica" w:hAnsi="Helvetica"/>
          <w:color w:val="333333"/>
          <w:shd w:val="clear" w:color="auto" w:fill="FFFFFF"/>
        </w:rPr>
        <w:t>Ansible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</w:t>
      </w:r>
      <w:r w:rsidRPr="00BE4F50">
        <w:rPr>
          <w:rFonts w:ascii="Helvetica" w:hAnsi="Helvetica"/>
          <w:color w:val="333333"/>
          <w:shd w:val="clear" w:color="auto" w:fill="FFFFFF"/>
        </w:rPr>
        <w:t>Wiki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 w:rsidRPr="00BE4F50">
        <w:rPr>
          <w:rFonts w:ascii="Helvetica" w:hAnsi="Helvetica"/>
          <w:color w:val="333333"/>
          <w:shd w:val="clear" w:color="auto" w:fill="FFFFFF"/>
        </w:rPr>
        <w:t>Jira</w:t>
      </w:r>
      <w:r>
        <w:rPr>
          <w:rFonts w:ascii="Helvetica" w:hAnsi="Helvetica"/>
          <w:color w:val="333333"/>
          <w:shd w:val="clear" w:color="auto" w:fill="FFFFFF"/>
        </w:rPr>
        <w:t xml:space="preserve">, SGE and </w:t>
      </w:r>
      <w:r w:rsidRPr="00BE4F50">
        <w:rPr>
          <w:rFonts w:ascii="Helvetica" w:hAnsi="Helvetica"/>
          <w:color w:val="333333"/>
          <w:shd w:val="clear" w:color="auto" w:fill="FFFFFF"/>
        </w:rPr>
        <w:t>Confluence</w:t>
      </w:r>
      <w:r>
        <w:t>.</w:t>
      </w:r>
    </w:p>
    <w:p w:rsidR="008326D8" w:rsidRPr="008326D8" w:rsidRDefault="008326D8" w:rsidP="008326D8">
      <w:pPr>
        <w:widowControl w:val="0"/>
        <w:rPr>
          <w:rFonts w:cs="Arial"/>
          <w:bCs/>
          <w:szCs w:val="20"/>
        </w:rPr>
      </w:pPr>
      <w:r w:rsidRPr="008326D8">
        <w:rPr>
          <w:rFonts w:cs="Arial"/>
          <w:b/>
          <w:bCs/>
          <w:szCs w:val="20"/>
        </w:rPr>
        <w:t xml:space="preserve">Achievements: </w:t>
      </w:r>
    </w:p>
    <w:p w:rsidR="008326D8" w:rsidRDefault="008326D8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Integration of 8 additional pipeline servers onto the cluster in 24 hours period.</w:t>
      </w:r>
    </w:p>
    <w:p w:rsidR="008326D8" w:rsidRDefault="008326D8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Configured PXE Boot and mirror server for automated Ubuntu Builds.</w:t>
      </w:r>
    </w:p>
    <w:p w:rsidR="008326D8" w:rsidRDefault="008326D8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Configured Central Access for Linux and Active Directory.</w:t>
      </w:r>
    </w:p>
    <w:p w:rsidR="008326D8" w:rsidRPr="003C11C0" w:rsidRDefault="008326D8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Protected the </w:t>
      </w:r>
      <w:r w:rsidR="006B1575">
        <w:rPr>
          <w:rFonts w:cs="Arial"/>
          <w:bCs/>
          <w:szCs w:val="20"/>
        </w:rPr>
        <w:t>non-windows</w:t>
      </w:r>
      <w:r>
        <w:rPr>
          <w:rFonts w:cs="Arial"/>
          <w:bCs/>
          <w:szCs w:val="20"/>
        </w:rPr>
        <w:t xml:space="preserve"> infrastructure from the Ghost Vulnerability.</w:t>
      </w:r>
    </w:p>
    <w:p w:rsidR="008326D8" w:rsidRPr="0063193A" w:rsidRDefault="008326D8" w:rsidP="008326D8">
      <w:pPr>
        <w:widowControl w:val="0"/>
        <w:rPr>
          <w:rFonts w:cs="Arial"/>
          <w:b/>
          <w:bCs/>
          <w:szCs w:val="20"/>
        </w:rPr>
      </w:pPr>
      <w:r w:rsidRPr="0063193A">
        <w:rPr>
          <w:rFonts w:cs="Arial"/>
          <w:b/>
          <w:bCs/>
          <w:szCs w:val="20"/>
        </w:rPr>
        <w:t>Overview</w:t>
      </w:r>
      <w:r>
        <w:rPr>
          <w:rFonts w:cs="Arial"/>
          <w:b/>
          <w:bCs/>
          <w:szCs w:val="20"/>
        </w:rPr>
        <w:t>:</w:t>
      </w:r>
    </w:p>
    <w:p w:rsidR="00C97B71" w:rsidRPr="008276EC" w:rsidRDefault="002D12CC" w:rsidP="00734685">
      <w:pPr>
        <w:widowControl w:val="0"/>
        <w:rPr>
          <w:rFonts w:cs="Arial"/>
          <w:bCs/>
        </w:rPr>
      </w:pPr>
      <w:r>
        <w:rPr>
          <w:rFonts w:cs="Arial"/>
          <w:szCs w:val="20"/>
        </w:rPr>
        <w:t>The role</w:t>
      </w:r>
      <w:r w:rsidR="00C97B71" w:rsidRPr="008276EC">
        <w:rPr>
          <w:rFonts w:cs="Arial"/>
          <w:szCs w:val="20"/>
        </w:rPr>
        <w:t xml:space="preserve"> </w:t>
      </w:r>
      <w:r w:rsidR="00C97B71" w:rsidRPr="008276EC">
        <w:rPr>
          <w:rFonts w:cs="Arial"/>
          <w:bCs/>
        </w:rPr>
        <w:t>included working on projects and tasks via the ticketing system (Jira</w:t>
      </w:r>
      <w:r>
        <w:rPr>
          <w:rFonts w:cs="Arial"/>
          <w:bCs/>
        </w:rPr>
        <w:t xml:space="preserve">).as well as providing support </w:t>
      </w:r>
      <w:r w:rsidR="00C97B71" w:rsidRPr="008276EC">
        <w:rPr>
          <w:rFonts w:cs="Arial"/>
          <w:bCs/>
        </w:rPr>
        <w:t xml:space="preserve">for local issues throughout the day </w:t>
      </w:r>
      <w:r>
        <w:rPr>
          <w:rFonts w:cs="Arial"/>
          <w:bCs/>
        </w:rPr>
        <w:t>submitting</w:t>
      </w:r>
      <w:r w:rsidR="00C97B71" w:rsidRPr="008276EC">
        <w:rPr>
          <w:rFonts w:cs="Arial"/>
          <w:bCs/>
        </w:rPr>
        <w:t xml:space="preserve"> tickets accordingly.</w:t>
      </w:r>
    </w:p>
    <w:p w:rsidR="00C97B71" w:rsidRPr="008276EC" w:rsidRDefault="00C97B71" w:rsidP="00734685">
      <w:pPr>
        <w:widowControl w:val="0"/>
        <w:rPr>
          <w:rFonts w:cs="Arial"/>
          <w:bCs/>
        </w:rPr>
      </w:pPr>
      <w:r w:rsidRPr="008276EC">
        <w:rPr>
          <w:rFonts w:cs="Arial"/>
          <w:bCs/>
        </w:rPr>
        <w:t>The ability to prioritise and organise task was essential in this role, as well as the ability to think on your feet.</w:t>
      </w:r>
    </w:p>
    <w:p w:rsidR="00C97B71" w:rsidRDefault="00C97B71" w:rsidP="00734685">
      <w:pPr>
        <w:widowControl w:val="0"/>
        <w:rPr>
          <w:rFonts w:cs="Arial"/>
          <w:bCs/>
        </w:rPr>
      </w:pPr>
      <w:r w:rsidRPr="008276EC">
        <w:rPr>
          <w:rFonts w:cs="Arial"/>
          <w:bCs/>
        </w:rPr>
        <w:t xml:space="preserve">I worked on several projects </w:t>
      </w:r>
      <w:r w:rsidR="002D12CC">
        <w:rPr>
          <w:rFonts w:cs="Arial"/>
          <w:bCs/>
        </w:rPr>
        <w:t>related to migration of servers.</w:t>
      </w:r>
    </w:p>
    <w:p w:rsidR="002D12CC" w:rsidRPr="008276EC" w:rsidRDefault="00E21B91" w:rsidP="00734685">
      <w:pPr>
        <w:widowControl w:val="0"/>
        <w:rPr>
          <w:rFonts w:cs="Arial"/>
          <w:bCs/>
        </w:rPr>
      </w:pPr>
      <w:r>
        <w:rPr>
          <w:rFonts w:cs="Arial"/>
          <w:bCs/>
        </w:rPr>
        <w:t xml:space="preserve">I ensured All Linux </w:t>
      </w:r>
      <w:r w:rsidR="002D12CC">
        <w:rPr>
          <w:rFonts w:cs="Arial"/>
          <w:bCs/>
        </w:rPr>
        <w:t>servers were patched to the required level at all times.</w:t>
      </w:r>
    </w:p>
    <w:p w:rsidR="00C97B71" w:rsidRPr="008276EC" w:rsidRDefault="00C97B71" w:rsidP="00734685">
      <w:pPr>
        <w:rPr>
          <w:rFonts w:cs="Arial"/>
          <w:shd w:val="clear" w:color="auto" w:fill="FFFFFF"/>
        </w:rPr>
      </w:pPr>
      <w:r w:rsidRPr="008276EC">
        <w:rPr>
          <w:rFonts w:cs="Arial"/>
          <w:szCs w:val="20"/>
        </w:rPr>
        <w:t>I s</w:t>
      </w:r>
      <w:r w:rsidRPr="008276EC">
        <w:rPr>
          <w:rFonts w:cs="Arial"/>
          <w:shd w:val="clear" w:color="auto" w:fill="FFFFFF"/>
        </w:rPr>
        <w:t>uggested and implemented IT solutions to business and management problems.</w:t>
      </w:r>
    </w:p>
    <w:p w:rsidR="00C97B71" w:rsidRPr="008276EC" w:rsidRDefault="00C97B71" w:rsidP="00734685">
      <w:pPr>
        <w:rPr>
          <w:rFonts w:cs="Arial"/>
          <w:shd w:val="clear" w:color="auto" w:fill="FFFFFF"/>
        </w:rPr>
      </w:pPr>
      <w:r w:rsidRPr="008276EC">
        <w:rPr>
          <w:rFonts w:cs="Arial"/>
          <w:shd w:val="clear" w:color="auto" w:fill="FFFFFF"/>
        </w:rPr>
        <w:t xml:space="preserve">I provided support for Business Applications </w:t>
      </w:r>
      <w:r w:rsidR="00A7183F">
        <w:rPr>
          <w:rFonts w:cs="Arial"/>
          <w:shd w:val="clear" w:color="auto" w:fill="FFFFFF"/>
        </w:rPr>
        <w:t xml:space="preserve">such as Jira, Wiki, Confluence, </w:t>
      </w:r>
      <w:proofErr w:type="gramStart"/>
      <w:r w:rsidRPr="008276EC">
        <w:rPr>
          <w:rFonts w:cs="Arial"/>
          <w:shd w:val="clear" w:color="auto" w:fill="FFFFFF"/>
        </w:rPr>
        <w:t>SGE</w:t>
      </w:r>
      <w:proofErr w:type="gramEnd"/>
      <w:r w:rsidRPr="008276EC">
        <w:rPr>
          <w:rFonts w:cs="Arial"/>
        </w:rPr>
        <w:t>.</w:t>
      </w:r>
    </w:p>
    <w:p w:rsidR="00C97B71" w:rsidRPr="008276EC" w:rsidRDefault="00C97B71" w:rsidP="00734685">
      <w:pPr>
        <w:rPr>
          <w:rFonts w:cs="Arial"/>
          <w:shd w:val="clear" w:color="auto" w:fill="FFFFFF"/>
        </w:rPr>
      </w:pPr>
      <w:r w:rsidRPr="008276EC">
        <w:rPr>
          <w:rFonts w:cs="Arial"/>
          <w:shd w:val="clear" w:color="auto" w:fill="FFFFFF"/>
        </w:rPr>
        <w:t xml:space="preserve">My main duties involved administering the Ubuntu, </w:t>
      </w:r>
      <w:proofErr w:type="spellStart"/>
      <w:r w:rsidRPr="008276EC">
        <w:rPr>
          <w:rFonts w:cs="Arial"/>
          <w:shd w:val="clear" w:color="auto" w:fill="FFFFFF"/>
        </w:rPr>
        <w:t>RedHat</w:t>
      </w:r>
      <w:proofErr w:type="spellEnd"/>
      <w:r w:rsidRPr="008276EC">
        <w:rPr>
          <w:rFonts w:cs="Arial"/>
          <w:shd w:val="clear" w:color="auto" w:fill="FFFFFF"/>
        </w:rPr>
        <w:t xml:space="preserve"> and CentOS</w:t>
      </w:r>
      <w:r w:rsidRPr="008276EC">
        <w:rPr>
          <w:rStyle w:val="apple-converted-space"/>
          <w:rFonts w:cs="Arial"/>
          <w:shd w:val="clear" w:color="auto" w:fill="FFFFFF"/>
        </w:rPr>
        <w:t xml:space="preserve"> servers, both physical and virtual. </w:t>
      </w:r>
    </w:p>
    <w:p w:rsidR="00C97B71" w:rsidRPr="008276EC" w:rsidRDefault="00C97B71" w:rsidP="00734685">
      <w:pPr>
        <w:rPr>
          <w:rFonts w:cs="Arial"/>
          <w:shd w:val="clear" w:color="auto" w:fill="FFFFFF"/>
        </w:rPr>
      </w:pPr>
      <w:r w:rsidRPr="008276EC">
        <w:rPr>
          <w:rFonts w:cs="Arial"/>
          <w:shd w:val="clear" w:color="auto" w:fill="FFFFFF"/>
        </w:rPr>
        <w:t>I produced several ad-hoc bash scripts to resolve major issues and complications</w:t>
      </w:r>
    </w:p>
    <w:p w:rsidR="00C97B71" w:rsidRPr="008276EC" w:rsidRDefault="00C97B71" w:rsidP="00C97B71">
      <w:pPr>
        <w:rPr>
          <w:rFonts w:cs="Arial"/>
          <w:shd w:val="clear" w:color="auto" w:fill="FFFFFF"/>
        </w:rPr>
      </w:pPr>
      <w:r w:rsidRPr="008276EC">
        <w:rPr>
          <w:rFonts w:cs="Arial"/>
        </w:rPr>
        <w:t xml:space="preserve">I maintained and configured Citrix XEN and </w:t>
      </w:r>
      <w:proofErr w:type="spellStart"/>
      <w:r w:rsidRPr="008276EC">
        <w:rPr>
          <w:rFonts w:cs="Arial"/>
        </w:rPr>
        <w:t>ESXi</w:t>
      </w:r>
      <w:proofErr w:type="spellEnd"/>
      <w:r w:rsidRPr="008276EC">
        <w:rPr>
          <w:rFonts w:cs="Arial"/>
        </w:rPr>
        <w:t xml:space="preserve"> (</w:t>
      </w:r>
      <w:proofErr w:type="spellStart"/>
      <w:r w:rsidRPr="008276EC">
        <w:rPr>
          <w:rFonts w:cs="Arial"/>
        </w:rPr>
        <w:t>vmware</w:t>
      </w:r>
      <w:proofErr w:type="spellEnd"/>
      <w:r w:rsidRPr="008276EC">
        <w:rPr>
          <w:rFonts w:cs="Arial"/>
        </w:rPr>
        <w:t>) virtualization hosts,</w:t>
      </w:r>
      <w:r w:rsidR="006C3DFF">
        <w:rPr>
          <w:rFonts w:cs="Arial"/>
        </w:rPr>
        <w:t xml:space="preserve"> </w:t>
      </w:r>
      <w:r w:rsidRPr="008276EC">
        <w:rPr>
          <w:rFonts w:cs="Arial"/>
        </w:rPr>
        <w:t>servers and storage.</w:t>
      </w:r>
      <w:r w:rsidRPr="008276EC">
        <w:rPr>
          <w:rFonts w:cs="Arial"/>
          <w:shd w:val="clear" w:color="auto" w:fill="FFFFFF"/>
        </w:rPr>
        <w:tab/>
        <w:t xml:space="preserve">I </w:t>
      </w:r>
      <w:r w:rsidR="00A7183F">
        <w:rPr>
          <w:rFonts w:cs="Arial"/>
          <w:shd w:val="clear" w:color="auto" w:fill="FFFFFF"/>
        </w:rPr>
        <w:t>a</w:t>
      </w:r>
      <w:r w:rsidRPr="008276EC">
        <w:rPr>
          <w:rFonts w:cs="Arial"/>
          <w:shd w:val="clear" w:color="auto" w:fill="FFFFFF"/>
        </w:rPr>
        <w:t xml:space="preserve">dvised and configured scripts with regards to Linux configuration management tool </w:t>
      </w:r>
      <w:proofErr w:type="spellStart"/>
      <w:r w:rsidRPr="008276EC">
        <w:rPr>
          <w:rFonts w:cs="Arial"/>
          <w:shd w:val="clear" w:color="auto" w:fill="FFFFFF"/>
        </w:rPr>
        <w:t>Ansible</w:t>
      </w:r>
      <w:proofErr w:type="spellEnd"/>
      <w:r w:rsidRPr="008276EC">
        <w:rPr>
          <w:rFonts w:cs="Arial"/>
          <w:shd w:val="clear" w:color="auto" w:fill="FFFFFF"/>
        </w:rPr>
        <w:t>.</w:t>
      </w:r>
    </w:p>
    <w:p w:rsidR="006B1575" w:rsidRDefault="006B1575" w:rsidP="00B53949">
      <w:pPr>
        <w:ind w:left="720"/>
        <w:rPr>
          <w:rFonts w:cs="Arial"/>
          <w:sz w:val="24"/>
        </w:rPr>
      </w:pPr>
    </w:p>
    <w:p w:rsidR="008731C7" w:rsidRPr="00B53949" w:rsidRDefault="008731C7" w:rsidP="00B53949">
      <w:pPr>
        <w:ind w:left="720"/>
        <w:rPr>
          <w:rFonts w:cs="Arial"/>
          <w:sz w:val="24"/>
        </w:rPr>
      </w:pPr>
    </w:p>
    <w:p w:rsidR="00C97B71" w:rsidRPr="00B53949" w:rsidRDefault="00C97B71" w:rsidP="00B53949">
      <w:pPr>
        <w:rPr>
          <w:rFonts w:cs="Arial"/>
          <w:sz w:val="24"/>
        </w:rPr>
      </w:pPr>
      <w:r w:rsidRPr="00B53949">
        <w:rPr>
          <w:rFonts w:cs="Arial"/>
          <w:b/>
          <w:bCs/>
          <w:sz w:val="24"/>
        </w:rPr>
        <w:t>March 2014 – October 2014</w:t>
      </w:r>
      <w:r w:rsidRPr="00B53949">
        <w:rPr>
          <w:rFonts w:cs="Arial"/>
          <w:b/>
          <w:bCs/>
          <w:sz w:val="24"/>
        </w:rPr>
        <w:tab/>
      </w:r>
      <w:r w:rsidRPr="00B53949">
        <w:rPr>
          <w:rFonts w:cs="Arial"/>
          <w:b/>
          <w:bCs/>
          <w:sz w:val="24"/>
        </w:rPr>
        <w:tab/>
      </w:r>
      <w:proofErr w:type="spellStart"/>
      <w:r w:rsidRPr="00B53949">
        <w:rPr>
          <w:b/>
          <w:sz w:val="24"/>
        </w:rPr>
        <w:t>Tibco</w:t>
      </w:r>
      <w:proofErr w:type="spellEnd"/>
      <w:r w:rsidRPr="00B53949">
        <w:rPr>
          <w:b/>
          <w:sz w:val="24"/>
        </w:rPr>
        <w:t xml:space="preserve"> Software</w:t>
      </w:r>
      <w:r w:rsidRPr="00B53949">
        <w:rPr>
          <w:b/>
          <w:sz w:val="24"/>
        </w:rPr>
        <w:tab/>
        <w:t xml:space="preserve">       </w:t>
      </w:r>
      <w:r w:rsidRPr="00B53949">
        <w:rPr>
          <w:rFonts w:cs="Arial"/>
          <w:b/>
          <w:bCs/>
          <w:sz w:val="24"/>
        </w:rPr>
        <w:t>Senior System Administrator</w:t>
      </w:r>
    </w:p>
    <w:p w:rsidR="0033540A" w:rsidRDefault="0033540A" w:rsidP="00B53949">
      <w:pPr>
        <w:widowControl w:val="0"/>
        <w:rPr>
          <w:b/>
        </w:rPr>
      </w:pPr>
    </w:p>
    <w:p w:rsidR="0033540A" w:rsidRDefault="00B53949" w:rsidP="0033540A">
      <w:r w:rsidRPr="00103D14">
        <w:rPr>
          <w:b/>
        </w:rPr>
        <w:t>Systems Used</w:t>
      </w:r>
      <w:r w:rsidR="0033540A">
        <w:rPr>
          <w:b/>
        </w:rPr>
        <w:t xml:space="preserve">: </w:t>
      </w:r>
      <w:r w:rsidR="0033540A">
        <w:rPr>
          <w:rFonts w:cs="Arial"/>
          <w:szCs w:val="20"/>
          <w:lang w:eastAsia="en-GB"/>
        </w:rPr>
        <w:t xml:space="preserve">McAfee, </w:t>
      </w:r>
      <w:r w:rsidR="0033540A">
        <w:t xml:space="preserve">MySQL, </w:t>
      </w:r>
      <w:proofErr w:type="spellStart"/>
      <w:r w:rsidR="0033540A" w:rsidRPr="00BE4F50">
        <w:rPr>
          <w:rFonts w:ascii="Helvetica" w:hAnsi="Helvetica"/>
          <w:color w:val="333333"/>
        </w:rPr>
        <w:t>ESXi</w:t>
      </w:r>
      <w:proofErr w:type="spellEnd"/>
      <w:r w:rsidR="0033540A" w:rsidRPr="00BE4F50">
        <w:rPr>
          <w:rFonts w:ascii="Helvetica" w:hAnsi="Helvetica"/>
          <w:color w:val="333333"/>
        </w:rPr>
        <w:t xml:space="preserve"> (</w:t>
      </w:r>
      <w:proofErr w:type="spellStart"/>
      <w:r w:rsidR="0033540A" w:rsidRPr="00BE4F50">
        <w:rPr>
          <w:rFonts w:ascii="Helvetica" w:hAnsi="Helvetica"/>
          <w:color w:val="333333"/>
        </w:rPr>
        <w:t>vmware</w:t>
      </w:r>
      <w:proofErr w:type="spellEnd"/>
      <w:r w:rsidR="0033540A" w:rsidRPr="00BE4F50">
        <w:rPr>
          <w:rFonts w:ascii="Helvetica" w:hAnsi="Helvetica"/>
          <w:color w:val="333333"/>
        </w:rPr>
        <w:t>)</w:t>
      </w:r>
      <w:r w:rsidR="0033540A">
        <w:rPr>
          <w:rFonts w:ascii="Helvetica" w:hAnsi="Helvetica"/>
          <w:color w:val="333333"/>
        </w:rPr>
        <w:t xml:space="preserve">, HP </w:t>
      </w:r>
      <w:r w:rsidR="0033540A">
        <w:t xml:space="preserve">SAN Storage, </w:t>
      </w:r>
      <w:proofErr w:type="spellStart"/>
      <w:r w:rsidR="0033540A">
        <w:t>Teamtalk</w:t>
      </w:r>
      <w:proofErr w:type="spellEnd"/>
      <w:r w:rsidR="0033540A">
        <w:t xml:space="preserve">, Java, </w:t>
      </w:r>
      <w:r w:rsidR="0033540A">
        <w:rPr>
          <w:rFonts w:cs="Arial"/>
          <w:szCs w:val="20"/>
          <w:lang w:eastAsia="en-GB"/>
        </w:rPr>
        <w:t>Wireshark</w:t>
      </w:r>
      <w:proofErr w:type="gramStart"/>
      <w:r w:rsidR="0033540A">
        <w:rPr>
          <w:rFonts w:cs="Arial"/>
          <w:szCs w:val="20"/>
          <w:lang w:eastAsia="en-GB"/>
        </w:rPr>
        <w:t>, ,</w:t>
      </w:r>
      <w:proofErr w:type="gramEnd"/>
      <w:r w:rsidR="0033540A">
        <w:rPr>
          <w:rFonts w:cs="Arial"/>
          <w:szCs w:val="20"/>
          <w:lang w:eastAsia="en-GB"/>
        </w:rPr>
        <w:t xml:space="preserve"> </w:t>
      </w:r>
      <w:r w:rsidR="0033540A">
        <w:t xml:space="preserve">LDAP, DNS,  </w:t>
      </w:r>
    </w:p>
    <w:p w:rsidR="0033540A" w:rsidRDefault="0033540A" w:rsidP="0033540A">
      <w:pPr>
        <w:ind w:left="720" w:firstLine="720"/>
      </w:pPr>
      <w:r>
        <w:t xml:space="preserve"> DHCP, Cisco, Redhat, Solaris, Ubuntu, Centos, HP-UX, IBM AIX and Microsoft Server 2003-2012, </w:t>
      </w:r>
    </w:p>
    <w:p w:rsidR="00B53949" w:rsidRDefault="00B53949" w:rsidP="00B53949">
      <w:pPr>
        <w:widowControl w:val="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Achievements:</w:t>
      </w:r>
    </w:p>
    <w:p w:rsidR="00B53949" w:rsidRDefault="0033540A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Provide a solution to non-windows laptop builds</w:t>
      </w:r>
    </w:p>
    <w:p w:rsidR="00B53949" w:rsidRDefault="0033540A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Migration of external company to the </w:t>
      </w:r>
      <w:proofErr w:type="spellStart"/>
      <w:r>
        <w:rPr>
          <w:rFonts w:cs="Arial"/>
          <w:bCs/>
          <w:szCs w:val="20"/>
        </w:rPr>
        <w:t>Tibco</w:t>
      </w:r>
      <w:proofErr w:type="spellEnd"/>
      <w:r>
        <w:rPr>
          <w:rFonts w:cs="Arial"/>
          <w:bCs/>
          <w:szCs w:val="20"/>
        </w:rPr>
        <w:t xml:space="preserve"> Domain.</w:t>
      </w:r>
    </w:p>
    <w:p w:rsidR="00B53949" w:rsidRPr="0063193A" w:rsidRDefault="00B53949" w:rsidP="00B53949">
      <w:pPr>
        <w:widowControl w:val="0"/>
        <w:rPr>
          <w:rFonts w:cs="Arial"/>
          <w:b/>
          <w:bCs/>
          <w:szCs w:val="20"/>
        </w:rPr>
      </w:pPr>
      <w:r w:rsidRPr="0063193A">
        <w:rPr>
          <w:rFonts w:cs="Arial"/>
          <w:b/>
          <w:bCs/>
          <w:szCs w:val="20"/>
        </w:rPr>
        <w:t>Overview</w:t>
      </w:r>
      <w:r>
        <w:rPr>
          <w:rFonts w:cs="Arial"/>
          <w:b/>
          <w:bCs/>
          <w:szCs w:val="20"/>
        </w:rPr>
        <w:t>:</w:t>
      </w:r>
    </w:p>
    <w:p w:rsidR="00A7183F" w:rsidRDefault="00C97B71" w:rsidP="00734685">
      <w:pPr>
        <w:widowControl w:val="0"/>
        <w:rPr>
          <w:rFonts w:cs="Arial"/>
          <w:bCs/>
        </w:rPr>
      </w:pPr>
      <w:r w:rsidRPr="008276EC">
        <w:rPr>
          <w:rFonts w:cs="Arial"/>
          <w:szCs w:val="20"/>
        </w:rPr>
        <w:t xml:space="preserve">The role was providing full infrastructure support </w:t>
      </w:r>
      <w:proofErr w:type="gramStart"/>
      <w:r w:rsidR="00A7183F">
        <w:rPr>
          <w:rFonts w:cs="Arial"/>
          <w:szCs w:val="20"/>
        </w:rPr>
        <w:t>( Physical</w:t>
      </w:r>
      <w:proofErr w:type="gramEnd"/>
      <w:r w:rsidR="00A7183F">
        <w:rPr>
          <w:rFonts w:cs="Arial"/>
          <w:szCs w:val="20"/>
        </w:rPr>
        <w:t xml:space="preserve"> and Virtual ) </w:t>
      </w:r>
      <w:r w:rsidRPr="008276EC">
        <w:rPr>
          <w:rFonts w:cs="Arial"/>
          <w:szCs w:val="20"/>
        </w:rPr>
        <w:t xml:space="preserve">while </w:t>
      </w:r>
      <w:r w:rsidRPr="008276EC">
        <w:rPr>
          <w:rFonts w:cs="Arial"/>
          <w:bCs/>
        </w:rPr>
        <w:t>working on projects and tasks</w:t>
      </w:r>
      <w:r w:rsidR="00A7183F">
        <w:rPr>
          <w:rFonts w:cs="Arial"/>
          <w:bCs/>
        </w:rPr>
        <w:t>.</w:t>
      </w:r>
    </w:p>
    <w:p w:rsidR="00A7183F" w:rsidRDefault="00C97B71" w:rsidP="00734685">
      <w:pPr>
        <w:widowControl w:val="0"/>
        <w:rPr>
          <w:rFonts w:cs="Arial"/>
          <w:bCs/>
        </w:rPr>
      </w:pPr>
      <w:r w:rsidRPr="008276EC">
        <w:rPr>
          <w:rFonts w:cs="Arial"/>
          <w:bCs/>
        </w:rPr>
        <w:t>I provided su</w:t>
      </w:r>
      <w:r w:rsidR="00A7183F">
        <w:rPr>
          <w:rFonts w:cs="Arial"/>
          <w:bCs/>
        </w:rPr>
        <w:t xml:space="preserve">pport for any local issues </w:t>
      </w:r>
      <w:r w:rsidRPr="008276EC">
        <w:rPr>
          <w:rFonts w:cs="Arial"/>
          <w:bCs/>
        </w:rPr>
        <w:t>throughout the day, from laptops to servers including Virtual hardware, therefore the ability to prioritise and organise task was essential in this role</w:t>
      </w:r>
      <w:r w:rsidR="00A7183F">
        <w:rPr>
          <w:rFonts w:cs="Arial"/>
          <w:bCs/>
        </w:rPr>
        <w:t>.</w:t>
      </w:r>
    </w:p>
    <w:p w:rsidR="00C97B71" w:rsidRDefault="00C97B71" w:rsidP="00734685">
      <w:pPr>
        <w:widowControl w:val="0"/>
        <w:rPr>
          <w:rFonts w:cs="Arial"/>
          <w:bCs/>
        </w:rPr>
      </w:pPr>
      <w:r w:rsidRPr="008276EC">
        <w:rPr>
          <w:rFonts w:cs="Arial"/>
          <w:bCs/>
        </w:rPr>
        <w:t xml:space="preserve">I worked on several projects related to migration of domains and VMware </w:t>
      </w:r>
      <w:r w:rsidR="00A7183F">
        <w:rPr>
          <w:rFonts w:cs="Arial"/>
          <w:bCs/>
        </w:rPr>
        <w:t>and planned</w:t>
      </w:r>
      <w:r w:rsidRPr="008276EC">
        <w:rPr>
          <w:rFonts w:cs="Arial"/>
          <w:bCs/>
        </w:rPr>
        <w:t xml:space="preserve"> a Linux desktop rollout.</w:t>
      </w:r>
    </w:p>
    <w:p w:rsidR="00E21B91" w:rsidRPr="008276EC" w:rsidRDefault="00935263" w:rsidP="00734685">
      <w:pPr>
        <w:widowControl w:val="0"/>
        <w:rPr>
          <w:rFonts w:cs="Arial"/>
          <w:bCs/>
        </w:rPr>
      </w:pPr>
      <w:proofErr w:type="gramStart"/>
      <w:r>
        <w:rPr>
          <w:rFonts w:cs="Arial"/>
          <w:bCs/>
        </w:rPr>
        <w:t>As well as</w:t>
      </w:r>
      <w:r w:rsidR="00E21B91">
        <w:rPr>
          <w:rFonts w:cs="Arial"/>
          <w:bCs/>
        </w:rPr>
        <w:t xml:space="preserve"> DHCP/DNS Server migration.</w:t>
      </w:r>
      <w:proofErr w:type="gramEnd"/>
      <w:r w:rsidR="00E21B91">
        <w:rPr>
          <w:rFonts w:cs="Arial"/>
          <w:bCs/>
        </w:rPr>
        <w:t xml:space="preserve"> Including Active Directory</w:t>
      </w:r>
    </w:p>
    <w:p w:rsidR="00C97B71" w:rsidRPr="008276EC" w:rsidRDefault="00C97B71" w:rsidP="00734685">
      <w:pPr>
        <w:widowControl w:val="0"/>
        <w:rPr>
          <w:rFonts w:cs="Arial"/>
          <w:bCs/>
        </w:rPr>
      </w:pPr>
      <w:r w:rsidRPr="008276EC">
        <w:rPr>
          <w:rFonts w:cs="Arial"/>
          <w:bCs/>
        </w:rPr>
        <w:t>I reviewed procedures and provided solutions for Developers on future infrastructure planning.</w:t>
      </w:r>
    </w:p>
    <w:p w:rsidR="00C97B71" w:rsidRPr="008276EC" w:rsidRDefault="00C97B71" w:rsidP="00734685">
      <w:pPr>
        <w:widowControl w:val="0"/>
        <w:jc w:val="both"/>
        <w:rPr>
          <w:rFonts w:cs="Arial"/>
          <w:bCs/>
        </w:rPr>
      </w:pPr>
      <w:r w:rsidRPr="008276EC">
        <w:rPr>
          <w:rFonts w:cs="Arial"/>
          <w:bCs/>
        </w:rPr>
        <w:t>I was also required to provide support remotely to the EMEA, USA and China offices.</w:t>
      </w:r>
    </w:p>
    <w:p w:rsidR="00C97B71" w:rsidRDefault="00C97B71" w:rsidP="003F2C2E">
      <w:pPr>
        <w:widowControl w:val="0"/>
        <w:rPr>
          <w:rFonts w:ascii="Times New Roman" w:eastAsia="Symbol" w:hAnsi="Times New Roman"/>
          <w:sz w:val="14"/>
          <w:szCs w:val="14"/>
          <w:lang w:eastAsia="en-GB"/>
        </w:rPr>
      </w:pPr>
    </w:p>
    <w:p w:rsidR="008731C7" w:rsidRDefault="008731C7" w:rsidP="003F2C2E">
      <w:pPr>
        <w:widowControl w:val="0"/>
        <w:rPr>
          <w:rFonts w:ascii="Times New Roman" w:eastAsia="Symbol" w:hAnsi="Times New Roman"/>
          <w:sz w:val="14"/>
          <w:szCs w:val="14"/>
          <w:lang w:eastAsia="en-GB"/>
        </w:rPr>
      </w:pPr>
    </w:p>
    <w:p w:rsidR="002813D1" w:rsidRDefault="002813D1" w:rsidP="002813D1">
      <w:pPr>
        <w:widowControl w:val="0"/>
        <w:rPr>
          <w:b/>
          <w:sz w:val="24"/>
        </w:rPr>
      </w:pPr>
      <w:r w:rsidRPr="002813D1">
        <w:rPr>
          <w:rFonts w:cs="Arial"/>
          <w:b/>
          <w:bCs/>
          <w:sz w:val="24"/>
        </w:rPr>
        <w:t xml:space="preserve">July 2012 – </w:t>
      </w:r>
      <w:r w:rsidR="00120FA4">
        <w:rPr>
          <w:rFonts w:cs="Arial"/>
          <w:b/>
          <w:bCs/>
          <w:sz w:val="24"/>
        </w:rPr>
        <w:t>March 2014</w:t>
      </w:r>
      <w:r w:rsidRPr="002813D1">
        <w:rPr>
          <w:rFonts w:cs="Arial"/>
          <w:b/>
          <w:bCs/>
          <w:sz w:val="24"/>
        </w:rPr>
        <w:t xml:space="preserve">, </w:t>
      </w:r>
      <w:r w:rsidRPr="002813D1">
        <w:rPr>
          <w:rFonts w:cs="Arial"/>
          <w:b/>
          <w:bCs/>
          <w:sz w:val="24"/>
        </w:rPr>
        <w:tab/>
      </w:r>
      <w:r w:rsidRPr="002813D1">
        <w:rPr>
          <w:rFonts w:cs="Arial"/>
          <w:b/>
          <w:bCs/>
          <w:sz w:val="24"/>
        </w:rPr>
        <w:tab/>
      </w:r>
      <w:r w:rsidR="00A7183F">
        <w:rPr>
          <w:rFonts w:cs="Arial"/>
          <w:b/>
          <w:bCs/>
          <w:sz w:val="24"/>
        </w:rPr>
        <w:tab/>
      </w:r>
      <w:r w:rsidRPr="002813D1">
        <w:rPr>
          <w:rFonts w:cs="Arial"/>
          <w:b/>
          <w:bCs/>
          <w:sz w:val="24"/>
        </w:rPr>
        <w:t>National Trust</w:t>
      </w:r>
      <w:r>
        <w:rPr>
          <w:rFonts w:cs="Arial"/>
          <w:b/>
          <w:bCs/>
          <w:sz w:val="24"/>
        </w:rPr>
        <w:tab/>
      </w:r>
      <w:r w:rsidRPr="002813D1">
        <w:rPr>
          <w:rFonts w:cs="Arial"/>
          <w:b/>
          <w:bCs/>
          <w:sz w:val="24"/>
        </w:rPr>
        <w:tab/>
      </w:r>
      <w:r w:rsidRPr="002813D1">
        <w:rPr>
          <w:b/>
          <w:sz w:val="24"/>
        </w:rPr>
        <w:t>Technical Support Specialist</w:t>
      </w:r>
    </w:p>
    <w:p w:rsidR="002813D1" w:rsidRDefault="002813D1" w:rsidP="002813D1">
      <w:pPr>
        <w:widowControl w:val="0"/>
      </w:pPr>
      <w:r w:rsidRPr="00103D14">
        <w:rPr>
          <w:b/>
        </w:rPr>
        <w:t>Systems Used</w:t>
      </w:r>
      <w:r w:rsidR="00B5262C">
        <w:t>: Redhat, Ubuntu, Solaris, HP-U</w:t>
      </w:r>
      <w:r>
        <w:t>X, Microsoft Server 2007-2008,</w:t>
      </w:r>
      <w:r>
        <w:tab/>
        <w:t xml:space="preserve">MS SQL Server 2005-8, </w:t>
      </w:r>
    </w:p>
    <w:p w:rsidR="002813D1" w:rsidRDefault="002813D1" w:rsidP="002813D1">
      <w:pPr>
        <w:widowControl w:val="0"/>
        <w:ind w:left="720" w:firstLine="720"/>
        <w:rPr>
          <w:rFonts w:cs="Arial"/>
          <w:szCs w:val="20"/>
          <w:lang w:eastAsia="en-GB"/>
        </w:rPr>
      </w:pPr>
      <w:r>
        <w:t>Java,</w:t>
      </w:r>
      <w:r w:rsidRPr="00107A3A">
        <w:rPr>
          <w:rFonts w:cs="Arial"/>
          <w:szCs w:val="20"/>
          <w:lang w:eastAsia="en-GB"/>
        </w:rPr>
        <w:t xml:space="preserve"> </w:t>
      </w:r>
      <w:r>
        <w:rPr>
          <w:rFonts w:cs="Arial"/>
          <w:szCs w:val="20"/>
          <w:lang w:eastAsia="en-GB"/>
        </w:rPr>
        <w:t xml:space="preserve">Apache, Tomcat, </w:t>
      </w:r>
      <w:r>
        <w:rPr>
          <w:rFonts w:cs="Arial"/>
          <w:szCs w:val="20"/>
          <w:lang w:eastAsia="en-GB"/>
        </w:rPr>
        <w:tab/>
      </w:r>
      <w:r w:rsidRPr="00BF2627">
        <w:rPr>
          <w:rFonts w:cs="Arial"/>
          <w:szCs w:val="20"/>
          <w:lang w:eastAsia="en-GB"/>
        </w:rPr>
        <w:t>Oracle EBS [inc</w:t>
      </w:r>
      <w:r>
        <w:rPr>
          <w:rFonts w:cs="Arial"/>
          <w:szCs w:val="20"/>
          <w:lang w:eastAsia="en-GB"/>
        </w:rPr>
        <w:t xml:space="preserve">l. CRM &amp; HR], Oracle DB, VMWare, </w:t>
      </w:r>
      <w:r w:rsidRPr="00BF2627">
        <w:rPr>
          <w:rFonts w:cs="Arial"/>
          <w:szCs w:val="20"/>
          <w:lang w:eastAsia="en-GB"/>
        </w:rPr>
        <w:t>Web architecture</w:t>
      </w:r>
      <w:r>
        <w:rPr>
          <w:rFonts w:cs="Arial"/>
          <w:szCs w:val="20"/>
          <w:lang w:eastAsia="en-GB"/>
        </w:rPr>
        <w:t xml:space="preserve">, </w:t>
      </w:r>
    </w:p>
    <w:p w:rsidR="002813D1" w:rsidRDefault="002813D1" w:rsidP="00C16B66">
      <w:pPr>
        <w:widowControl w:val="0"/>
        <w:ind w:left="1440"/>
        <w:rPr>
          <w:rFonts w:cs="Arial"/>
          <w:szCs w:val="20"/>
          <w:lang w:eastAsia="en-GB"/>
        </w:rPr>
      </w:pPr>
      <w:r w:rsidRPr="00BF2627">
        <w:rPr>
          <w:rFonts w:cs="Arial"/>
          <w:szCs w:val="20"/>
          <w:lang w:eastAsia="en-GB"/>
        </w:rPr>
        <w:t>IT Security (Certs)</w:t>
      </w:r>
      <w:r>
        <w:rPr>
          <w:rFonts w:cs="Arial"/>
          <w:szCs w:val="20"/>
          <w:lang w:eastAsia="en-GB"/>
        </w:rPr>
        <w:t xml:space="preserve">, Aptos, </w:t>
      </w:r>
      <w:proofErr w:type="spellStart"/>
      <w:r>
        <w:rPr>
          <w:rFonts w:cs="Arial"/>
          <w:szCs w:val="20"/>
          <w:lang w:eastAsia="en-GB"/>
        </w:rPr>
        <w:t>Imscan</w:t>
      </w:r>
      <w:proofErr w:type="spellEnd"/>
      <w:r>
        <w:rPr>
          <w:rFonts w:cs="Arial"/>
          <w:szCs w:val="20"/>
          <w:lang w:eastAsia="en-GB"/>
        </w:rPr>
        <w:t xml:space="preserve"> and  Horizon Financials, </w:t>
      </w:r>
      <w:proofErr w:type="spellStart"/>
      <w:r>
        <w:rPr>
          <w:rFonts w:cs="Arial"/>
          <w:szCs w:val="20"/>
          <w:lang w:eastAsia="en-GB"/>
        </w:rPr>
        <w:t>Icinga</w:t>
      </w:r>
      <w:proofErr w:type="spellEnd"/>
      <w:r>
        <w:rPr>
          <w:rFonts w:cs="Arial"/>
          <w:szCs w:val="20"/>
          <w:lang w:eastAsia="en-GB"/>
        </w:rPr>
        <w:t xml:space="preserve">/ Nagios Monitoring, </w:t>
      </w:r>
      <w:r w:rsidR="00C16B66">
        <w:rPr>
          <w:rFonts w:cs="Arial"/>
          <w:szCs w:val="20"/>
          <w:lang w:eastAsia="en-GB"/>
        </w:rPr>
        <w:t xml:space="preserve">Puppet, </w:t>
      </w:r>
      <w:proofErr w:type="spellStart"/>
      <w:r w:rsidR="00C16B66">
        <w:rPr>
          <w:rFonts w:cs="Arial"/>
          <w:szCs w:val="20"/>
          <w:lang w:eastAsia="en-GB"/>
        </w:rPr>
        <w:t>sPlunk</w:t>
      </w:r>
      <w:proofErr w:type="spellEnd"/>
      <w:r w:rsidR="00C16B66">
        <w:rPr>
          <w:rFonts w:cs="Arial"/>
          <w:szCs w:val="20"/>
          <w:lang w:eastAsia="en-GB"/>
        </w:rPr>
        <w:t xml:space="preserve">, </w:t>
      </w:r>
      <w:proofErr w:type="spellStart"/>
      <w:r w:rsidR="00C16B66">
        <w:rPr>
          <w:rFonts w:cs="Arial"/>
          <w:szCs w:val="20"/>
          <w:lang w:eastAsia="en-GB"/>
        </w:rPr>
        <w:t>RandomStorm</w:t>
      </w:r>
      <w:proofErr w:type="spellEnd"/>
      <w:r w:rsidR="00C16B66">
        <w:rPr>
          <w:rFonts w:cs="Arial"/>
          <w:szCs w:val="20"/>
          <w:lang w:eastAsia="en-GB"/>
        </w:rPr>
        <w:t xml:space="preserve">, </w:t>
      </w:r>
      <w:r w:rsidR="00F06611">
        <w:rPr>
          <w:rFonts w:cs="Arial"/>
          <w:szCs w:val="20"/>
          <w:lang w:eastAsia="en-GB"/>
        </w:rPr>
        <w:t xml:space="preserve">Wireshark, </w:t>
      </w:r>
      <w:r w:rsidR="00314789">
        <w:rPr>
          <w:rFonts w:cs="Arial"/>
          <w:szCs w:val="20"/>
          <w:lang w:eastAsia="en-GB"/>
        </w:rPr>
        <w:t xml:space="preserve">Scripting in Bash, Perl, </w:t>
      </w:r>
      <w:r w:rsidR="009E7938">
        <w:rPr>
          <w:rFonts w:cs="Arial"/>
          <w:szCs w:val="20"/>
          <w:lang w:eastAsia="en-GB"/>
        </w:rPr>
        <w:t>ASP</w:t>
      </w:r>
      <w:r w:rsidR="00314789">
        <w:rPr>
          <w:rFonts w:cs="Arial"/>
          <w:szCs w:val="20"/>
          <w:lang w:eastAsia="en-GB"/>
        </w:rPr>
        <w:t xml:space="preserve">, HTML, </w:t>
      </w:r>
      <w:r w:rsidRPr="00BF2627">
        <w:rPr>
          <w:rFonts w:cs="Arial"/>
          <w:szCs w:val="20"/>
          <w:lang w:eastAsia="en-GB"/>
        </w:rPr>
        <w:t>ITIL</w:t>
      </w:r>
      <w:r>
        <w:rPr>
          <w:rFonts w:cs="Arial"/>
          <w:szCs w:val="20"/>
          <w:lang w:eastAsia="en-GB"/>
        </w:rPr>
        <w:t>.</w:t>
      </w:r>
    </w:p>
    <w:p w:rsidR="0063193A" w:rsidRDefault="0063193A" w:rsidP="0063193A">
      <w:pPr>
        <w:widowControl w:val="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Achievements:</w:t>
      </w:r>
    </w:p>
    <w:p w:rsidR="0063193A" w:rsidRDefault="0063193A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 w:rsidRPr="0063193A">
        <w:rPr>
          <w:rFonts w:cs="Arial"/>
          <w:bCs/>
          <w:szCs w:val="20"/>
        </w:rPr>
        <w:t>Helped to resolve several long running financial application performance problems.</w:t>
      </w:r>
    </w:p>
    <w:p w:rsidR="00C16B66" w:rsidRDefault="00C16B66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Worked to ensure PCI-DSS compliance,  </w:t>
      </w:r>
    </w:p>
    <w:p w:rsidR="00532EBC" w:rsidRDefault="00532EBC" w:rsidP="00A91516">
      <w:pPr>
        <w:pStyle w:val="ListParagraph"/>
        <w:widowControl w:val="0"/>
        <w:numPr>
          <w:ilvl w:val="0"/>
          <w:numId w:val="34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Provided full training to all members of a Team with regards to Apache redirects.</w:t>
      </w:r>
    </w:p>
    <w:p w:rsidR="002813D1" w:rsidRPr="0063193A" w:rsidRDefault="0063193A" w:rsidP="002813D1">
      <w:pPr>
        <w:widowControl w:val="0"/>
        <w:rPr>
          <w:rFonts w:cs="Arial"/>
          <w:b/>
          <w:bCs/>
          <w:szCs w:val="20"/>
        </w:rPr>
      </w:pPr>
      <w:r w:rsidRPr="0063193A">
        <w:rPr>
          <w:rFonts w:cs="Arial"/>
          <w:b/>
          <w:bCs/>
          <w:szCs w:val="20"/>
        </w:rPr>
        <w:t>Overview</w:t>
      </w:r>
      <w:r>
        <w:rPr>
          <w:rFonts w:cs="Arial"/>
          <w:b/>
          <w:bCs/>
          <w:szCs w:val="20"/>
        </w:rPr>
        <w:t>:</w:t>
      </w:r>
    </w:p>
    <w:p w:rsidR="002813D1" w:rsidRDefault="002813D1" w:rsidP="002813D1">
      <w:pPr>
        <w:widowControl w:val="0"/>
        <w:rPr>
          <w:rFonts w:cs="Arial"/>
          <w:bCs/>
        </w:rPr>
      </w:pPr>
      <w:r w:rsidRPr="00B91449">
        <w:rPr>
          <w:rFonts w:cs="Arial"/>
          <w:bCs/>
        </w:rPr>
        <w:t>This role</w:t>
      </w:r>
      <w:r w:rsidR="00C16B66">
        <w:rPr>
          <w:rFonts w:cs="Arial"/>
          <w:bCs/>
        </w:rPr>
        <w:t xml:space="preserve"> was</w:t>
      </w:r>
      <w:r>
        <w:rPr>
          <w:rFonts w:cs="Arial"/>
          <w:bCs/>
        </w:rPr>
        <w:t xml:space="preserve"> to provide Support to the vast array of UNIX and M/S servers and their applications,</w:t>
      </w:r>
    </w:p>
    <w:p w:rsidR="002813D1" w:rsidRPr="00B91449" w:rsidRDefault="003F483E" w:rsidP="002813D1">
      <w:pPr>
        <w:widowControl w:val="0"/>
        <w:rPr>
          <w:rFonts w:cs="Arial"/>
          <w:bCs/>
        </w:rPr>
      </w:pPr>
      <w:r>
        <w:rPr>
          <w:rFonts w:cs="Arial"/>
          <w:bCs/>
        </w:rPr>
        <w:t>As</w:t>
      </w:r>
      <w:r w:rsidR="002813D1">
        <w:rPr>
          <w:rFonts w:cs="Arial"/>
          <w:bCs/>
        </w:rPr>
        <w:t xml:space="preserve"> well as working with Project Managers and their teams, ensuring IT strategies are adhered to. </w:t>
      </w:r>
    </w:p>
    <w:p w:rsidR="002813D1" w:rsidRDefault="002813D1" w:rsidP="002813D1">
      <w:pPr>
        <w:tabs>
          <w:tab w:val="num" w:pos="426"/>
        </w:tabs>
        <w:rPr>
          <w:rFonts w:cs="Arial"/>
          <w:szCs w:val="20"/>
          <w:lang w:eastAsia="en-GB"/>
        </w:rPr>
      </w:pPr>
      <w:r w:rsidRPr="00C505B7">
        <w:rPr>
          <w:rFonts w:cs="Arial"/>
          <w:szCs w:val="20"/>
          <w:lang w:eastAsia="en-GB"/>
        </w:rPr>
        <w:tab/>
      </w:r>
      <w:r>
        <w:rPr>
          <w:rFonts w:cs="Arial"/>
          <w:szCs w:val="20"/>
          <w:lang w:eastAsia="en-GB"/>
        </w:rPr>
        <w:tab/>
      </w:r>
    </w:p>
    <w:p w:rsidR="00734685" w:rsidRDefault="00C16B66" w:rsidP="002813D1">
      <w:pPr>
        <w:tabs>
          <w:tab w:val="num" w:pos="426"/>
        </w:tabs>
        <w:rPr>
          <w:rFonts w:cs="Arial"/>
          <w:szCs w:val="20"/>
          <w:lang w:eastAsia="en-GB"/>
        </w:rPr>
      </w:pPr>
      <w:r>
        <w:rPr>
          <w:rFonts w:cs="Arial"/>
          <w:szCs w:val="20"/>
          <w:lang w:eastAsia="en-GB"/>
        </w:rPr>
        <w:t>This role was</w:t>
      </w:r>
      <w:r w:rsidR="003F483E">
        <w:rPr>
          <w:rFonts w:cs="Arial"/>
          <w:szCs w:val="20"/>
          <w:lang w:eastAsia="en-GB"/>
        </w:rPr>
        <w:t xml:space="preserve"> split into several roles </w:t>
      </w:r>
    </w:p>
    <w:p w:rsidR="003F483E" w:rsidRPr="00734685" w:rsidRDefault="003F483E" w:rsidP="002813D1">
      <w:pPr>
        <w:tabs>
          <w:tab w:val="num" w:pos="426"/>
        </w:tabs>
        <w:rPr>
          <w:rFonts w:cs="Arial"/>
          <w:szCs w:val="20"/>
          <w:lang w:eastAsia="en-GB"/>
        </w:rPr>
      </w:pPr>
      <w:r w:rsidRPr="003F483E">
        <w:rPr>
          <w:rFonts w:cs="Arial"/>
          <w:b/>
          <w:szCs w:val="20"/>
          <w:lang w:eastAsia="en-GB"/>
        </w:rPr>
        <w:t>Infrastructure support</w:t>
      </w:r>
    </w:p>
    <w:p w:rsidR="003F483E" w:rsidRPr="00BE4F50" w:rsidRDefault="00734685" w:rsidP="00734685">
      <w:pPr>
        <w:tabs>
          <w:tab w:val="num" w:pos="426"/>
        </w:tabs>
        <w:ind w:left="426"/>
        <w:rPr>
          <w:rFonts w:cs="Arial"/>
          <w:szCs w:val="20"/>
          <w:lang w:eastAsia="en-GB"/>
        </w:rPr>
      </w:pPr>
      <w:r>
        <w:rPr>
          <w:rFonts w:cs="Arial"/>
          <w:szCs w:val="20"/>
          <w:lang w:eastAsia="en-GB"/>
        </w:rPr>
        <w:t>I</w:t>
      </w:r>
      <w:r w:rsidR="003F483E" w:rsidRPr="00BE4F50">
        <w:rPr>
          <w:rFonts w:cs="Arial"/>
          <w:szCs w:val="20"/>
          <w:lang w:eastAsia="en-GB"/>
        </w:rPr>
        <w:t xml:space="preserve"> </w:t>
      </w:r>
      <w:r w:rsidR="00C16B66" w:rsidRPr="00BE4F50">
        <w:rPr>
          <w:rFonts w:cs="Arial"/>
          <w:szCs w:val="20"/>
          <w:lang w:eastAsia="en-GB"/>
        </w:rPr>
        <w:t>was</w:t>
      </w:r>
      <w:r w:rsidR="003F483E" w:rsidRPr="00BE4F50">
        <w:rPr>
          <w:rFonts w:cs="Arial"/>
          <w:szCs w:val="20"/>
          <w:lang w:eastAsia="en-GB"/>
        </w:rPr>
        <w:t xml:space="preserve"> the sole UNIX </w:t>
      </w:r>
      <w:r w:rsidR="00727DD5" w:rsidRPr="00BE4F50">
        <w:rPr>
          <w:rFonts w:cs="Arial"/>
          <w:szCs w:val="20"/>
          <w:lang w:eastAsia="en-GB"/>
        </w:rPr>
        <w:t>engineer within our team, and</w:t>
      </w:r>
      <w:r w:rsidR="00C16B66" w:rsidRPr="00BE4F50">
        <w:rPr>
          <w:rFonts w:cs="Arial"/>
          <w:szCs w:val="20"/>
          <w:lang w:eastAsia="en-GB"/>
        </w:rPr>
        <w:t xml:space="preserve"> was</w:t>
      </w:r>
      <w:r w:rsidR="003F483E" w:rsidRPr="00BE4F50">
        <w:rPr>
          <w:rFonts w:cs="Arial"/>
          <w:szCs w:val="20"/>
          <w:lang w:eastAsia="en-GB"/>
        </w:rPr>
        <w:t xml:space="preserve"> primarily responsible for the UNIX/Linux side of the infrastructure</w:t>
      </w:r>
      <w:r w:rsidR="00C16B66" w:rsidRPr="00BE4F50">
        <w:rPr>
          <w:rFonts w:cs="Arial"/>
          <w:szCs w:val="20"/>
          <w:lang w:eastAsia="en-GB"/>
        </w:rPr>
        <w:t xml:space="preserve"> </w:t>
      </w:r>
      <w:r w:rsidR="00314789" w:rsidRPr="00BE4F50">
        <w:rPr>
          <w:rFonts w:cs="Arial"/>
          <w:szCs w:val="20"/>
          <w:lang w:eastAsia="en-GB"/>
        </w:rPr>
        <w:t xml:space="preserve">as well as </w:t>
      </w:r>
      <w:r w:rsidR="00C16B66" w:rsidRPr="00BE4F50">
        <w:rPr>
          <w:rFonts w:cs="Arial"/>
          <w:szCs w:val="20"/>
          <w:lang w:eastAsia="en-GB"/>
        </w:rPr>
        <w:t>PCS-DSS compliancy</w:t>
      </w:r>
      <w:r w:rsidR="003F483E" w:rsidRPr="00BE4F50">
        <w:rPr>
          <w:rFonts w:cs="Arial"/>
          <w:szCs w:val="20"/>
          <w:lang w:eastAsia="en-GB"/>
        </w:rPr>
        <w:t xml:space="preserve">, </w:t>
      </w:r>
    </w:p>
    <w:p w:rsidR="003F483E" w:rsidRPr="00BE4F50" w:rsidRDefault="00C16B66" w:rsidP="00734685">
      <w:pPr>
        <w:tabs>
          <w:tab w:val="num" w:pos="426"/>
        </w:tabs>
        <w:ind w:left="426"/>
        <w:rPr>
          <w:rFonts w:cs="Arial"/>
          <w:szCs w:val="20"/>
          <w:lang w:eastAsia="en-GB"/>
        </w:rPr>
      </w:pPr>
      <w:r w:rsidRPr="00BE4F50">
        <w:rPr>
          <w:rFonts w:cs="Arial"/>
          <w:szCs w:val="20"/>
          <w:lang w:eastAsia="en-GB"/>
        </w:rPr>
        <w:t xml:space="preserve">I also provided support to the companies Microsoft systems including </w:t>
      </w:r>
      <w:r w:rsidR="003F483E" w:rsidRPr="00BE4F50">
        <w:rPr>
          <w:rFonts w:cs="Arial"/>
          <w:szCs w:val="20"/>
          <w:lang w:eastAsia="en-GB"/>
        </w:rPr>
        <w:t xml:space="preserve">supporting the </w:t>
      </w:r>
      <w:r w:rsidR="00B5262C" w:rsidRPr="00BE4F50">
        <w:rPr>
          <w:rFonts w:cs="Arial"/>
          <w:szCs w:val="20"/>
          <w:lang w:eastAsia="en-GB"/>
        </w:rPr>
        <w:t>financial</w:t>
      </w:r>
      <w:r w:rsidR="003F483E" w:rsidRPr="00BE4F50">
        <w:rPr>
          <w:rFonts w:cs="Arial"/>
          <w:szCs w:val="20"/>
          <w:lang w:eastAsia="en-GB"/>
        </w:rPr>
        <w:t xml:space="preserve"> systems both on Or</w:t>
      </w:r>
      <w:r w:rsidRPr="00BE4F50">
        <w:rPr>
          <w:rFonts w:cs="Arial"/>
          <w:szCs w:val="20"/>
          <w:lang w:eastAsia="en-GB"/>
        </w:rPr>
        <w:t>acle and MS SQL.</w:t>
      </w:r>
    </w:p>
    <w:p w:rsidR="00314789" w:rsidRPr="00BE4F50" w:rsidRDefault="00734685" w:rsidP="00734685">
      <w:pPr>
        <w:tabs>
          <w:tab w:val="num" w:pos="426"/>
        </w:tabs>
        <w:rPr>
          <w:rFonts w:cs="Arial"/>
          <w:szCs w:val="20"/>
          <w:lang w:eastAsia="en-GB"/>
        </w:rPr>
      </w:pPr>
      <w:r>
        <w:rPr>
          <w:rFonts w:cs="Arial"/>
          <w:szCs w:val="20"/>
          <w:lang w:eastAsia="en-GB"/>
        </w:rPr>
        <w:tab/>
        <w:t>C</w:t>
      </w:r>
      <w:r w:rsidR="00314789" w:rsidRPr="00BE4F50">
        <w:rPr>
          <w:rFonts w:cs="Arial"/>
          <w:szCs w:val="20"/>
          <w:lang w:eastAsia="en-GB"/>
        </w:rPr>
        <w:t>reating configuration files for a variety of applications/systems</w:t>
      </w:r>
    </w:p>
    <w:p w:rsidR="003F483E" w:rsidRDefault="003F483E" w:rsidP="002813D1">
      <w:pPr>
        <w:tabs>
          <w:tab w:val="num" w:pos="426"/>
        </w:tabs>
        <w:rPr>
          <w:rFonts w:cs="Arial"/>
          <w:b/>
          <w:szCs w:val="20"/>
          <w:lang w:eastAsia="en-GB"/>
        </w:rPr>
      </w:pPr>
      <w:r w:rsidRPr="003F483E">
        <w:rPr>
          <w:rFonts w:cs="Arial"/>
          <w:b/>
          <w:szCs w:val="20"/>
          <w:lang w:eastAsia="en-GB"/>
        </w:rPr>
        <w:t>Incident management</w:t>
      </w:r>
    </w:p>
    <w:p w:rsidR="003F483E" w:rsidRDefault="003F483E" w:rsidP="00734685">
      <w:pPr>
        <w:tabs>
          <w:tab w:val="num" w:pos="426"/>
        </w:tabs>
        <w:ind w:left="426"/>
        <w:rPr>
          <w:rFonts w:cs="Arial"/>
          <w:szCs w:val="20"/>
          <w:lang w:eastAsia="en-GB"/>
        </w:rPr>
      </w:pPr>
      <w:r>
        <w:rPr>
          <w:rFonts w:cs="Arial"/>
          <w:szCs w:val="20"/>
          <w:lang w:eastAsia="en-GB"/>
        </w:rPr>
        <w:t xml:space="preserve">Because </w:t>
      </w:r>
      <w:r w:rsidR="00727DD5">
        <w:rPr>
          <w:rFonts w:cs="Arial"/>
          <w:szCs w:val="20"/>
          <w:lang w:eastAsia="en-GB"/>
        </w:rPr>
        <w:t xml:space="preserve">the </w:t>
      </w:r>
      <w:r>
        <w:rPr>
          <w:rFonts w:cs="Arial"/>
          <w:szCs w:val="20"/>
          <w:lang w:eastAsia="en-GB"/>
        </w:rPr>
        <w:t>National Trust use a large number of external support companie</w:t>
      </w:r>
      <w:r w:rsidR="00C16B66">
        <w:rPr>
          <w:rFonts w:cs="Arial"/>
          <w:szCs w:val="20"/>
          <w:lang w:eastAsia="en-GB"/>
        </w:rPr>
        <w:t>s, I spent</w:t>
      </w:r>
      <w:r>
        <w:rPr>
          <w:rFonts w:cs="Arial"/>
          <w:szCs w:val="20"/>
          <w:lang w:eastAsia="en-GB"/>
        </w:rPr>
        <w:t xml:space="preserve"> much of my time working with these companies, ensuring seamless support amongst companies.</w:t>
      </w:r>
    </w:p>
    <w:p w:rsidR="003F483E" w:rsidRDefault="003F483E" w:rsidP="00734685">
      <w:pPr>
        <w:tabs>
          <w:tab w:val="num" w:pos="426"/>
        </w:tabs>
        <w:ind w:left="426"/>
        <w:rPr>
          <w:rFonts w:cs="Arial"/>
          <w:szCs w:val="20"/>
          <w:lang w:eastAsia="en-GB"/>
        </w:rPr>
      </w:pPr>
      <w:r>
        <w:rPr>
          <w:rFonts w:cs="Arial"/>
          <w:szCs w:val="20"/>
          <w:lang w:eastAsia="en-GB"/>
        </w:rPr>
        <w:t>Should incidents occur, I contact</w:t>
      </w:r>
      <w:r w:rsidR="00C16B66">
        <w:rPr>
          <w:rFonts w:cs="Arial"/>
          <w:szCs w:val="20"/>
          <w:lang w:eastAsia="en-GB"/>
        </w:rPr>
        <w:t>ed</w:t>
      </w:r>
      <w:r>
        <w:rPr>
          <w:rFonts w:cs="Arial"/>
          <w:szCs w:val="20"/>
          <w:lang w:eastAsia="en-GB"/>
        </w:rPr>
        <w:t xml:space="preserve"> third parties to ensure the </w:t>
      </w:r>
      <w:r w:rsidR="00DE65E0">
        <w:rPr>
          <w:rFonts w:cs="Arial"/>
          <w:szCs w:val="20"/>
          <w:lang w:eastAsia="en-GB"/>
        </w:rPr>
        <w:t>resolutions are</w:t>
      </w:r>
      <w:r>
        <w:rPr>
          <w:rFonts w:cs="Arial"/>
          <w:szCs w:val="20"/>
          <w:lang w:eastAsia="en-GB"/>
        </w:rPr>
        <w:t xml:space="preserve"> quickly forthcoming.</w:t>
      </w:r>
    </w:p>
    <w:p w:rsidR="003F483E" w:rsidRPr="003F483E" w:rsidRDefault="003F483E" w:rsidP="002813D1">
      <w:pPr>
        <w:tabs>
          <w:tab w:val="num" w:pos="426"/>
        </w:tabs>
        <w:rPr>
          <w:rFonts w:cs="Arial"/>
          <w:b/>
          <w:szCs w:val="20"/>
          <w:lang w:eastAsia="en-GB"/>
        </w:rPr>
      </w:pPr>
      <w:r w:rsidRPr="003F483E">
        <w:rPr>
          <w:rFonts w:cs="Arial"/>
          <w:b/>
          <w:szCs w:val="20"/>
          <w:lang w:eastAsia="en-GB"/>
        </w:rPr>
        <w:t xml:space="preserve">Forward planning </w:t>
      </w:r>
    </w:p>
    <w:p w:rsidR="00E16E0D" w:rsidRDefault="003F483E" w:rsidP="002813D1">
      <w:pPr>
        <w:tabs>
          <w:tab w:val="num" w:pos="426"/>
        </w:tabs>
        <w:rPr>
          <w:rFonts w:cs="Arial"/>
          <w:szCs w:val="20"/>
          <w:lang w:eastAsia="en-GB"/>
        </w:rPr>
      </w:pPr>
      <w:r>
        <w:rPr>
          <w:rFonts w:cs="Arial"/>
          <w:szCs w:val="20"/>
          <w:lang w:eastAsia="en-GB"/>
        </w:rPr>
        <w:tab/>
        <w:t>An additional part of my ro</w:t>
      </w:r>
      <w:r w:rsidR="00C16B66">
        <w:rPr>
          <w:rFonts w:cs="Arial"/>
          <w:szCs w:val="20"/>
          <w:lang w:eastAsia="en-GB"/>
        </w:rPr>
        <w:t>le was</w:t>
      </w:r>
      <w:r>
        <w:rPr>
          <w:rFonts w:cs="Arial"/>
          <w:szCs w:val="20"/>
          <w:lang w:eastAsia="en-GB"/>
        </w:rPr>
        <w:t xml:space="preserve"> to be for</w:t>
      </w:r>
      <w:r w:rsidR="00E16E0D">
        <w:rPr>
          <w:rFonts w:cs="Arial"/>
          <w:szCs w:val="20"/>
          <w:lang w:eastAsia="en-GB"/>
        </w:rPr>
        <w:t xml:space="preserve">ward thinking, </w:t>
      </w:r>
    </w:p>
    <w:p w:rsidR="00314789" w:rsidRDefault="00935263" w:rsidP="00734685">
      <w:pPr>
        <w:tabs>
          <w:tab w:val="num" w:pos="426"/>
        </w:tabs>
        <w:ind w:left="426"/>
        <w:rPr>
          <w:rFonts w:cs="Arial"/>
          <w:szCs w:val="20"/>
          <w:lang w:eastAsia="en-GB"/>
        </w:rPr>
      </w:pPr>
      <w:r>
        <w:rPr>
          <w:rFonts w:cs="Arial"/>
          <w:szCs w:val="20"/>
          <w:lang w:eastAsia="en-GB"/>
        </w:rPr>
        <w:t>Including</w:t>
      </w:r>
      <w:r w:rsidR="00E16E0D">
        <w:rPr>
          <w:rFonts w:cs="Arial"/>
          <w:szCs w:val="20"/>
          <w:lang w:eastAsia="en-GB"/>
        </w:rPr>
        <w:t xml:space="preserve"> monitoring systems </w:t>
      </w:r>
      <w:r w:rsidR="00C16B66">
        <w:rPr>
          <w:rFonts w:cs="Arial"/>
          <w:szCs w:val="20"/>
          <w:lang w:eastAsia="en-GB"/>
        </w:rPr>
        <w:t xml:space="preserve">using </w:t>
      </w:r>
      <w:proofErr w:type="spellStart"/>
      <w:r w:rsidR="00C16B66">
        <w:rPr>
          <w:rFonts w:cs="Arial"/>
          <w:szCs w:val="20"/>
          <w:lang w:eastAsia="en-GB"/>
        </w:rPr>
        <w:t>Icinga</w:t>
      </w:r>
      <w:proofErr w:type="spellEnd"/>
      <w:r w:rsidR="00C16B66">
        <w:rPr>
          <w:rFonts w:cs="Arial"/>
          <w:szCs w:val="20"/>
          <w:lang w:eastAsia="en-GB"/>
        </w:rPr>
        <w:t xml:space="preserve"> (Nagios) </w:t>
      </w:r>
      <w:r>
        <w:rPr>
          <w:rFonts w:cs="Arial"/>
          <w:szCs w:val="20"/>
          <w:lang w:eastAsia="en-GB"/>
        </w:rPr>
        <w:t xml:space="preserve">to </w:t>
      </w:r>
      <w:r w:rsidR="00E16E0D">
        <w:rPr>
          <w:rFonts w:cs="Arial"/>
          <w:szCs w:val="20"/>
          <w:lang w:eastAsia="en-GB"/>
        </w:rPr>
        <w:t>prevent issu</w:t>
      </w:r>
      <w:r>
        <w:rPr>
          <w:rFonts w:cs="Arial"/>
          <w:szCs w:val="20"/>
          <w:lang w:eastAsia="en-GB"/>
        </w:rPr>
        <w:t xml:space="preserve">es from becoming major problems, </w:t>
      </w:r>
      <w:r w:rsidR="00DE65E0">
        <w:rPr>
          <w:rFonts w:cs="Arial"/>
          <w:szCs w:val="20"/>
          <w:lang w:eastAsia="en-GB"/>
        </w:rPr>
        <w:t xml:space="preserve">planning </w:t>
      </w:r>
      <w:r w:rsidR="00E16E0D">
        <w:rPr>
          <w:rFonts w:cs="Arial"/>
          <w:szCs w:val="20"/>
          <w:lang w:eastAsia="en-GB"/>
        </w:rPr>
        <w:t xml:space="preserve">Disaster Recovery procedures and </w:t>
      </w:r>
      <w:r w:rsidR="009E7938">
        <w:rPr>
          <w:rFonts w:cs="Arial"/>
          <w:szCs w:val="20"/>
          <w:lang w:eastAsia="en-GB"/>
        </w:rPr>
        <w:t xml:space="preserve">setting up </w:t>
      </w:r>
      <w:r w:rsidR="00206143">
        <w:rPr>
          <w:rFonts w:cs="Arial"/>
          <w:szCs w:val="20"/>
          <w:lang w:eastAsia="en-GB"/>
        </w:rPr>
        <w:t xml:space="preserve">additional </w:t>
      </w:r>
      <w:r w:rsidR="009E7938">
        <w:rPr>
          <w:rFonts w:cs="Arial"/>
          <w:szCs w:val="20"/>
          <w:lang w:eastAsia="en-GB"/>
        </w:rPr>
        <w:t>monitoring of</w:t>
      </w:r>
      <w:r w:rsidR="00206143">
        <w:rPr>
          <w:rFonts w:cs="Arial"/>
          <w:szCs w:val="20"/>
          <w:lang w:eastAsia="en-GB"/>
        </w:rPr>
        <w:t xml:space="preserve"> the UNIX services</w:t>
      </w:r>
      <w:r w:rsidR="00E16E0D">
        <w:rPr>
          <w:rFonts w:cs="Arial"/>
          <w:szCs w:val="20"/>
          <w:lang w:eastAsia="en-GB"/>
        </w:rPr>
        <w:t>.</w:t>
      </w:r>
    </w:p>
    <w:p w:rsidR="00E16E0D" w:rsidRDefault="00E16E0D" w:rsidP="002813D1">
      <w:pPr>
        <w:tabs>
          <w:tab w:val="num" w:pos="426"/>
        </w:tabs>
        <w:rPr>
          <w:rFonts w:cs="Arial"/>
          <w:szCs w:val="20"/>
          <w:lang w:eastAsia="en-GB"/>
        </w:rPr>
      </w:pPr>
      <w:r>
        <w:rPr>
          <w:rFonts w:cs="Arial"/>
          <w:szCs w:val="20"/>
          <w:lang w:eastAsia="en-GB"/>
        </w:rPr>
        <w:lastRenderedPageBreak/>
        <w:tab/>
      </w:r>
      <w:r>
        <w:rPr>
          <w:rFonts w:cs="Arial"/>
          <w:szCs w:val="20"/>
          <w:lang w:eastAsia="en-GB"/>
        </w:rPr>
        <w:tab/>
      </w:r>
    </w:p>
    <w:p w:rsidR="0011307B" w:rsidRPr="003B01DF" w:rsidRDefault="00D91980" w:rsidP="00734685">
      <w:pPr>
        <w:widowControl w:val="0"/>
        <w:rPr>
          <w:rFonts w:cs="Arial"/>
          <w:b/>
          <w:bCs/>
          <w:sz w:val="24"/>
        </w:rPr>
      </w:pPr>
      <w:r w:rsidRPr="003B01DF">
        <w:rPr>
          <w:rFonts w:cs="Arial"/>
          <w:b/>
          <w:bCs/>
          <w:sz w:val="24"/>
        </w:rPr>
        <w:t>January 2012</w:t>
      </w:r>
      <w:r w:rsidR="0011307B" w:rsidRPr="003B01DF">
        <w:rPr>
          <w:rFonts w:cs="Arial"/>
          <w:b/>
          <w:bCs/>
          <w:sz w:val="24"/>
        </w:rPr>
        <w:t xml:space="preserve"> – </w:t>
      </w:r>
      <w:r w:rsidR="00BF2627" w:rsidRPr="003B01DF">
        <w:rPr>
          <w:rFonts w:cs="Arial"/>
          <w:b/>
          <w:bCs/>
          <w:sz w:val="24"/>
        </w:rPr>
        <w:t>July 2012</w:t>
      </w:r>
      <w:r w:rsidR="0011307B" w:rsidRPr="003B01DF">
        <w:rPr>
          <w:rFonts w:cs="Arial"/>
          <w:b/>
          <w:bCs/>
          <w:sz w:val="24"/>
        </w:rPr>
        <w:t xml:space="preserve">, </w:t>
      </w:r>
      <w:r w:rsidR="0011307B" w:rsidRPr="003B01DF">
        <w:rPr>
          <w:rFonts w:cs="Arial"/>
          <w:b/>
          <w:bCs/>
          <w:sz w:val="24"/>
        </w:rPr>
        <w:tab/>
      </w:r>
      <w:r w:rsidR="00D53D01" w:rsidRPr="003B01DF">
        <w:rPr>
          <w:rFonts w:cs="Arial"/>
          <w:b/>
          <w:bCs/>
          <w:sz w:val="24"/>
        </w:rPr>
        <w:tab/>
      </w:r>
      <w:r w:rsidR="0011307B" w:rsidRPr="003B01DF">
        <w:rPr>
          <w:b/>
          <w:sz w:val="24"/>
        </w:rPr>
        <w:t xml:space="preserve">GE Avionics </w:t>
      </w:r>
      <w:r w:rsidR="0011307B" w:rsidRPr="003B01DF">
        <w:rPr>
          <w:b/>
          <w:sz w:val="24"/>
        </w:rPr>
        <w:tab/>
      </w:r>
      <w:r w:rsidR="00FC6AC4" w:rsidRPr="003B01DF">
        <w:rPr>
          <w:b/>
          <w:sz w:val="24"/>
        </w:rPr>
        <w:t xml:space="preserve">    </w:t>
      </w:r>
      <w:r w:rsidR="00D53D01" w:rsidRPr="003B01DF">
        <w:rPr>
          <w:b/>
          <w:sz w:val="24"/>
        </w:rPr>
        <w:tab/>
      </w:r>
      <w:r w:rsidR="0011307B" w:rsidRPr="003B01DF">
        <w:rPr>
          <w:rFonts w:cs="Arial"/>
          <w:b/>
          <w:bCs/>
          <w:sz w:val="24"/>
        </w:rPr>
        <w:t xml:space="preserve">Software </w:t>
      </w:r>
      <w:r w:rsidR="00D750E3" w:rsidRPr="003B01DF">
        <w:rPr>
          <w:rFonts w:cs="Arial"/>
          <w:b/>
          <w:bCs/>
          <w:sz w:val="24"/>
        </w:rPr>
        <w:t xml:space="preserve">and O/S </w:t>
      </w:r>
      <w:r w:rsidR="00F11BDF" w:rsidRPr="003B01DF">
        <w:rPr>
          <w:rFonts w:cs="Arial"/>
          <w:b/>
          <w:bCs/>
          <w:sz w:val="24"/>
        </w:rPr>
        <w:t>Engineer</w:t>
      </w:r>
    </w:p>
    <w:p w:rsidR="00734685" w:rsidRDefault="003B01DF" w:rsidP="00734685">
      <w:r w:rsidRPr="00103D14">
        <w:rPr>
          <w:b/>
        </w:rPr>
        <w:t>Systems Used</w:t>
      </w:r>
      <w:r>
        <w:t xml:space="preserve">: </w:t>
      </w:r>
      <w:r w:rsidR="00734685">
        <w:t>MS SQL Server 2005, HP-UX, IBM AIX, Microsoft Server 2003, Redhat and Solaris</w:t>
      </w:r>
    </w:p>
    <w:p w:rsidR="00BF38B4" w:rsidRPr="00BF38B4" w:rsidRDefault="00734685" w:rsidP="00BF38B4">
      <w:pPr>
        <w:widowControl w:val="0"/>
        <w:rPr>
          <w:rFonts w:cs="Arial"/>
          <w:bCs/>
        </w:rPr>
      </w:pPr>
      <w:r w:rsidRPr="00BF38B4">
        <w:rPr>
          <w:rFonts w:cs="Arial"/>
          <w:b/>
          <w:bCs/>
        </w:rPr>
        <w:t xml:space="preserve">Achievements: </w:t>
      </w:r>
    </w:p>
    <w:p w:rsidR="00734685" w:rsidRDefault="00734685" w:rsidP="00A91516">
      <w:pPr>
        <w:pStyle w:val="ListParagraph"/>
        <w:widowControl w:val="0"/>
        <w:numPr>
          <w:ilvl w:val="0"/>
          <w:numId w:val="16"/>
        </w:numPr>
        <w:ind w:left="1560" w:hanging="284"/>
        <w:rPr>
          <w:rFonts w:cs="Arial"/>
          <w:bCs/>
        </w:rPr>
      </w:pPr>
      <w:r>
        <w:rPr>
          <w:rFonts w:cs="Arial"/>
          <w:bCs/>
        </w:rPr>
        <w:t xml:space="preserve">Organising presale documentation, resulting in an efficient and professional handover. </w:t>
      </w:r>
    </w:p>
    <w:p w:rsidR="003B01DF" w:rsidRDefault="003B01DF" w:rsidP="003B01DF">
      <w:pPr>
        <w:widowControl w:val="0"/>
        <w:rPr>
          <w:rFonts w:cs="Arial"/>
          <w:b/>
          <w:bCs/>
        </w:rPr>
      </w:pPr>
      <w:r>
        <w:rPr>
          <w:rFonts w:cs="Arial"/>
          <w:b/>
          <w:bCs/>
        </w:rPr>
        <w:t>Overview</w:t>
      </w:r>
    </w:p>
    <w:p w:rsidR="008D7EDA" w:rsidRDefault="00321E46" w:rsidP="003B01DF">
      <w:pPr>
        <w:rPr>
          <w:rFonts w:cs="Arial"/>
          <w:szCs w:val="20"/>
        </w:rPr>
      </w:pPr>
      <w:r>
        <w:rPr>
          <w:rFonts w:cs="Arial"/>
          <w:szCs w:val="20"/>
        </w:rPr>
        <w:t>This role was</w:t>
      </w:r>
      <w:r w:rsidR="008D7EDA">
        <w:rPr>
          <w:rFonts w:cs="Arial"/>
          <w:szCs w:val="20"/>
        </w:rPr>
        <w:t xml:space="preserve"> to locate and log documentation for a restructure of the business.</w:t>
      </w:r>
    </w:p>
    <w:p w:rsidR="008D7EDA" w:rsidRDefault="00C5441D" w:rsidP="003B01DF">
      <w:pPr>
        <w:rPr>
          <w:rFonts w:cs="Arial"/>
          <w:szCs w:val="20"/>
        </w:rPr>
      </w:pPr>
      <w:r>
        <w:rPr>
          <w:rFonts w:cs="Arial"/>
          <w:szCs w:val="20"/>
        </w:rPr>
        <w:t>Using</w:t>
      </w:r>
      <w:r w:rsidR="008D7EDA">
        <w:rPr>
          <w:rFonts w:cs="Arial"/>
          <w:szCs w:val="20"/>
        </w:rPr>
        <w:t xml:space="preserve"> self-created </w:t>
      </w:r>
      <w:r>
        <w:rPr>
          <w:rFonts w:cs="Arial"/>
          <w:szCs w:val="20"/>
        </w:rPr>
        <w:t xml:space="preserve">automated scripts; I </w:t>
      </w:r>
      <w:r w:rsidR="008D7EDA">
        <w:rPr>
          <w:rFonts w:cs="Arial"/>
          <w:szCs w:val="20"/>
        </w:rPr>
        <w:t>search</w:t>
      </w:r>
      <w:r w:rsidR="00321E46">
        <w:rPr>
          <w:rFonts w:cs="Arial"/>
          <w:szCs w:val="20"/>
        </w:rPr>
        <w:t>ed</w:t>
      </w:r>
      <w:r w:rsidR="008D7EDA">
        <w:rPr>
          <w:rFonts w:cs="Arial"/>
          <w:szCs w:val="20"/>
        </w:rPr>
        <w:t xml:space="preserve"> the network for all associated information.</w:t>
      </w:r>
    </w:p>
    <w:p w:rsidR="008D7EDA" w:rsidRDefault="002D12CC" w:rsidP="003B01DF">
      <w:pPr>
        <w:rPr>
          <w:rFonts w:cs="Arial"/>
          <w:szCs w:val="20"/>
        </w:rPr>
      </w:pPr>
      <w:r>
        <w:rPr>
          <w:rFonts w:cs="Arial"/>
          <w:szCs w:val="20"/>
        </w:rPr>
        <w:t>I d</w:t>
      </w:r>
      <w:r w:rsidR="00321E46">
        <w:rPr>
          <w:rFonts w:cs="Arial"/>
          <w:szCs w:val="20"/>
        </w:rPr>
        <w:t>esigned and implemented</w:t>
      </w:r>
      <w:r w:rsidR="008D7EDA">
        <w:rPr>
          <w:rFonts w:cs="Arial"/>
          <w:szCs w:val="20"/>
        </w:rPr>
        <w:t xml:space="preserve"> a SQL Server database for this purpose as well as to provide rep</w:t>
      </w:r>
      <w:r w:rsidR="00FB624E">
        <w:rPr>
          <w:rFonts w:cs="Arial"/>
          <w:szCs w:val="20"/>
        </w:rPr>
        <w:t>orts.</w:t>
      </w:r>
    </w:p>
    <w:p w:rsidR="00734685" w:rsidRDefault="00734685" w:rsidP="003B01DF">
      <w:pPr>
        <w:ind w:left="360" w:hanging="360"/>
        <w:rPr>
          <w:rFonts w:cs="Arial"/>
          <w:b/>
          <w:bCs/>
          <w:sz w:val="24"/>
        </w:rPr>
      </w:pPr>
    </w:p>
    <w:p w:rsidR="008731C7" w:rsidRDefault="008731C7" w:rsidP="003B01DF">
      <w:pPr>
        <w:ind w:left="360" w:hanging="360"/>
        <w:rPr>
          <w:rFonts w:cs="Arial"/>
          <w:b/>
          <w:bCs/>
          <w:sz w:val="24"/>
        </w:rPr>
      </w:pPr>
    </w:p>
    <w:p w:rsidR="00FE2F11" w:rsidRPr="003B01DF" w:rsidRDefault="008D7EDA" w:rsidP="003B01DF">
      <w:pPr>
        <w:ind w:left="360" w:hanging="360"/>
        <w:rPr>
          <w:rFonts w:cs="Arial"/>
          <w:sz w:val="24"/>
        </w:rPr>
      </w:pPr>
      <w:r w:rsidRPr="003B01DF">
        <w:rPr>
          <w:rFonts w:cs="Arial"/>
          <w:b/>
          <w:bCs/>
          <w:sz w:val="24"/>
        </w:rPr>
        <w:t>October 2011 – January</w:t>
      </w:r>
      <w:r w:rsidR="00D91980" w:rsidRPr="003B01DF">
        <w:rPr>
          <w:rFonts w:cs="Arial"/>
          <w:b/>
          <w:bCs/>
          <w:sz w:val="24"/>
        </w:rPr>
        <w:t xml:space="preserve"> 2012</w:t>
      </w:r>
      <w:r w:rsidRPr="003B01DF">
        <w:rPr>
          <w:rFonts w:cs="Arial"/>
          <w:b/>
          <w:bCs/>
          <w:sz w:val="24"/>
        </w:rPr>
        <w:t xml:space="preserve">, </w:t>
      </w:r>
      <w:r w:rsidRPr="003B01DF">
        <w:rPr>
          <w:rFonts w:cs="Arial"/>
          <w:b/>
          <w:bCs/>
          <w:sz w:val="24"/>
        </w:rPr>
        <w:tab/>
      </w:r>
      <w:r w:rsidRPr="003B01DF">
        <w:rPr>
          <w:rFonts w:cs="Arial"/>
          <w:b/>
          <w:bCs/>
          <w:sz w:val="24"/>
        </w:rPr>
        <w:tab/>
      </w:r>
      <w:r w:rsidRPr="003B01DF">
        <w:rPr>
          <w:b/>
          <w:sz w:val="24"/>
        </w:rPr>
        <w:t xml:space="preserve">GE Avionics </w:t>
      </w:r>
      <w:r w:rsidRPr="003B01DF">
        <w:rPr>
          <w:b/>
          <w:sz w:val="24"/>
        </w:rPr>
        <w:tab/>
        <w:t xml:space="preserve">  </w:t>
      </w:r>
      <w:r w:rsidR="00280BB6" w:rsidRPr="003B01DF">
        <w:rPr>
          <w:b/>
          <w:sz w:val="24"/>
        </w:rPr>
        <w:t xml:space="preserve">  </w:t>
      </w:r>
      <w:r w:rsidR="00BF38B4">
        <w:rPr>
          <w:b/>
          <w:sz w:val="24"/>
        </w:rPr>
        <w:t xml:space="preserve">     </w:t>
      </w:r>
      <w:r w:rsidR="00280BB6" w:rsidRPr="003B01DF">
        <w:rPr>
          <w:b/>
          <w:sz w:val="24"/>
        </w:rPr>
        <w:t xml:space="preserve"> </w:t>
      </w:r>
      <w:r w:rsidRPr="003B01DF">
        <w:rPr>
          <w:rFonts w:cs="Arial"/>
          <w:b/>
          <w:bCs/>
          <w:sz w:val="24"/>
        </w:rPr>
        <w:t>Software Project Manager</w:t>
      </w:r>
    </w:p>
    <w:p w:rsidR="003B01DF" w:rsidRDefault="003B01DF" w:rsidP="00F97DD4">
      <w:pPr>
        <w:widowControl w:val="0"/>
        <w:rPr>
          <w:rFonts w:cs="Arial"/>
          <w:szCs w:val="20"/>
          <w:lang w:eastAsia="en-GB"/>
        </w:rPr>
      </w:pPr>
      <w:r w:rsidRPr="00103D14">
        <w:rPr>
          <w:b/>
        </w:rPr>
        <w:t>Systems Used</w:t>
      </w:r>
      <w:r w:rsidR="00734685">
        <w:rPr>
          <w:b/>
        </w:rPr>
        <w:t xml:space="preserve">: </w:t>
      </w:r>
      <w:r w:rsidR="00734685">
        <w:t>MS SQL Server 2005, HP-UX, IBM AIX, Microsoft Server 2003, Redhat and Solaris</w:t>
      </w:r>
      <w:r w:rsidR="00F97DD4">
        <w:t>, Bash and DOS</w:t>
      </w:r>
    </w:p>
    <w:p w:rsidR="00BF38B4" w:rsidRDefault="003B01DF" w:rsidP="00BF38B4">
      <w:pPr>
        <w:rPr>
          <w:rFonts w:cs="Arial"/>
          <w:b/>
          <w:bCs/>
        </w:rPr>
      </w:pPr>
      <w:r w:rsidRPr="00CD336B">
        <w:rPr>
          <w:rFonts w:cs="Arial"/>
          <w:b/>
          <w:bCs/>
        </w:rPr>
        <w:t xml:space="preserve">Achievements: </w:t>
      </w:r>
    </w:p>
    <w:p w:rsidR="003B01DF" w:rsidRPr="00BF38B4" w:rsidRDefault="00734685" w:rsidP="00A91516">
      <w:pPr>
        <w:pStyle w:val="ListParagraph"/>
        <w:numPr>
          <w:ilvl w:val="0"/>
          <w:numId w:val="16"/>
        </w:numPr>
        <w:ind w:left="1560" w:hanging="284"/>
        <w:rPr>
          <w:rFonts w:cs="Arial"/>
          <w:b/>
          <w:bCs/>
        </w:rPr>
      </w:pPr>
      <w:r w:rsidRPr="00BF38B4">
        <w:rPr>
          <w:rFonts w:cs="Arial"/>
          <w:bCs/>
        </w:rPr>
        <w:t>Provided a list of installed applications site wide for all test environments, which enabled huge financial savings with licencing of software (£425,000.00 approx.)</w:t>
      </w:r>
    </w:p>
    <w:p w:rsidR="003B01DF" w:rsidRDefault="003B01DF" w:rsidP="003B01DF">
      <w:pPr>
        <w:widowControl w:val="0"/>
        <w:rPr>
          <w:rFonts w:cs="Arial"/>
          <w:b/>
          <w:bCs/>
        </w:rPr>
      </w:pPr>
      <w:r>
        <w:rPr>
          <w:rFonts w:cs="Arial"/>
          <w:b/>
          <w:bCs/>
        </w:rPr>
        <w:t>Overview</w:t>
      </w:r>
    </w:p>
    <w:p w:rsidR="008D7EDA" w:rsidRDefault="008D7EDA" w:rsidP="003B01DF">
      <w:pPr>
        <w:rPr>
          <w:rFonts w:cs="Arial"/>
          <w:szCs w:val="20"/>
        </w:rPr>
      </w:pPr>
      <w:r>
        <w:rPr>
          <w:rFonts w:cs="Arial"/>
          <w:szCs w:val="20"/>
        </w:rPr>
        <w:t>The role was to extract software information from both new and legacy test systems for a major systems and software audit.</w:t>
      </w:r>
    </w:p>
    <w:p w:rsidR="008D7EDA" w:rsidRDefault="008D7EDA" w:rsidP="003B01DF">
      <w:pPr>
        <w:rPr>
          <w:rFonts w:cs="Arial"/>
          <w:szCs w:val="20"/>
        </w:rPr>
      </w:pPr>
      <w:r>
        <w:rPr>
          <w:rFonts w:cs="Arial"/>
          <w:szCs w:val="20"/>
        </w:rPr>
        <w:t xml:space="preserve">Working with Microsoft, UNIX and Linux systems; </w:t>
      </w:r>
      <w:r w:rsidR="00EF6EEA">
        <w:rPr>
          <w:rFonts w:cs="Arial"/>
          <w:szCs w:val="20"/>
        </w:rPr>
        <w:t>I p</w:t>
      </w:r>
      <w:r w:rsidR="00280BB6">
        <w:rPr>
          <w:rFonts w:cs="Arial"/>
          <w:szCs w:val="20"/>
        </w:rPr>
        <w:t>roduced</w:t>
      </w:r>
      <w:r w:rsidR="00EF6EEA">
        <w:rPr>
          <w:rFonts w:cs="Arial"/>
          <w:szCs w:val="20"/>
        </w:rPr>
        <w:t xml:space="preserve"> b</w:t>
      </w:r>
      <w:r>
        <w:rPr>
          <w:rFonts w:cs="Arial"/>
          <w:szCs w:val="20"/>
        </w:rPr>
        <w:t>atch scripts to extract software information from Windows and non-Microsoft workstations.</w:t>
      </w:r>
    </w:p>
    <w:p w:rsidR="008D7EDA" w:rsidRDefault="00280BB6" w:rsidP="003B01DF">
      <w:pPr>
        <w:rPr>
          <w:rFonts w:cs="Arial"/>
          <w:szCs w:val="20"/>
        </w:rPr>
      </w:pPr>
      <w:r>
        <w:rPr>
          <w:rFonts w:cs="Arial"/>
          <w:szCs w:val="20"/>
        </w:rPr>
        <w:t>I scheduled</w:t>
      </w:r>
      <w:r w:rsidR="008D7EDA">
        <w:rPr>
          <w:rFonts w:cs="Arial"/>
          <w:szCs w:val="20"/>
        </w:rPr>
        <w:t xml:space="preserve"> work to suit various departments, </w:t>
      </w:r>
      <w:r>
        <w:rPr>
          <w:rFonts w:cs="Arial"/>
          <w:szCs w:val="20"/>
        </w:rPr>
        <w:t>collating</w:t>
      </w:r>
      <w:r w:rsidR="008D7EDA">
        <w:rPr>
          <w:rFonts w:cs="Arial"/>
          <w:szCs w:val="20"/>
        </w:rPr>
        <w:t xml:space="preserve"> information and reporting to Management,</w:t>
      </w:r>
    </w:p>
    <w:p w:rsidR="003B01DF" w:rsidRPr="00BF38B4" w:rsidRDefault="008D7EDA" w:rsidP="00BF38B4">
      <w:pPr>
        <w:rPr>
          <w:rFonts w:cs="Arial"/>
          <w:szCs w:val="20"/>
        </w:rPr>
      </w:pPr>
      <w:r>
        <w:rPr>
          <w:rFonts w:cs="Arial"/>
          <w:szCs w:val="20"/>
        </w:rPr>
        <w:t xml:space="preserve">Volunteering </w:t>
      </w:r>
      <w:r w:rsidR="00C5441D">
        <w:rPr>
          <w:rFonts w:cs="Arial"/>
          <w:szCs w:val="20"/>
        </w:rPr>
        <w:t>as</w:t>
      </w:r>
      <w:r w:rsidR="00280BB6">
        <w:rPr>
          <w:rFonts w:cs="Arial"/>
          <w:szCs w:val="20"/>
        </w:rPr>
        <w:t xml:space="preserve"> Project Manager, I </w:t>
      </w:r>
      <w:r>
        <w:rPr>
          <w:rFonts w:cs="Arial"/>
          <w:szCs w:val="20"/>
        </w:rPr>
        <w:t>produced the project plan, arrange</w:t>
      </w:r>
      <w:r w:rsidR="00EF6EEA">
        <w:rPr>
          <w:rFonts w:cs="Arial"/>
          <w:szCs w:val="20"/>
        </w:rPr>
        <w:t>d</w:t>
      </w:r>
      <w:r>
        <w:rPr>
          <w:rFonts w:cs="Arial"/>
          <w:szCs w:val="20"/>
        </w:rPr>
        <w:t xml:space="preserve"> meetings and manage the project resources according to that plan.</w:t>
      </w:r>
    </w:p>
    <w:p w:rsidR="003B01DF" w:rsidRDefault="003B01DF" w:rsidP="004179F8">
      <w:pPr>
        <w:widowControl w:val="0"/>
        <w:ind w:left="360"/>
        <w:rPr>
          <w:rFonts w:cs="Arial"/>
          <w:b/>
          <w:bCs/>
        </w:rPr>
      </w:pPr>
    </w:p>
    <w:p w:rsidR="008731C7" w:rsidRDefault="008731C7" w:rsidP="004179F8">
      <w:pPr>
        <w:widowControl w:val="0"/>
        <w:ind w:left="360"/>
        <w:rPr>
          <w:rFonts w:cs="Arial"/>
          <w:b/>
          <w:bCs/>
        </w:rPr>
      </w:pPr>
    </w:p>
    <w:p w:rsidR="00495D97" w:rsidRPr="003B01DF" w:rsidRDefault="00495D97" w:rsidP="003B01DF">
      <w:pPr>
        <w:widowControl w:val="0"/>
        <w:ind w:left="360" w:hanging="360"/>
        <w:rPr>
          <w:rFonts w:cs="Arial"/>
          <w:b/>
          <w:bCs/>
          <w:sz w:val="24"/>
        </w:rPr>
      </w:pPr>
      <w:r w:rsidRPr="003B01DF">
        <w:rPr>
          <w:rFonts w:cs="Arial"/>
          <w:b/>
          <w:bCs/>
          <w:sz w:val="24"/>
        </w:rPr>
        <w:t xml:space="preserve">January 2011 – </w:t>
      </w:r>
      <w:r w:rsidR="00E41BAA" w:rsidRPr="003B01DF">
        <w:rPr>
          <w:rFonts w:cs="Arial"/>
          <w:b/>
          <w:bCs/>
          <w:sz w:val="24"/>
        </w:rPr>
        <w:t>May</w:t>
      </w:r>
      <w:r w:rsidR="00E362DA" w:rsidRPr="003B01DF">
        <w:rPr>
          <w:rFonts w:cs="Arial"/>
          <w:b/>
          <w:bCs/>
          <w:sz w:val="24"/>
        </w:rPr>
        <w:t xml:space="preserve"> 2011</w:t>
      </w:r>
      <w:r w:rsidRPr="003B01DF">
        <w:rPr>
          <w:rFonts w:cs="Arial"/>
          <w:b/>
          <w:bCs/>
          <w:sz w:val="24"/>
        </w:rPr>
        <w:t xml:space="preserve">, </w:t>
      </w:r>
      <w:r w:rsidR="009065B9" w:rsidRPr="003B01DF">
        <w:rPr>
          <w:rFonts w:cs="Arial"/>
          <w:b/>
          <w:bCs/>
          <w:sz w:val="24"/>
        </w:rPr>
        <w:tab/>
      </w:r>
      <w:r w:rsidRPr="003B01DF">
        <w:rPr>
          <w:b/>
          <w:sz w:val="24"/>
        </w:rPr>
        <w:t>S</w:t>
      </w:r>
      <w:r w:rsidR="00437578" w:rsidRPr="003B01DF">
        <w:rPr>
          <w:b/>
          <w:sz w:val="24"/>
        </w:rPr>
        <w:t>c</w:t>
      </w:r>
      <w:r w:rsidRPr="003B01DF">
        <w:rPr>
          <w:b/>
          <w:sz w:val="24"/>
        </w:rPr>
        <w:t xml:space="preserve">hlumberger </w:t>
      </w:r>
      <w:r w:rsidR="00103D14" w:rsidRPr="003B01DF">
        <w:rPr>
          <w:b/>
          <w:sz w:val="24"/>
        </w:rPr>
        <w:tab/>
      </w:r>
      <w:r w:rsidR="009065B9" w:rsidRPr="003B01DF">
        <w:rPr>
          <w:b/>
          <w:sz w:val="24"/>
        </w:rPr>
        <w:t xml:space="preserve">   </w:t>
      </w:r>
      <w:r w:rsidR="00BF38B4">
        <w:rPr>
          <w:b/>
          <w:sz w:val="24"/>
        </w:rPr>
        <w:tab/>
        <w:t xml:space="preserve">           </w:t>
      </w:r>
      <w:r w:rsidR="005546AC" w:rsidRPr="003B01DF">
        <w:rPr>
          <w:rFonts w:cs="Arial"/>
          <w:b/>
          <w:bCs/>
          <w:sz w:val="24"/>
        </w:rPr>
        <w:t xml:space="preserve">Project </w:t>
      </w:r>
      <w:r w:rsidR="007A7428" w:rsidRPr="003B01DF">
        <w:rPr>
          <w:rFonts w:cs="Arial"/>
          <w:b/>
          <w:bCs/>
          <w:sz w:val="24"/>
        </w:rPr>
        <w:t xml:space="preserve">Support </w:t>
      </w:r>
      <w:r w:rsidR="009065B9" w:rsidRPr="003B01DF">
        <w:rPr>
          <w:rFonts w:cs="Arial"/>
          <w:b/>
          <w:bCs/>
          <w:sz w:val="24"/>
        </w:rPr>
        <w:t>A</w:t>
      </w:r>
      <w:r w:rsidR="00064B81" w:rsidRPr="003B01DF">
        <w:rPr>
          <w:rFonts w:cs="Arial"/>
          <w:b/>
          <w:bCs/>
          <w:sz w:val="24"/>
        </w:rPr>
        <w:t xml:space="preserve">nalyst </w:t>
      </w:r>
    </w:p>
    <w:p w:rsidR="00BF38B4" w:rsidRDefault="003B01DF" w:rsidP="00BF38B4">
      <w:r w:rsidRPr="00103D14">
        <w:rPr>
          <w:b/>
        </w:rPr>
        <w:t>Systems Used</w:t>
      </w:r>
      <w:r w:rsidR="00BF38B4">
        <w:rPr>
          <w:b/>
        </w:rPr>
        <w:t xml:space="preserve">: </w:t>
      </w:r>
      <w:r w:rsidR="00F97DD4" w:rsidRPr="00F97DD4">
        <w:t>Redhat, Microsoft Server 2003,</w:t>
      </w:r>
      <w:r w:rsidR="00F97DD4">
        <w:rPr>
          <w:b/>
        </w:rPr>
        <w:t xml:space="preserve"> </w:t>
      </w:r>
      <w:r w:rsidR="00BF38B4">
        <w:t>Active Directory, Kickstart</w:t>
      </w:r>
    </w:p>
    <w:p w:rsidR="00BF38B4" w:rsidRPr="00BF38B4" w:rsidRDefault="003B01DF" w:rsidP="00BF38B4">
      <w:r w:rsidRPr="00BF38B4">
        <w:rPr>
          <w:rFonts w:cs="Arial"/>
          <w:b/>
          <w:bCs/>
        </w:rPr>
        <w:t xml:space="preserve">Achievements: </w:t>
      </w:r>
    </w:p>
    <w:p w:rsidR="00BF38B4" w:rsidRPr="00F063B4" w:rsidRDefault="00BF38B4" w:rsidP="00A91516">
      <w:pPr>
        <w:pStyle w:val="ListParagraph"/>
        <w:numPr>
          <w:ilvl w:val="0"/>
          <w:numId w:val="16"/>
        </w:numPr>
        <w:ind w:left="1560" w:hanging="284"/>
      </w:pPr>
      <w:r w:rsidRPr="00103D14">
        <w:rPr>
          <w:rFonts w:cs="Arial"/>
          <w:bCs/>
        </w:rPr>
        <w:t>Reducing the expected upgrade from 7 weeks to 4 days, reducing the project end by over 1 month</w:t>
      </w:r>
      <w:r>
        <w:rPr>
          <w:rFonts w:cs="Arial"/>
          <w:bCs/>
        </w:rPr>
        <w:t>.</w:t>
      </w:r>
    </w:p>
    <w:p w:rsidR="003B01DF" w:rsidRDefault="003B01DF" w:rsidP="003B01DF">
      <w:pPr>
        <w:widowControl w:val="0"/>
        <w:rPr>
          <w:rFonts w:cs="Arial"/>
          <w:b/>
          <w:bCs/>
        </w:rPr>
      </w:pPr>
      <w:r>
        <w:rPr>
          <w:rFonts w:cs="Arial"/>
          <w:b/>
          <w:bCs/>
        </w:rPr>
        <w:t>Overview</w:t>
      </w:r>
    </w:p>
    <w:p w:rsidR="00031D54" w:rsidRDefault="00031D54" w:rsidP="003B01DF">
      <w:pPr>
        <w:widowControl w:val="0"/>
        <w:rPr>
          <w:rFonts w:cs="Arial"/>
          <w:bCs/>
        </w:rPr>
      </w:pPr>
      <w:r>
        <w:rPr>
          <w:rFonts w:cs="Arial"/>
          <w:bCs/>
        </w:rPr>
        <w:t xml:space="preserve">This role was initially to assist and support users with an application upgrade on Redhat 5.3, </w:t>
      </w:r>
    </w:p>
    <w:p w:rsidR="00031D54" w:rsidRDefault="00031D54" w:rsidP="003B01DF">
      <w:pPr>
        <w:widowControl w:val="0"/>
        <w:rPr>
          <w:rFonts w:cs="Arial"/>
          <w:bCs/>
        </w:rPr>
      </w:pPr>
      <w:r>
        <w:rPr>
          <w:rFonts w:cs="Arial"/>
          <w:bCs/>
        </w:rPr>
        <w:t>It was soon realised that all the user</w:t>
      </w:r>
      <w:r w:rsidR="00DC18C0">
        <w:rPr>
          <w:rFonts w:cs="Arial"/>
          <w:bCs/>
        </w:rPr>
        <w:t>’</w:t>
      </w:r>
      <w:r>
        <w:rPr>
          <w:rFonts w:cs="Arial"/>
          <w:bCs/>
        </w:rPr>
        <w:t xml:space="preserve">s workstations would need to be upgraded to Redhat 5.5, </w:t>
      </w:r>
    </w:p>
    <w:p w:rsidR="00031D54" w:rsidRDefault="00031D54" w:rsidP="003B01DF">
      <w:pPr>
        <w:widowControl w:val="0"/>
        <w:rPr>
          <w:rFonts w:cs="Arial"/>
          <w:bCs/>
        </w:rPr>
      </w:pPr>
      <w:r>
        <w:rPr>
          <w:rFonts w:cs="Arial"/>
          <w:bCs/>
        </w:rPr>
        <w:t xml:space="preserve">My task was to plan and execute </w:t>
      </w:r>
      <w:r w:rsidR="00656D68">
        <w:rPr>
          <w:rFonts w:cs="Arial"/>
          <w:bCs/>
        </w:rPr>
        <w:t xml:space="preserve">a large </w:t>
      </w:r>
      <w:r>
        <w:rPr>
          <w:rFonts w:cs="Arial"/>
          <w:bCs/>
        </w:rPr>
        <w:t xml:space="preserve">rollout of Redhat 5.5 to the UK and EMEA regions without affecting </w:t>
      </w:r>
      <w:r w:rsidR="00D750E3">
        <w:rPr>
          <w:rFonts w:cs="Arial"/>
          <w:bCs/>
        </w:rPr>
        <w:t xml:space="preserve">the users, using Active Directory </w:t>
      </w:r>
      <w:r w:rsidR="004D4FBC">
        <w:rPr>
          <w:rFonts w:cs="Arial"/>
          <w:bCs/>
        </w:rPr>
        <w:t>(</w:t>
      </w:r>
      <w:proofErr w:type="spellStart"/>
      <w:r w:rsidR="004D4FBC">
        <w:rPr>
          <w:rFonts w:cs="Arial"/>
          <w:bCs/>
        </w:rPr>
        <w:t>Centrify</w:t>
      </w:r>
      <w:proofErr w:type="spellEnd"/>
      <w:r w:rsidR="004D4FBC">
        <w:rPr>
          <w:rFonts w:cs="Arial"/>
          <w:bCs/>
        </w:rPr>
        <w:t xml:space="preserve">) </w:t>
      </w:r>
      <w:r w:rsidR="00D750E3">
        <w:rPr>
          <w:rFonts w:cs="Arial"/>
          <w:bCs/>
        </w:rPr>
        <w:t>for single sign-on purposes</w:t>
      </w:r>
      <w:r w:rsidR="00656D68">
        <w:rPr>
          <w:rFonts w:cs="Arial"/>
          <w:bCs/>
        </w:rPr>
        <w:t>.</w:t>
      </w:r>
    </w:p>
    <w:p w:rsidR="00E47238" w:rsidRDefault="00031D54" w:rsidP="003B01DF">
      <w:pPr>
        <w:widowControl w:val="0"/>
        <w:rPr>
          <w:rFonts w:cs="Arial"/>
          <w:bCs/>
        </w:rPr>
      </w:pPr>
      <w:r>
        <w:rPr>
          <w:rFonts w:cs="Arial"/>
          <w:bCs/>
        </w:rPr>
        <w:t xml:space="preserve">Downtime was critical with this company and I was successful </w:t>
      </w:r>
      <w:r w:rsidR="00347419">
        <w:rPr>
          <w:rFonts w:cs="Arial"/>
          <w:bCs/>
        </w:rPr>
        <w:t xml:space="preserve">in upgrading all the affected workstations </w:t>
      </w:r>
      <w:r w:rsidR="009065B9">
        <w:rPr>
          <w:rFonts w:cs="Arial"/>
          <w:bCs/>
        </w:rPr>
        <w:tab/>
      </w:r>
      <w:r w:rsidR="00347419">
        <w:rPr>
          <w:rFonts w:cs="Arial"/>
          <w:bCs/>
        </w:rPr>
        <w:t>(186) in under 4 days.</w:t>
      </w:r>
    </w:p>
    <w:p w:rsidR="00E47238" w:rsidRDefault="00E47238" w:rsidP="00495D97">
      <w:pPr>
        <w:widowControl w:val="0"/>
        <w:rPr>
          <w:rFonts w:cs="Arial"/>
          <w:bCs/>
        </w:rPr>
      </w:pPr>
    </w:p>
    <w:p w:rsidR="008731C7" w:rsidRDefault="008731C7" w:rsidP="00495D97">
      <w:pPr>
        <w:widowControl w:val="0"/>
        <w:rPr>
          <w:rFonts w:cs="Arial"/>
          <w:bCs/>
        </w:rPr>
      </w:pPr>
    </w:p>
    <w:p w:rsidR="004E63CD" w:rsidRPr="003B01DF" w:rsidRDefault="00495D97" w:rsidP="003B01DF">
      <w:pPr>
        <w:widowControl w:val="0"/>
        <w:ind w:left="360" w:hanging="360"/>
        <w:jc w:val="both"/>
        <w:rPr>
          <w:rFonts w:cs="Arial"/>
          <w:b/>
          <w:bCs/>
          <w:sz w:val="24"/>
        </w:rPr>
      </w:pPr>
      <w:r w:rsidRPr="003B01DF">
        <w:rPr>
          <w:rFonts w:cs="Arial"/>
          <w:b/>
          <w:bCs/>
          <w:sz w:val="24"/>
        </w:rPr>
        <w:t xml:space="preserve">September 2010 – December 2010, </w:t>
      </w:r>
      <w:r w:rsidR="00200FF1" w:rsidRPr="003B01DF">
        <w:rPr>
          <w:rFonts w:cs="Arial"/>
          <w:b/>
          <w:bCs/>
          <w:sz w:val="24"/>
        </w:rPr>
        <w:tab/>
      </w:r>
      <w:r w:rsidRPr="003B01DF">
        <w:rPr>
          <w:b/>
          <w:sz w:val="24"/>
        </w:rPr>
        <w:t xml:space="preserve">TSSI </w:t>
      </w:r>
      <w:r w:rsidR="001433A5" w:rsidRPr="003B01DF">
        <w:rPr>
          <w:b/>
          <w:sz w:val="24"/>
        </w:rPr>
        <w:t>Ltd</w:t>
      </w:r>
      <w:r w:rsidRPr="003B01DF">
        <w:rPr>
          <w:rFonts w:cs="Arial"/>
          <w:b/>
          <w:bCs/>
          <w:sz w:val="24"/>
        </w:rPr>
        <w:t xml:space="preserve"> </w:t>
      </w:r>
      <w:r w:rsidR="00280BB6" w:rsidRPr="003B01DF">
        <w:rPr>
          <w:rFonts w:cs="Arial"/>
          <w:b/>
          <w:bCs/>
          <w:sz w:val="24"/>
        </w:rPr>
        <w:tab/>
        <w:t xml:space="preserve"> </w:t>
      </w:r>
      <w:r w:rsidR="00BF38B4">
        <w:rPr>
          <w:rFonts w:cs="Arial"/>
          <w:b/>
          <w:bCs/>
          <w:sz w:val="24"/>
        </w:rPr>
        <w:t xml:space="preserve">     </w:t>
      </w:r>
      <w:r w:rsidR="00280BB6" w:rsidRPr="003B01DF">
        <w:rPr>
          <w:rFonts w:cs="Arial"/>
          <w:b/>
          <w:bCs/>
          <w:sz w:val="24"/>
        </w:rPr>
        <w:t xml:space="preserve">   </w:t>
      </w:r>
      <w:r w:rsidRPr="003B01DF">
        <w:rPr>
          <w:rFonts w:cs="Arial"/>
          <w:b/>
          <w:bCs/>
          <w:sz w:val="24"/>
        </w:rPr>
        <w:t>Infrastructure</w:t>
      </w:r>
      <w:r w:rsidR="00280BB6" w:rsidRPr="003B01DF">
        <w:rPr>
          <w:rFonts w:cs="Arial"/>
          <w:b/>
          <w:bCs/>
          <w:sz w:val="24"/>
        </w:rPr>
        <w:t xml:space="preserve"> </w:t>
      </w:r>
      <w:r w:rsidRPr="003B01DF">
        <w:rPr>
          <w:rFonts w:cs="Arial"/>
          <w:b/>
          <w:bCs/>
          <w:sz w:val="24"/>
        </w:rPr>
        <w:t>Support Manager</w:t>
      </w:r>
    </w:p>
    <w:p w:rsidR="00F97DD4" w:rsidRDefault="003B01DF" w:rsidP="00F97DD4">
      <w:pPr>
        <w:widowControl w:val="0"/>
        <w:rPr>
          <w:rFonts w:cs="Arial"/>
          <w:szCs w:val="20"/>
          <w:lang w:eastAsia="en-GB"/>
        </w:rPr>
      </w:pPr>
      <w:r w:rsidRPr="00103D14">
        <w:rPr>
          <w:b/>
        </w:rPr>
        <w:t>Systems Used</w:t>
      </w:r>
      <w:r w:rsidR="00F97DD4">
        <w:rPr>
          <w:b/>
        </w:rPr>
        <w:t>:</w:t>
      </w:r>
      <w:r w:rsidR="00F97DD4" w:rsidRPr="00F97DD4">
        <w:t xml:space="preserve"> </w:t>
      </w:r>
      <w:r w:rsidR="00F97DD4">
        <w:t>Redhat, HP UNIX, Active Directory, Microsoft Server 2007-2008</w:t>
      </w:r>
      <w:proofErr w:type="gramStart"/>
      <w:r w:rsidR="00F97DD4">
        <w:t>,MS</w:t>
      </w:r>
      <w:proofErr w:type="gramEnd"/>
      <w:r w:rsidR="00F97DD4">
        <w:t xml:space="preserve"> SQL Server and Sage</w:t>
      </w:r>
    </w:p>
    <w:p w:rsidR="00F97DD4" w:rsidRPr="00F97DD4" w:rsidRDefault="003B01DF" w:rsidP="00F97DD4">
      <w:pPr>
        <w:widowControl w:val="0"/>
      </w:pPr>
      <w:r w:rsidRPr="00F97DD4">
        <w:rPr>
          <w:rFonts w:cs="Arial"/>
          <w:b/>
          <w:bCs/>
        </w:rPr>
        <w:t xml:space="preserve">Achievements: </w:t>
      </w:r>
    </w:p>
    <w:p w:rsidR="00F97DD4" w:rsidRPr="00F063B4" w:rsidRDefault="00F97DD4" w:rsidP="00A91516">
      <w:pPr>
        <w:pStyle w:val="ListParagraph"/>
        <w:widowControl w:val="0"/>
        <w:numPr>
          <w:ilvl w:val="0"/>
          <w:numId w:val="16"/>
        </w:numPr>
        <w:ind w:left="1560" w:hanging="284"/>
      </w:pPr>
      <w:r>
        <w:rPr>
          <w:rFonts w:cs="Arial"/>
          <w:bCs/>
        </w:rPr>
        <w:t>P</w:t>
      </w:r>
      <w:r w:rsidRPr="00F063B4">
        <w:rPr>
          <w:rFonts w:cs="Arial"/>
          <w:bCs/>
        </w:rPr>
        <w:t xml:space="preserve">rovided </w:t>
      </w:r>
      <w:r>
        <w:rPr>
          <w:rFonts w:cs="Arial"/>
          <w:bCs/>
        </w:rPr>
        <w:t xml:space="preserve">cost saving </w:t>
      </w:r>
      <w:r w:rsidRPr="00F063B4">
        <w:rPr>
          <w:rFonts w:cs="Arial"/>
          <w:bCs/>
        </w:rPr>
        <w:t xml:space="preserve">solutions to some serious problems by arranging </w:t>
      </w:r>
      <w:r>
        <w:rPr>
          <w:rFonts w:cs="Arial"/>
          <w:bCs/>
        </w:rPr>
        <w:t>alternative methodology.</w:t>
      </w:r>
    </w:p>
    <w:p w:rsidR="003B01DF" w:rsidRDefault="003B01DF" w:rsidP="003B01DF">
      <w:pPr>
        <w:widowControl w:val="0"/>
        <w:rPr>
          <w:rFonts w:cs="Arial"/>
          <w:b/>
          <w:bCs/>
        </w:rPr>
      </w:pPr>
      <w:r>
        <w:rPr>
          <w:rFonts w:cs="Arial"/>
          <w:b/>
          <w:bCs/>
        </w:rPr>
        <w:t>Overview</w:t>
      </w:r>
    </w:p>
    <w:p w:rsidR="00347419" w:rsidRDefault="00347419" w:rsidP="003B01DF">
      <w:pPr>
        <w:widowControl w:val="0"/>
        <w:rPr>
          <w:rFonts w:cs="Arial"/>
          <w:bCs/>
        </w:rPr>
      </w:pPr>
      <w:r>
        <w:rPr>
          <w:rFonts w:cs="Arial"/>
          <w:bCs/>
        </w:rPr>
        <w:t xml:space="preserve">This role was to review the company’s existing Infrastructure and to provide recommendations for </w:t>
      </w:r>
      <w:r w:rsidR="00FC6AC4">
        <w:rPr>
          <w:rFonts w:cs="Arial"/>
          <w:bCs/>
        </w:rPr>
        <w:t xml:space="preserve">improvements as well as to </w:t>
      </w:r>
      <w:r w:rsidR="009065B9">
        <w:rPr>
          <w:rFonts w:cs="Arial"/>
          <w:bCs/>
        </w:rPr>
        <w:t>manage the Customer S</w:t>
      </w:r>
      <w:r>
        <w:rPr>
          <w:rFonts w:cs="Arial"/>
          <w:bCs/>
        </w:rPr>
        <w:t>er</w:t>
      </w:r>
      <w:r w:rsidR="009065B9">
        <w:rPr>
          <w:rFonts w:cs="Arial"/>
          <w:bCs/>
        </w:rPr>
        <w:t>vice Team and stand in for the Development M</w:t>
      </w:r>
      <w:r>
        <w:rPr>
          <w:rFonts w:cs="Arial"/>
          <w:bCs/>
        </w:rPr>
        <w:t>anager.</w:t>
      </w:r>
    </w:p>
    <w:p w:rsidR="00347419" w:rsidRDefault="00347419" w:rsidP="003B01DF">
      <w:pPr>
        <w:widowControl w:val="0"/>
        <w:rPr>
          <w:rFonts w:cs="Arial"/>
          <w:bCs/>
        </w:rPr>
      </w:pPr>
      <w:r>
        <w:rPr>
          <w:rFonts w:cs="Arial"/>
          <w:bCs/>
        </w:rPr>
        <w:t xml:space="preserve">With no IT Manager for over 18 months I </w:t>
      </w:r>
      <w:r w:rsidR="00DE65E0">
        <w:rPr>
          <w:rFonts w:cs="Arial"/>
          <w:bCs/>
        </w:rPr>
        <w:t>resolved</w:t>
      </w:r>
      <w:r>
        <w:rPr>
          <w:rFonts w:cs="Arial"/>
          <w:bCs/>
        </w:rPr>
        <w:t xml:space="preserve"> several major issues within the companies IT </w:t>
      </w:r>
      <w:r w:rsidR="00FC6AC4">
        <w:rPr>
          <w:rFonts w:cs="Arial"/>
          <w:bCs/>
        </w:rPr>
        <w:t xml:space="preserve">Structure </w:t>
      </w:r>
    </w:p>
    <w:p w:rsidR="00CC34FB" w:rsidRDefault="00CC34FB" w:rsidP="003B01DF">
      <w:pPr>
        <w:widowControl w:val="0"/>
        <w:ind w:left="1418"/>
      </w:pPr>
    </w:p>
    <w:p w:rsidR="008731C7" w:rsidRDefault="008731C7" w:rsidP="003B01DF">
      <w:pPr>
        <w:widowControl w:val="0"/>
        <w:ind w:left="1418"/>
      </w:pPr>
    </w:p>
    <w:p w:rsidR="002B07DD" w:rsidRPr="003B01DF" w:rsidRDefault="002B07DD" w:rsidP="003B01DF">
      <w:pPr>
        <w:widowControl w:val="0"/>
        <w:ind w:left="360" w:hanging="360"/>
        <w:rPr>
          <w:rFonts w:cs="Arial"/>
          <w:b/>
          <w:bCs/>
          <w:sz w:val="24"/>
        </w:rPr>
      </w:pPr>
      <w:r w:rsidRPr="003B01DF">
        <w:rPr>
          <w:rFonts w:cs="Arial"/>
          <w:b/>
          <w:bCs/>
          <w:sz w:val="24"/>
        </w:rPr>
        <w:t xml:space="preserve">June 2010 – </w:t>
      </w:r>
      <w:r w:rsidR="00091667" w:rsidRPr="003B01DF">
        <w:rPr>
          <w:rFonts w:cs="Arial"/>
          <w:b/>
          <w:bCs/>
          <w:sz w:val="24"/>
        </w:rPr>
        <w:t>August</w:t>
      </w:r>
      <w:r w:rsidR="00AD2FD4" w:rsidRPr="003B01DF">
        <w:rPr>
          <w:rFonts w:cs="Arial"/>
          <w:b/>
          <w:bCs/>
          <w:sz w:val="24"/>
        </w:rPr>
        <w:t xml:space="preserve"> 2010</w:t>
      </w:r>
      <w:r w:rsidRPr="003B01DF">
        <w:rPr>
          <w:rFonts w:cs="Arial"/>
          <w:b/>
          <w:bCs/>
          <w:sz w:val="24"/>
        </w:rPr>
        <w:t xml:space="preserve">, </w:t>
      </w:r>
      <w:r w:rsidR="00103D14" w:rsidRPr="003B01DF">
        <w:rPr>
          <w:rFonts w:cs="Arial"/>
          <w:b/>
          <w:bCs/>
          <w:sz w:val="24"/>
        </w:rPr>
        <w:tab/>
      </w:r>
      <w:r w:rsidR="00200FF1" w:rsidRPr="003B01DF">
        <w:rPr>
          <w:rFonts w:cs="Arial"/>
          <w:b/>
          <w:bCs/>
          <w:sz w:val="24"/>
        </w:rPr>
        <w:tab/>
      </w:r>
      <w:r w:rsidR="003462FD" w:rsidRPr="003B01DF">
        <w:rPr>
          <w:b/>
          <w:sz w:val="24"/>
        </w:rPr>
        <w:t xml:space="preserve">1E </w:t>
      </w:r>
      <w:r w:rsidR="001433A5" w:rsidRPr="003B01DF">
        <w:rPr>
          <w:rFonts w:cs="Arial"/>
          <w:b/>
          <w:bCs/>
          <w:sz w:val="24"/>
        </w:rPr>
        <w:tab/>
      </w:r>
      <w:r w:rsidR="00103D14" w:rsidRPr="003B01DF">
        <w:rPr>
          <w:rFonts w:cs="Arial"/>
          <w:b/>
          <w:bCs/>
          <w:sz w:val="24"/>
        </w:rPr>
        <w:tab/>
      </w:r>
      <w:r w:rsidR="00BC4574" w:rsidRPr="003B01DF">
        <w:rPr>
          <w:rFonts w:cs="Arial"/>
          <w:b/>
          <w:bCs/>
          <w:sz w:val="24"/>
        </w:rPr>
        <w:tab/>
      </w:r>
      <w:r w:rsidR="00280BB6" w:rsidRPr="003B01DF">
        <w:rPr>
          <w:rFonts w:cs="Arial"/>
          <w:b/>
          <w:bCs/>
          <w:sz w:val="24"/>
        </w:rPr>
        <w:t xml:space="preserve"> </w:t>
      </w:r>
      <w:r w:rsidR="00BC4574" w:rsidRPr="003B01DF">
        <w:rPr>
          <w:rFonts w:cs="Arial"/>
          <w:b/>
          <w:bCs/>
          <w:sz w:val="24"/>
        </w:rPr>
        <w:t>Linux Administrator / Test Analyst</w:t>
      </w:r>
    </w:p>
    <w:p w:rsidR="00F97DD4" w:rsidRDefault="003B01DF" w:rsidP="00F97DD4">
      <w:pPr>
        <w:widowControl w:val="0"/>
        <w:rPr>
          <w:rFonts w:cs="Arial"/>
          <w:szCs w:val="20"/>
          <w:lang w:eastAsia="en-GB"/>
        </w:rPr>
      </w:pPr>
      <w:r w:rsidRPr="00103D14">
        <w:rPr>
          <w:b/>
        </w:rPr>
        <w:t>Systems Used</w:t>
      </w:r>
      <w:r w:rsidR="00F97DD4">
        <w:t>: Redhat, Ubuntu, Solaris, HP UNIX and Microsoft SQL Server</w:t>
      </w:r>
    </w:p>
    <w:p w:rsidR="00BF38B4" w:rsidRPr="00BF38B4" w:rsidRDefault="003B01DF" w:rsidP="00BF38B4">
      <w:pPr>
        <w:widowControl w:val="0"/>
        <w:rPr>
          <w:rFonts w:cs="Arial"/>
          <w:bCs/>
          <w:szCs w:val="20"/>
        </w:rPr>
      </w:pPr>
      <w:r w:rsidRPr="00BF38B4">
        <w:rPr>
          <w:rFonts w:cs="Arial"/>
          <w:b/>
          <w:bCs/>
        </w:rPr>
        <w:t xml:space="preserve">Achievements: </w:t>
      </w:r>
    </w:p>
    <w:p w:rsidR="00BF38B4" w:rsidRPr="00F063B4" w:rsidRDefault="00BF38B4" w:rsidP="00A91516">
      <w:pPr>
        <w:pStyle w:val="ListParagraph"/>
        <w:widowControl w:val="0"/>
        <w:numPr>
          <w:ilvl w:val="0"/>
          <w:numId w:val="16"/>
        </w:numPr>
        <w:ind w:left="1560" w:hanging="284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Produced</w:t>
      </w:r>
      <w:r w:rsidRPr="00F063B4"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 xml:space="preserve">cost effective </w:t>
      </w:r>
      <w:r w:rsidRPr="00F063B4">
        <w:rPr>
          <w:rFonts w:cs="Arial"/>
          <w:bCs/>
          <w:szCs w:val="20"/>
        </w:rPr>
        <w:t>test</w:t>
      </w:r>
      <w:r>
        <w:rPr>
          <w:rFonts w:cs="Arial"/>
          <w:bCs/>
          <w:szCs w:val="20"/>
        </w:rPr>
        <w:t xml:space="preserve">ing </w:t>
      </w:r>
      <w:r w:rsidRPr="00F063B4">
        <w:rPr>
          <w:rFonts w:cs="Arial"/>
          <w:bCs/>
          <w:szCs w:val="20"/>
        </w:rPr>
        <w:t>for the company, assisting them to move quickly into new markets.</w:t>
      </w:r>
    </w:p>
    <w:p w:rsidR="003B01DF" w:rsidRDefault="003B01DF" w:rsidP="003B01DF">
      <w:pPr>
        <w:widowControl w:val="0"/>
        <w:rPr>
          <w:rFonts w:cs="Arial"/>
          <w:b/>
          <w:bCs/>
        </w:rPr>
      </w:pPr>
      <w:r>
        <w:rPr>
          <w:rFonts w:cs="Arial"/>
          <w:b/>
          <w:bCs/>
        </w:rPr>
        <w:t>Overview</w:t>
      </w:r>
    </w:p>
    <w:p w:rsidR="002B07DD" w:rsidRPr="009065B9" w:rsidRDefault="00347419" w:rsidP="003B01DF">
      <w:pPr>
        <w:widowControl w:val="0"/>
        <w:rPr>
          <w:rFonts w:cs="Arial"/>
          <w:bCs/>
          <w:szCs w:val="20"/>
        </w:rPr>
      </w:pPr>
      <w:r w:rsidRPr="009065B9">
        <w:rPr>
          <w:rFonts w:cs="Arial"/>
          <w:bCs/>
          <w:szCs w:val="20"/>
        </w:rPr>
        <w:t>This role was to produce test plans from existing Microsoft test plans to UNIX and Linux platforms.</w:t>
      </w:r>
    </w:p>
    <w:p w:rsidR="00347419" w:rsidRDefault="0077710D" w:rsidP="003B01DF">
      <w:pPr>
        <w:widowControl w:val="0"/>
        <w:rPr>
          <w:rFonts w:cs="Arial"/>
          <w:bCs/>
          <w:szCs w:val="20"/>
        </w:rPr>
      </w:pPr>
      <w:r w:rsidRPr="009065B9">
        <w:rPr>
          <w:rFonts w:cs="Arial"/>
          <w:bCs/>
          <w:szCs w:val="20"/>
        </w:rPr>
        <w:t xml:space="preserve">I </w:t>
      </w:r>
      <w:r w:rsidR="00B11937" w:rsidRPr="009065B9">
        <w:rPr>
          <w:rFonts w:cs="Arial"/>
          <w:bCs/>
          <w:szCs w:val="20"/>
        </w:rPr>
        <w:t>produce</w:t>
      </w:r>
      <w:r w:rsidRPr="009065B9">
        <w:rPr>
          <w:rFonts w:cs="Arial"/>
          <w:bCs/>
          <w:szCs w:val="20"/>
        </w:rPr>
        <w:t>d</w:t>
      </w:r>
      <w:r w:rsidR="00B11937" w:rsidRPr="009065B9">
        <w:rPr>
          <w:rFonts w:cs="Arial"/>
          <w:bCs/>
          <w:szCs w:val="20"/>
        </w:rPr>
        <w:t xml:space="preserve"> an interactive </w:t>
      </w:r>
      <w:r w:rsidRPr="009065B9">
        <w:rPr>
          <w:rFonts w:cs="Arial"/>
          <w:bCs/>
          <w:szCs w:val="20"/>
        </w:rPr>
        <w:t xml:space="preserve">BASH </w:t>
      </w:r>
      <w:r w:rsidR="00B11937" w:rsidRPr="009065B9">
        <w:rPr>
          <w:rFonts w:cs="Arial"/>
          <w:bCs/>
          <w:szCs w:val="20"/>
        </w:rPr>
        <w:t>shell script which works on UNIX and Linux O/S to test the application.</w:t>
      </w:r>
    </w:p>
    <w:p w:rsidR="00265AC9" w:rsidRDefault="00265AC9" w:rsidP="003B01DF">
      <w:pPr>
        <w:widowControl w:val="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Requirements for building additional test equipment were also completed within this role.</w:t>
      </w:r>
    </w:p>
    <w:p w:rsidR="003B01DF" w:rsidRDefault="003B01DF" w:rsidP="003B01DF">
      <w:pPr>
        <w:widowControl w:val="0"/>
        <w:ind w:left="1418"/>
        <w:rPr>
          <w:rFonts w:cs="Arial"/>
          <w:bCs/>
          <w:szCs w:val="20"/>
        </w:rPr>
      </w:pPr>
    </w:p>
    <w:p w:rsidR="008731C7" w:rsidRDefault="008731C7" w:rsidP="003B01DF">
      <w:pPr>
        <w:widowControl w:val="0"/>
        <w:ind w:left="1418"/>
        <w:rPr>
          <w:rFonts w:cs="Arial"/>
          <w:bCs/>
          <w:szCs w:val="20"/>
        </w:rPr>
      </w:pPr>
    </w:p>
    <w:p w:rsidR="00C61D9E" w:rsidRPr="003B01DF" w:rsidRDefault="00C61D9E" w:rsidP="003B01DF">
      <w:pPr>
        <w:widowControl w:val="0"/>
        <w:ind w:left="360" w:hanging="360"/>
        <w:rPr>
          <w:rFonts w:cs="Arial"/>
          <w:b/>
          <w:bCs/>
          <w:sz w:val="24"/>
        </w:rPr>
      </w:pPr>
      <w:r w:rsidRPr="003B01DF">
        <w:rPr>
          <w:rFonts w:cs="Arial"/>
          <w:b/>
          <w:bCs/>
          <w:sz w:val="24"/>
        </w:rPr>
        <w:t xml:space="preserve">February 2010 – March 2010, </w:t>
      </w:r>
      <w:r w:rsidR="00200FF1" w:rsidRPr="003B01DF">
        <w:rPr>
          <w:rFonts w:cs="Arial"/>
          <w:b/>
          <w:bCs/>
          <w:sz w:val="24"/>
        </w:rPr>
        <w:tab/>
      </w:r>
      <w:r w:rsidR="00532EBC">
        <w:rPr>
          <w:rFonts w:cs="Arial"/>
          <w:b/>
          <w:bCs/>
          <w:sz w:val="24"/>
        </w:rPr>
        <w:tab/>
      </w:r>
      <w:r w:rsidRPr="003B01DF">
        <w:rPr>
          <w:b/>
          <w:sz w:val="24"/>
        </w:rPr>
        <w:t>DSDA (MOD)</w:t>
      </w:r>
      <w:r w:rsidR="003B01DF">
        <w:rPr>
          <w:b/>
          <w:sz w:val="24"/>
        </w:rPr>
        <w:t xml:space="preserve">         </w:t>
      </w:r>
      <w:r w:rsidR="003462FD" w:rsidRPr="003B01DF">
        <w:rPr>
          <w:b/>
          <w:sz w:val="24"/>
        </w:rPr>
        <w:t>Application</w:t>
      </w:r>
      <w:r w:rsidR="003B01DF">
        <w:rPr>
          <w:b/>
          <w:sz w:val="24"/>
        </w:rPr>
        <w:t>/</w:t>
      </w:r>
      <w:r w:rsidR="00BC4574" w:rsidRPr="003B01DF">
        <w:rPr>
          <w:b/>
          <w:sz w:val="24"/>
        </w:rPr>
        <w:t>Systems</w:t>
      </w:r>
      <w:r w:rsidR="003F5D02" w:rsidRPr="003B01DF">
        <w:rPr>
          <w:b/>
          <w:sz w:val="24"/>
        </w:rPr>
        <w:t xml:space="preserve"> </w:t>
      </w:r>
      <w:r w:rsidR="003B01DF">
        <w:rPr>
          <w:b/>
          <w:sz w:val="24"/>
        </w:rPr>
        <w:t>A</w:t>
      </w:r>
      <w:r w:rsidR="003F5D02" w:rsidRPr="003B01DF">
        <w:rPr>
          <w:b/>
          <w:sz w:val="24"/>
        </w:rPr>
        <w:t>dministrator</w:t>
      </w:r>
    </w:p>
    <w:p w:rsidR="00532EBC" w:rsidRDefault="003B01DF" w:rsidP="00532EBC">
      <w:pPr>
        <w:widowControl w:val="0"/>
        <w:rPr>
          <w:rFonts w:cs="Arial"/>
          <w:szCs w:val="20"/>
          <w:lang w:eastAsia="en-GB"/>
        </w:rPr>
      </w:pPr>
      <w:r w:rsidRPr="00103D14">
        <w:rPr>
          <w:b/>
        </w:rPr>
        <w:t>Systems Used</w:t>
      </w:r>
      <w:r w:rsidR="00F97DD4">
        <w:rPr>
          <w:b/>
        </w:rPr>
        <w:t>:</w:t>
      </w:r>
      <w:r w:rsidR="008731C7">
        <w:t xml:space="preserve"> </w:t>
      </w:r>
      <w:r w:rsidR="00532EBC">
        <w:t xml:space="preserve">HP UNIX, Sybase, </w:t>
      </w:r>
      <w:r w:rsidR="00532EBC">
        <w:rPr>
          <w:rFonts w:cs="Arial"/>
          <w:szCs w:val="20"/>
          <w:lang w:eastAsia="en-GB"/>
        </w:rPr>
        <w:t>Oracle DB</w:t>
      </w:r>
    </w:p>
    <w:p w:rsidR="00BF38B4" w:rsidRPr="00BF38B4" w:rsidRDefault="003B01DF" w:rsidP="00BF38B4">
      <w:pPr>
        <w:widowControl w:val="0"/>
        <w:rPr>
          <w:rFonts w:cs="Arial"/>
          <w:bCs/>
        </w:rPr>
      </w:pPr>
      <w:r w:rsidRPr="00BF38B4">
        <w:rPr>
          <w:rFonts w:cs="Arial"/>
          <w:b/>
          <w:bCs/>
        </w:rPr>
        <w:t xml:space="preserve">Achievements: </w:t>
      </w:r>
    </w:p>
    <w:p w:rsidR="00BF38B4" w:rsidRPr="00F063B4" w:rsidRDefault="00BF38B4" w:rsidP="00A91516">
      <w:pPr>
        <w:pStyle w:val="ListParagraph"/>
        <w:widowControl w:val="0"/>
        <w:numPr>
          <w:ilvl w:val="0"/>
          <w:numId w:val="16"/>
        </w:numPr>
        <w:ind w:left="1560" w:hanging="284"/>
        <w:rPr>
          <w:rFonts w:cs="Arial"/>
          <w:bCs/>
        </w:rPr>
      </w:pPr>
      <w:r>
        <w:rPr>
          <w:rFonts w:cs="Arial"/>
          <w:bCs/>
        </w:rPr>
        <w:t>Supported a</w:t>
      </w:r>
      <w:r w:rsidRPr="00F063B4">
        <w:rPr>
          <w:rFonts w:cs="Arial"/>
          <w:bCs/>
        </w:rPr>
        <w:t xml:space="preserve"> </w:t>
      </w:r>
      <w:r>
        <w:rPr>
          <w:rFonts w:cs="Arial"/>
          <w:bCs/>
        </w:rPr>
        <w:t>shipping system with little knowledge, e</w:t>
      </w:r>
      <w:r w:rsidRPr="00F063B4">
        <w:rPr>
          <w:rFonts w:cs="Arial"/>
          <w:bCs/>
        </w:rPr>
        <w:t>nsured users could ship vital supplies.</w:t>
      </w:r>
    </w:p>
    <w:p w:rsidR="003B01DF" w:rsidRDefault="003B01DF" w:rsidP="003B01DF">
      <w:pPr>
        <w:widowControl w:val="0"/>
        <w:rPr>
          <w:rFonts w:cs="Arial"/>
          <w:b/>
          <w:bCs/>
        </w:rPr>
      </w:pPr>
      <w:r>
        <w:rPr>
          <w:rFonts w:cs="Arial"/>
          <w:b/>
          <w:bCs/>
        </w:rPr>
        <w:t>Overview</w:t>
      </w:r>
    </w:p>
    <w:p w:rsidR="00B11937" w:rsidRPr="009065B9" w:rsidRDefault="00C61D9E" w:rsidP="003B01DF">
      <w:pPr>
        <w:widowControl w:val="0"/>
        <w:rPr>
          <w:rFonts w:cs="Arial"/>
          <w:bCs/>
        </w:rPr>
      </w:pPr>
      <w:r w:rsidRPr="009065B9">
        <w:rPr>
          <w:rFonts w:cs="Arial"/>
          <w:bCs/>
        </w:rPr>
        <w:t xml:space="preserve">DSDA is the Defence Storage and Distribution Agency and is </w:t>
      </w:r>
      <w:r w:rsidR="00EB5543" w:rsidRPr="009065B9">
        <w:rPr>
          <w:rFonts w:cs="Arial"/>
          <w:bCs/>
        </w:rPr>
        <w:t xml:space="preserve">a major </w:t>
      </w:r>
      <w:r w:rsidRPr="009065B9">
        <w:rPr>
          <w:rFonts w:cs="Arial"/>
          <w:bCs/>
        </w:rPr>
        <w:t>part of the Ministry of Defence</w:t>
      </w:r>
      <w:r w:rsidR="00CC34FB" w:rsidRPr="009065B9">
        <w:rPr>
          <w:rFonts w:cs="Arial"/>
          <w:bCs/>
        </w:rPr>
        <w:t>.</w:t>
      </w:r>
    </w:p>
    <w:p w:rsidR="00DE65E0" w:rsidRDefault="0077710D" w:rsidP="003B01DF">
      <w:pPr>
        <w:widowControl w:val="0"/>
        <w:rPr>
          <w:rFonts w:cs="Arial"/>
          <w:bCs/>
        </w:rPr>
      </w:pPr>
      <w:r w:rsidRPr="009065B9">
        <w:rPr>
          <w:rFonts w:cs="Arial"/>
          <w:bCs/>
        </w:rPr>
        <w:t xml:space="preserve">I </w:t>
      </w:r>
      <w:r w:rsidR="00BF49E6">
        <w:rPr>
          <w:rFonts w:cs="Arial"/>
          <w:bCs/>
        </w:rPr>
        <w:t>p</w:t>
      </w:r>
      <w:r w:rsidRPr="009065B9">
        <w:rPr>
          <w:rFonts w:cs="Arial"/>
          <w:bCs/>
        </w:rPr>
        <w:t>rovided</w:t>
      </w:r>
      <w:r w:rsidR="00B11937" w:rsidRPr="009065B9">
        <w:rPr>
          <w:rFonts w:cs="Arial"/>
          <w:bCs/>
        </w:rPr>
        <w:t xml:space="preserve"> support for a large a</w:t>
      </w:r>
      <w:r w:rsidRPr="009065B9">
        <w:rPr>
          <w:rFonts w:cs="Arial"/>
          <w:bCs/>
        </w:rPr>
        <w:t>nd critical distribution system, providing S</w:t>
      </w:r>
      <w:r w:rsidR="00BF49E6">
        <w:rPr>
          <w:rFonts w:cs="Arial"/>
          <w:bCs/>
        </w:rPr>
        <w:t xml:space="preserve">QL Reports and end user </w:t>
      </w:r>
      <w:proofErr w:type="gramStart"/>
      <w:r w:rsidR="003B01DF">
        <w:rPr>
          <w:rFonts w:cs="Arial"/>
          <w:bCs/>
        </w:rPr>
        <w:t>support,</w:t>
      </w:r>
      <w:proofErr w:type="gramEnd"/>
      <w:r w:rsidR="003B01DF">
        <w:rPr>
          <w:rFonts w:cs="Arial"/>
          <w:bCs/>
        </w:rPr>
        <w:t xml:space="preserve"> ensuring</w:t>
      </w:r>
      <w:r w:rsidR="00B11937" w:rsidRPr="009065B9">
        <w:rPr>
          <w:rFonts w:cs="Arial"/>
          <w:bCs/>
        </w:rPr>
        <w:t xml:space="preserve"> supplies were able to </w:t>
      </w:r>
      <w:r w:rsidR="00BF49E6">
        <w:rPr>
          <w:rFonts w:cs="Arial"/>
          <w:bCs/>
        </w:rPr>
        <w:t>the Armed F</w:t>
      </w:r>
      <w:r w:rsidR="00B11937" w:rsidRPr="009065B9">
        <w:rPr>
          <w:rFonts w:cs="Arial"/>
          <w:bCs/>
        </w:rPr>
        <w:t>orces worldwide.</w:t>
      </w:r>
    </w:p>
    <w:p w:rsidR="00AE1974" w:rsidRDefault="00AE1974" w:rsidP="003B01DF">
      <w:pPr>
        <w:widowControl w:val="0"/>
        <w:ind w:left="1418"/>
        <w:rPr>
          <w:rFonts w:cs="Arial"/>
          <w:b/>
          <w:bCs/>
        </w:rPr>
      </w:pPr>
    </w:p>
    <w:p w:rsidR="00E80362" w:rsidRDefault="00E80362" w:rsidP="003B01DF">
      <w:pPr>
        <w:widowControl w:val="0"/>
        <w:ind w:left="360" w:hanging="360"/>
        <w:rPr>
          <w:rFonts w:cs="Arial"/>
          <w:b/>
          <w:bCs/>
          <w:sz w:val="24"/>
        </w:rPr>
      </w:pPr>
    </w:p>
    <w:p w:rsidR="000E1F03" w:rsidRPr="003B01DF" w:rsidRDefault="000E1F03" w:rsidP="003B01DF">
      <w:pPr>
        <w:widowControl w:val="0"/>
        <w:ind w:left="360" w:hanging="360"/>
        <w:rPr>
          <w:b/>
          <w:sz w:val="24"/>
        </w:rPr>
      </w:pPr>
      <w:r w:rsidRPr="003B01DF">
        <w:rPr>
          <w:rFonts w:cs="Arial"/>
          <w:b/>
          <w:bCs/>
          <w:sz w:val="24"/>
        </w:rPr>
        <w:t xml:space="preserve">May 2009 - February 2010, </w:t>
      </w:r>
      <w:r w:rsidR="00200FF1" w:rsidRPr="003B01DF">
        <w:rPr>
          <w:rFonts w:cs="Arial"/>
          <w:b/>
          <w:bCs/>
          <w:sz w:val="24"/>
        </w:rPr>
        <w:tab/>
      </w:r>
      <w:r w:rsidR="00200FF1" w:rsidRPr="003B01DF">
        <w:rPr>
          <w:rFonts w:cs="Arial"/>
          <w:b/>
          <w:bCs/>
          <w:sz w:val="24"/>
        </w:rPr>
        <w:tab/>
      </w:r>
      <w:r w:rsidR="003462FD" w:rsidRPr="003B01DF">
        <w:rPr>
          <w:b/>
          <w:sz w:val="24"/>
        </w:rPr>
        <w:t xml:space="preserve">Motorola </w:t>
      </w:r>
      <w:r w:rsidR="00200FF1" w:rsidRPr="003B01DF">
        <w:rPr>
          <w:b/>
          <w:sz w:val="24"/>
        </w:rPr>
        <w:tab/>
      </w:r>
      <w:r w:rsidRPr="003B01DF">
        <w:rPr>
          <w:b/>
          <w:sz w:val="24"/>
        </w:rPr>
        <w:t>Application Support</w:t>
      </w:r>
      <w:r w:rsidR="003462FD" w:rsidRPr="003B01DF">
        <w:rPr>
          <w:b/>
          <w:sz w:val="24"/>
        </w:rPr>
        <w:t xml:space="preserve"> </w:t>
      </w:r>
      <w:r w:rsidR="003B01DF">
        <w:rPr>
          <w:b/>
          <w:sz w:val="24"/>
        </w:rPr>
        <w:t>/</w:t>
      </w:r>
      <w:r w:rsidR="00BC4574" w:rsidRPr="003B01DF">
        <w:rPr>
          <w:b/>
          <w:sz w:val="24"/>
        </w:rPr>
        <w:t xml:space="preserve">Systems </w:t>
      </w:r>
      <w:r w:rsidR="003462FD" w:rsidRPr="003B01DF">
        <w:rPr>
          <w:b/>
          <w:sz w:val="24"/>
        </w:rPr>
        <w:t>Engineer</w:t>
      </w:r>
      <w:r w:rsidR="00571F3E" w:rsidRPr="003B01DF">
        <w:rPr>
          <w:b/>
          <w:sz w:val="24"/>
        </w:rPr>
        <w:t xml:space="preserve"> </w:t>
      </w:r>
    </w:p>
    <w:p w:rsidR="003B01DF" w:rsidRDefault="003B01DF" w:rsidP="00532EBC">
      <w:pPr>
        <w:widowControl w:val="0"/>
        <w:ind w:left="1440" w:hanging="1440"/>
        <w:rPr>
          <w:rFonts w:cs="Arial"/>
          <w:szCs w:val="20"/>
          <w:lang w:eastAsia="en-GB"/>
        </w:rPr>
      </w:pPr>
      <w:r w:rsidRPr="00103D14">
        <w:rPr>
          <w:b/>
        </w:rPr>
        <w:t>Systems Used</w:t>
      </w:r>
      <w:r w:rsidR="00532EBC">
        <w:rPr>
          <w:b/>
        </w:rPr>
        <w:t>:</w:t>
      </w:r>
      <w:r w:rsidR="00532EBC" w:rsidRPr="00532EBC">
        <w:t xml:space="preserve"> </w:t>
      </w:r>
      <w:r w:rsidR="00532EBC">
        <w:t xml:space="preserve">Redhat, Solaris, HP UNIX, Active Directory, Microsoft Server 2007-2008,MS SQL Server 2005-8,      </w:t>
      </w:r>
      <w:proofErr w:type="spellStart"/>
      <w:r w:rsidR="00532EBC">
        <w:t>Infomaker</w:t>
      </w:r>
      <w:proofErr w:type="spellEnd"/>
      <w:r w:rsidR="00532EBC">
        <w:t xml:space="preserve">, </w:t>
      </w:r>
      <w:proofErr w:type="spellStart"/>
      <w:r w:rsidR="00532EBC">
        <w:t>Teamtalk</w:t>
      </w:r>
      <w:proofErr w:type="spellEnd"/>
      <w:r w:rsidR="00532EBC">
        <w:t>, Tetra Systems, Java,</w:t>
      </w:r>
      <w:r w:rsidR="00532EBC" w:rsidRPr="00107A3A">
        <w:rPr>
          <w:rFonts w:cs="Arial"/>
          <w:szCs w:val="20"/>
          <w:lang w:eastAsia="en-GB"/>
        </w:rPr>
        <w:t xml:space="preserve"> </w:t>
      </w:r>
      <w:r w:rsidR="00532EBC">
        <w:rPr>
          <w:rFonts w:cs="Arial"/>
          <w:szCs w:val="20"/>
          <w:lang w:eastAsia="en-GB"/>
        </w:rPr>
        <w:t xml:space="preserve">Apache, </w:t>
      </w:r>
      <w:proofErr w:type="spellStart"/>
      <w:r w:rsidR="00532EBC">
        <w:rPr>
          <w:rFonts w:cs="Arial"/>
          <w:szCs w:val="20"/>
          <w:lang w:eastAsia="en-GB"/>
        </w:rPr>
        <w:t>Tomcat,Wireshark</w:t>
      </w:r>
      <w:proofErr w:type="spellEnd"/>
      <w:r w:rsidR="00532EBC">
        <w:rPr>
          <w:rFonts w:cs="Arial"/>
          <w:szCs w:val="20"/>
          <w:lang w:eastAsia="en-GB"/>
        </w:rPr>
        <w:t xml:space="preserve"> and </w:t>
      </w:r>
      <w:r w:rsidR="00532EBC" w:rsidRPr="00BF2627">
        <w:rPr>
          <w:rFonts w:cs="Arial"/>
          <w:szCs w:val="20"/>
          <w:lang w:eastAsia="en-GB"/>
        </w:rPr>
        <w:t xml:space="preserve">Oracle </w:t>
      </w:r>
      <w:r w:rsidR="00532EBC">
        <w:rPr>
          <w:rFonts w:cs="Arial"/>
          <w:szCs w:val="20"/>
          <w:lang w:eastAsia="en-GB"/>
        </w:rPr>
        <w:t>DB</w:t>
      </w:r>
    </w:p>
    <w:p w:rsidR="00BF38B4" w:rsidRPr="00BF38B4" w:rsidRDefault="003B01DF" w:rsidP="00BF38B4">
      <w:pPr>
        <w:widowControl w:val="0"/>
        <w:rPr>
          <w:rFonts w:cs="Arial"/>
          <w:bCs/>
        </w:rPr>
      </w:pPr>
      <w:r w:rsidRPr="00BF38B4">
        <w:rPr>
          <w:rFonts w:cs="Arial"/>
          <w:b/>
          <w:bCs/>
        </w:rPr>
        <w:t xml:space="preserve">Achievements: </w:t>
      </w:r>
    </w:p>
    <w:p w:rsidR="00BF38B4" w:rsidRDefault="00BF38B4" w:rsidP="00A91516">
      <w:pPr>
        <w:pStyle w:val="ListParagraph"/>
        <w:widowControl w:val="0"/>
        <w:numPr>
          <w:ilvl w:val="0"/>
          <w:numId w:val="16"/>
        </w:numPr>
        <w:ind w:left="1560" w:hanging="284"/>
        <w:rPr>
          <w:rFonts w:cs="Arial"/>
          <w:bCs/>
        </w:rPr>
      </w:pPr>
      <w:r w:rsidRPr="00F063B4">
        <w:rPr>
          <w:rFonts w:cs="Arial"/>
          <w:bCs/>
        </w:rPr>
        <w:t>Set</w:t>
      </w:r>
      <w:r>
        <w:rPr>
          <w:rFonts w:cs="Arial"/>
          <w:bCs/>
        </w:rPr>
        <w:t xml:space="preserve"> </w:t>
      </w:r>
      <w:r w:rsidRPr="00F063B4">
        <w:rPr>
          <w:rFonts w:cs="Arial"/>
          <w:bCs/>
        </w:rPr>
        <w:t xml:space="preserve">up a new test lab with Redhat Linux, for use by all members of the </w:t>
      </w:r>
      <w:r>
        <w:rPr>
          <w:rFonts w:cs="Arial"/>
          <w:bCs/>
        </w:rPr>
        <w:t xml:space="preserve">Tetra </w:t>
      </w:r>
      <w:r w:rsidRPr="00F063B4">
        <w:rPr>
          <w:rFonts w:cs="Arial"/>
          <w:bCs/>
        </w:rPr>
        <w:t xml:space="preserve">section of </w:t>
      </w:r>
      <w:r>
        <w:rPr>
          <w:rFonts w:cs="Arial"/>
          <w:bCs/>
        </w:rPr>
        <w:t>a</w:t>
      </w:r>
      <w:r w:rsidRPr="00F063B4">
        <w:rPr>
          <w:rFonts w:cs="Arial"/>
          <w:bCs/>
        </w:rPr>
        <w:t xml:space="preserve"> company.</w:t>
      </w:r>
    </w:p>
    <w:p w:rsidR="003B01DF" w:rsidRDefault="003B01DF" w:rsidP="003B01DF">
      <w:pPr>
        <w:widowControl w:val="0"/>
        <w:rPr>
          <w:rFonts w:cs="Arial"/>
          <w:b/>
          <w:bCs/>
        </w:rPr>
      </w:pPr>
      <w:r>
        <w:rPr>
          <w:rFonts w:cs="Arial"/>
          <w:b/>
          <w:bCs/>
        </w:rPr>
        <w:t>Overview</w:t>
      </w:r>
    </w:p>
    <w:p w:rsidR="00CC332A" w:rsidRPr="00CC332A" w:rsidRDefault="00CC332A" w:rsidP="003B01DF">
      <w:pPr>
        <w:widowControl w:val="0"/>
        <w:rPr>
          <w:rFonts w:cs="Arial"/>
          <w:bCs/>
        </w:rPr>
      </w:pPr>
      <w:r w:rsidRPr="00CC332A">
        <w:rPr>
          <w:rFonts w:cs="Arial"/>
          <w:bCs/>
        </w:rPr>
        <w:t xml:space="preserve">I was part of a team of engineers providing support to the </w:t>
      </w:r>
      <w:r w:rsidR="00FB624E">
        <w:rPr>
          <w:rFonts w:cs="Arial"/>
          <w:bCs/>
        </w:rPr>
        <w:t>international military and Emergency Services.</w:t>
      </w:r>
    </w:p>
    <w:p w:rsidR="00CC332A" w:rsidRPr="00CC332A" w:rsidRDefault="00CC332A" w:rsidP="003B01DF">
      <w:pPr>
        <w:widowControl w:val="0"/>
        <w:rPr>
          <w:rFonts w:cs="Arial"/>
          <w:bCs/>
        </w:rPr>
      </w:pPr>
      <w:r w:rsidRPr="00CC332A">
        <w:rPr>
          <w:rFonts w:cs="Arial"/>
          <w:bCs/>
        </w:rPr>
        <w:t>Worked on secure and critical systems with 15 minute Service Level Agreements, this role proved both challenging and exciting.</w:t>
      </w:r>
    </w:p>
    <w:p w:rsidR="00E8747B" w:rsidRPr="00B96BB0" w:rsidRDefault="00CC332A" w:rsidP="003B01DF">
      <w:pPr>
        <w:widowControl w:val="0"/>
        <w:rPr>
          <w:rFonts w:cs="Arial"/>
          <w:bCs/>
        </w:rPr>
      </w:pPr>
      <w:r w:rsidRPr="00CC332A">
        <w:rPr>
          <w:rFonts w:cs="Arial"/>
          <w:bCs/>
        </w:rPr>
        <w:t>Supporting Oracle databases on UNIX clustered systems, Microsoft Server and MSSQL</w:t>
      </w:r>
      <w:r w:rsidR="003B01DF">
        <w:rPr>
          <w:rFonts w:cs="Arial"/>
          <w:bCs/>
        </w:rPr>
        <w:t xml:space="preserve"> </w:t>
      </w:r>
      <w:proofErr w:type="gramStart"/>
      <w:r w:rsidR="003B01DF">
        <w:rPr>
          <w:rFonts w:cs="Arial"/>
          <w:bCs/>
        </w:rPr>
        <w:t>a</w:t>
      </w:r>
      <w:r w:rsidRPr="00CC332A">
        <w:rPr>
          <w:rFonts w:cs="Arial"/>
          <w:bCs/>
        </w:rPr>
        <w:t xml:space="preserve">nd  </w:t>
      </w:r>
      <w:proofErr w:type="spellStart"/>
      <w:r w:rsidRPr="00CC332A">
        <w:rPr>
          <w:rFonts w:cs="Arial"/>
          <w:bCs/>
        </w:rPr>
        <w:t>Weblogic</w:t>
      </w:r>
      <w:proofErr w:type="spellEnd"/>
      <w:proofErr w:type="gramEnd"/>
      <w:r w:rsidRPr="00CC332A">
        <w:rPr>
          <w:rFonts w:cs="Arial"/>
          <w:bCs/>
        </w:rPr>
        <w:t xml:space="preserve"> Linux Billing systems.</w:t>
      </w:r>
    </w:p>
    <w:p w:rsidR="009310D0" w:rsidRDefault="009310D0" w:rsidP="00A8217F">
      <w:pPr>
        <w:rPr>
          <w:b/>
          <w:bCs/>
          <w:sz w:val="24"/>
        </w:rPr>
      </w:pPr>
    </w:p>
    <w:p w:rsidR="008731C7" w:rsidRDefault="008731C7" w:rsidP="00A8217F">
      <w:pPr>
        <w:rPr>
          <w:b/>
          <w:bCs/>
          <w:sz w:val="24"/>
        </w:rPr>
      </w:pPr>
    </w:p>
    <w:p w:rsidR="000E1F03" w:rsidRPr="00103D14" w:rsidRDefault="00A8217F" w:rsidP="00A8217F">
      <w:pPr>
        <w:rPr>
          <w:b/>
          <w:bCs/>
          <w:sz w:val="24"/>
        </w:rPr>
      </w:pPr>
      <w:r w:rsidRPr="00103D14">
        <w:rPr>
          <w:b/>
          <w:bCs/>
          <w:sz w:val="24"/>
        </w:rPr>
        <w:t>August</w:t>
      </w:r>
      <w:r w:rsidR="00BC4574">
        <w:rPr>
          <w:b/>
          <w:bCs/>
          <w:sz w:val="24"/>
        </w:rPr>
        <w:t xml:space="preserve"> 2007 – February 2009,</w:t>
      </w:r>
      <w:r w:rsidRPr="00103D14">
        <w:rPr>
          <w:b/>
          <w:bCs/>
          <w:sz w:val="24"/>
        </w:rPr>
        <w:tab/>
      </w:r>
      <w:r w:rsidR="000E1F03" w:rsidRPr="00103D14">
        <w:rPr>
          <w:b/>
          <w:bCs/>
          <w:sz w:val="24"/>
        </w:rPr>
        <w:t>TS Tech UK</w:t>
      </w:r>
      <w:r w:rsidRPr="00103D14">
        <w:rPr>
          <w:b/>
          <w:bCs/>
          <w:sz w:val="24"/>
        </w:rPr>
        <w:t xml:space="preserve"> </w:t>
      </w:r>
      <w:r w:rsidR="004B5E88" w:rsidRPr="00103D14">
        <w:rPr>
          <w:b/>
          <w:bCs/>
          <w:sz w:val="24"/>
        </w:rPr>
        <w:tab/>
      </w:r>
      <w:r w:rsidR="00BC4574">
        <w:rPr>
          <w:b/>
          <w:bCs/>
          <w:sz w:val="24"/>
        </w:rPr>
        <w:tab/>
      </w:r>
      <w:r w:rsidR="006E1551" w:rsidRPr="00A7183F">
        <w:rPr>
          <w:b/>
          <w:bCs/>
          <w:sz w:val="24"/>
        </w:rPr>
        <w:t>Section Manager</w:t>
      </w:r>
      <w:r w:rsidR="00BC4574" w:rsidRPr="00A7183F">
        <w:rPr>
          <w:b/>
          <w:bCs/>
          <w:sz w:val="24"/>
        </w:rPr>
        <w:t xml:space="preserve"> / Linux Administrator</w:t>
      </w:r>
    </w:p>
    <w:p w:rsidR="00103D14" w:rsidRDefault="00103D14" w:rsidP="00103D14">
      <w:r w:rsidRPr="00F063B4">
        <w:rPr>
          <w:b/>
        </w:rPr>
        <w:t>Systems Used:</w:t>
      </w:r>
      <w:r>
        <w:t xml:space="preserve"> Re</w:t>
      </w:r>
      <w:r w:rsidR="00E80362">
        <w:t>d</w:t>
      </w:r>
      <w:r>
        <w:t>hat Linux, MFGPRO, Microsoft Server 2007, SQL Server and Active Directory, Lotus Notes.</w:t>
      </w:r>
    </w:p>
    <w:p w:rsidR="00103D14" w:rsidRDefault="00F063B4" w:rsidP="00103D14">
      <w:pPr>
        <w:widowControl w:val="0"/>
        <w:ind w:left="1418" w:hanging="1418"/>
        <w:rPr>
          <w:b/>
          <w:bCs/>
        </w:rPr>
      </w:pPr>
      <w:r w:rsidRPr="006B2204">
        <w:rPr>
          <w:b/>
          <w:bCs/>
        </w:rPr>
        <w:t xml:space="preserve">Achievements: </w:t>
      </w:r>
    </w:p>
    <w:p w:rsidR="00103D14" w:rsidRPr="00103D14" w:rsidRDefault="00F063B4" w:rsidP="00175F88">
      <w:pPr>
        <w:pStyle w:val="ListParagraph"/>
        <w:widowControl w:val="0"/>
        <w:numPr>
          <w:ilvl w:val="0"/>
          <w:numId w:val="19"/>
        </w:numPr>
        <w:ind w:left="1560" w:hanging="283"/>
        <w:rPr>
          <w:rFonts w:cs="Arial"/>
          <w:b/>
          <w:szCs w:val="20"/>
        </w:rPr>
      </w:pPr>
      <w:r w:rsidRPr="00F063B4">
        <w:t xml:space="preserve">Designed and implemented a wireless RF system to reduce stock take downtime from </w:t>
      </w:r>
      <w:r w:rsidR="00103D14">
        <w:t xml:space="preserve">1 </w:t>
      </w:r>
      <w:r w:rsidRPr="00F063B4">
        <w:t>week to only 2 days.</w:t>
      </w:r>
    </w:p>
    <w:p w:rsidR="00F063B4" w:rsidRPr="00103D14" w:rsidRDefault="00F063B4" w:rsidP="00175F88">
      <w:pPr>
        <w:pStyle w:val="ListParagraph"/>
        <w:widowControl w:val="0"/>
        <w:numPr>
          <w:ilvl w:val="0"/>
          <w:numId w:val="19"/>
        </w:numPr>
        <w:ind w:left="1560" w:hanging="283"/>
        <w:rPr>
          <w:rFonts w:cs="Arial"/>
          <w:b/>
          <w:szCs w:val="20"/>
        </w:rPr>
      </w:pPr>
      <w:r w:rsidRPr="00F063B4">
        <w:t xml:space="preserve">Despite unexpected issues and objections, we completed the implementation in 12 months. </w:t>
      </w:r>
    </w:p>
    <w:p w:rsidR="00F063B4" w:rsidRPr="00F063B4" w:rsidRDefault="00F063B4" w:rsidP="00175F88">
      <w:pPr>
        <w:pStyle w:val="ListParagraph"/>
        <w:widowControl w:val="0"/>
        <w:numPr>
          <w:ilvl w:val="0"/>
          <w:numId w:val="19"/>
        </w:numPr>
        <w:tabs>
          <w:tab w:val="left" w:pos="1560"/>
        </w:tabs>
        <w:ind w:left="1560" w:hanging="283"/>
        <w:rPr>
          <w:rFonts w:cs="Arial"/>
          <w:b/>
          <w:szCs w:val="20"/>
        </w:rPr>
      </w:pPr>
      <w:r w:rsidRPr="00F063B4">
        <w:t xml:space="preserve">Produced full Documentation, Procedures and Analytical Reports including presentations and </w:t>
      </w:r>
      <w:r w:rsidR="00F957CF">
        <w:t>f</w:t>
      </w:r>
      <w:r w:rsidRPr="00F063B4">
        <w:t>lowchart illustrations</w:t>
      </w:r>
      <w:r w:rsidRPr="00F063B4">
        <w:rPr>
          <w:b/>
        </w:rPr>
        <w:t>.</w:t>
      </w:r>
    </w:p>
    <w:p w:rsidR="00F063B4" w:rsidRPr="00F063B4" w:rsidRDefault="00F063B4" w:rsidP="000E1F03">
      <w:pPr>
        <w:rPr>
          <w:b/>
          <w:bCs/>
        </w:rPr>
      </w:pPr>
      <w:r w:rsidRPr="00F063B4">
        <w:rPr>
          <w:b/>
          <w:bCs/>
        </w:rPr>
        <w:t>Overview</w:t>
      </w:r>
    </w:p>
    <w:p w:rsidR="000E1F03" w:rsidRDefault="00BA58A6" w:rsidP="000E1F03">
      <w:pPr>
        <w:rPr>
          <w:bCs/>
        </w:rPr>
      </w:pPr>
      <w:r>
        <w:rPr>
          <w:bCs/>
        </w:rPr>
        <w:t>This role was to plan and implement a new ERP system.</w:t>
      </w:r>
    </w:p>
    <w:p w:rsidR="00BA58A6" w:rsidRDefault="006B2204" w:rsidP="000E1F03">
      <w:pPr>
        <w:rPr>
          <w:bCs/>
        </w:rPr>
      </w:pPr>
      <w:r>
        <w:rPr>
          <w:bCs/>
        </w:rPr>
        <w:t>Working closely with other members of the project I analysed the existing systems and then produced plans to upgrade to the new system.</w:t>
      </w:r>
    </w:p>
    <w:p w:rsidR="00265AC9" w:rsidRDefault="00265AC9" w:rsidP="000E1F03">
      <w:pPr>
        <w:rPr>
          <w:bCs/>
        </w:rPr>
      </w:pPr>
    </w:p>
    <w:p w:rsidR="00077D20" w:rsidRDefault="006B2204" w:rsidP="00077D20">
      <w:r>
        <w:rPr>
          <w:bCs/>
        </w:rPr>
        <w:t>I produced documents and procedures as well as provided training to all levels of staff., as well as p</w:t>
      </w:r>
      <w:r>
        <w:t>roducing q</w:t>
      </w:r>
      <w:r w:rsidRPr="006C0EDA">
        <w:t xml:space="preserve">ueries </w:t>
      </w:r>
      <w:proofErr w:type="gramStart"/>
      <w:r w:rsidRPr="006C0EDA">
        <w:t>and</w:t>
      </w:r>
      <w:proofErr w:type="gramEnd"/>
      <w:r w:rsidRPr="006C0EDA">
        <w:t xml:space="preserve"> reports using both MFGPRO and bolt-on applications</w:t>
      </w:r>
      <w:r>
        <w:t xml:space="preserve"> (SQL)</w:t>
      </w:r>
    </w:p>
    <w:p w:rsidR="00FC6AC4" w:rsidRDefault="00FC6AC4" w:rsidP="00077D20">
      <w:r>
        <w:t>I was also responsible for providing management, guidance and support to the production support team.</w:t>
      </w:r>
    </w:p>
    <w:p w:rsidR="006B2204" w:rsidRDefault="006B2204" w:rsidP="00077D20"/>
    <w:p w:rsidR="008731C7" w:rsidRPr="006B2204" w:rsidRDefault="008731C7" w:rsidP="00077D20"/>
    <w:p w:rsidR="000E1F03" w:rsidRPr="00103D14" w:rsidRDefault="000E1F03" w:rsidP="00F063B4">
      <w:pPr>
        <w:jc w:val="both"/>
        <w:rPr>
          <w:b/>
          <w:bCs/>
          <w:sz w:val="24"/>
        </w:rPr>
      </w:pPr>
      <w:r w:rsidRPr="00103D14">
        <w:rPr>
          <w:b/>
          <w:bCs/>
          <w:sz w:val="24"/>
        </w:rPr>
        <w:t>April 2007 – August 2007,</w:t>
      </w:r>
      <w:r w:rsidR="00A8217F" w:rsidRPr="00103D14">
        <w:rPr>
          <w:b/>
          <w:bCs/>
          <w:sz w:val="24"/>
        </w:rPr>
        <w:tab/>
      </w:r>
      <w:r w:rsidR="00A8217F" w:rsidRPr="00103D14">
        <w:rPr>
          <w:b/>
          <w:bCs/>
          <w:sz w:val="24"/>
        </w:rPr>
        <w:tab/>
        <w:t>Prepay Tech</w:t>
      </w:r>
      <w:r w:rsidR="00A8217F" w:rsidRPr="00103D14">
        <w:rPr>
          <w:b/>
          <w:bCs/>
          <w:sz w:val="24"/>
        </w:rPr>
        <w:tab/>
      </w:r>
      <w:r w:rsidR="00A8217F" w:rsidRPr="00103D14">
        <w:rPr>
          <w:b/>
          <w:bCs/>
          <w:sz w:val="24"/>
        </w:rPr>
        <w:tab/>
      </w:r>
      <w:r w:rsidR="004B5E88" w:rsidRPr="00103D14">
        <w:rPr>
          <w:b/>
          <w:bCs/>
          <w:sz w:val="24"/>
        </w:rPr>
        <w:t xml:space="preserve">      </w:t>
      </w:r>
      <w:r w:rsidR="00A8217F" w:rsidRPr="00103D14">
        <w:rPr>
          <w:b/>
          <w:bCs/>
          <w:sz w:val="24"/>
        </w:rPr>
        <w:t xml:space="preserve">       </w:t>
      </w:r>
      <w:r w:rsidRPr="00103D14">
        <w:rPr>
          <w:b/>
          <w:bCs/>
          <w:sz w:val="24"/>
        </w:rPr>
        <w:t>Oracle Helpdesk Analyst</w:t>
      </w:r>
    </w:p>
    <w:p w:rsidR="00103D14" w:rsidRDefault="00103D14" w:rsidP="00103D14">
      <w:pPr>
        <w:widowControl w:val="0"/>
      </w:pPr>
      <w:r w:rsidRPr="00103D14">
        <w:rPr>
          <w:b/>
        </w:rPr>
        <w:t>Systems Used</w:t>
      </w:r>
      <w:r>
        <w:t>: UNIX, Oracle, CISCO, Microsoft Server 2003 and Exchange.</w:t>
      </w:r>
    </w:p>
    <w:p w:rsidR="00175F88" w:rsidRDefault="00103D14" w:rsidP="00175F88">
      <w:pPr>
        <w:widowControl w:val="0"/>
        <w:rPr>
          <w:b/>
        </w:rPr>
      </w:pPr>
      <w:r>
        <w:t xml:space="preserve"> </w:t>
      </w:r>
      <w:r w:rsidR="00F063B4" w:rsidRPr="00BA58A6">
        <w:rPr>
          <w:b/>
        </w:rPr>
        <w:t xml:space="preserve">Achievements: </w:t>
      </w:r>
    </w:p>
    <w:p w:rsidR="00F063B4" w:rsidRPr="00F063B4" w:rsidRDefault="00F063B4" w:rsidP="00175F88">
      <w:pPr>
        <w:pStyle w:val="ListParagraph"/>
        <w:widowControl w:val="0"/>
        <w:numPr>
          <w:ilvl w:val="0"/>
          <w:numId w:val="23"/>
        </w:numPr>
        <w:ind w:left="1560" w:hanging="284"/>
      </w:pPr>
      <w:r w:rsidRPr="00F063B4">
        <w:t>Produced a web based document repository to reduce issue to resolution time.</w:t>
      </w:r>
    </w:p>
    <w:p w:rsidR="00F063B4" w:rsidRPr="00F063B4" w:rsidRDefault="00F063B4" w:rsidP="00F063B4">
      <w:pPr>
        <w:widowControl w:val="0"/>
        <w:rPr>
          <w:b/>
        </w:rPr>
      </w:pPr>
      <w:r w:rsidRPr="00F063B4">
        <w:rPr>
          <w:b/>
        </w:rPr>
        <w:t>Overview</w:t>
      </w:r>
    </w:p>
    <w:p w:rsidR="00664A16" w:rsidRDefault="003C56E9" w:rsidP="009E6B58">
      <w:pPr>
        <w:widowControl w:val="0"/>
        <w:rPr>
          <w:bCs/>
        </w:rPr>
      </w:pPr>
      <w:r w:rsidRPr="00687780">
        <w:rPr>
          <w:bCs/>
        </w:rPr>
        <w:t xml:space="preserve">This role gave me the opportunity </w:t>
      </w:r>
      <w:r>
        <w:rPr>
          <w:bCs/>
        </w:rPr>
        <w:t>to</w:t>
      </w:r>
      <w:r w:rsidR="00A871BD">
        <w:rPr>
          <w:bCs/>
        </w:rPr>
        <w:t xml:space="preserve"> </w:t>
      </w:r>
      <w:r w:rsidR="00664A16">
        <w:rPr>
          <w:bCs/>
        </w:rPr>
        <w:t xml:space="preserve">work as a database administrator in </w:t>
      </w:r>
      <w:r w:rsidR="00200FF1">
        <w:rPr>
          <w:bCs/>
        </w:rPr>
        <w:t>the</w:t>
      </w:r>
      <w:r w:rsidR="00664A16">
        <w:rPr>
          <w:bCs/>
        </w:rPr>
        <w:t xml:space="preserve"> </w:t>
      </w:r>
      <w:r w:rsidR="00200FF1">
        <w:rPr>
          <w:bCs/>
        </w:rPr>
        <w:t>financial</w:t>
      </w:r>
      <w:r w:rsidR="00664A16">
        <w:rPr>
          <w:bCs/>
        </w:rPr>
        <w:t xml:space="preserve"> </w:t>
      </w:r>
      <w:r w:rsidR="00200FF1">
        <w:rPr>
          <w:bCs/>
        </w:rPr>
        <w:t>sector</w:t>
      </w:r>
      <w:r w:rsidR="00664A16">
        <w:rPr>
          <w:bCs/>
        </w:rPr>
        <w:t>, deali</w:t>
      </w:r>
      <w:r w:rsidR="00395AC2">
        <w:rPr>
          <w:bCs/>
        </w:rPr>
        <w:t xml:space="preserve">ng with business critical, and high </w:t>
      </w:r>
      <w:r w:rsidR="00200FF1">
        <w:rPr>
          <w:bCs/>
        </w:rPr>
        <w:t>availability systems.</w:t>
      </w:r>
    </w:p>
    <w:p w:rsidR="00265AC9" w:rsidRDefault="00265AC9" w:rsidP="009E6B58">
      <w:pPr>
        <w:widowControl w:val="0"/>
        <w:rPr>
          <w:bCs/>
        </w:rPr>
      </w:pPr>
    </w:p>
    <w:p w:rsidR="00200FF1" w:rsidRDefault="00200FF1" w:rsidP="009E6B58">
      <w:pPr>
        <w:widowControl w:val="0"/>
        <w:rPr>
          <w:bCs/>
        </w:rPr>
      </w:pPr>
      <w:r>
        <w:rPr>
          <w:bCs/>
        </w:rPr>
        <w:t xml:space="preserve">I worked as part of a team providing end user and client </w:t>
      </w:r>
      <w:r w:rsidR="00CB1D6C">
        <w:rPr>
          <w:bCs/>
        </w:rPr>
        <w:t xml:space="preserve">support, </w:t>
      </w:r>
      <w:r>
        <w:rPr>
          <w:bCs/>
        </w:rPr>
        <w:t>producing and running SQL queries to resolve financial issues.</w:t>
      </w:r>
    </w:p>
    <w:p w:rsidR="00CB1D6C" w:rsidRPr="00763BB0" w:rsidRDefault="00CB1D6C" w:rsidP="000E1F03">
      <w:pPr>
        <w:rPr>
          <w:b/>
          <w:bCs/>
          <w:szCs w:val="20"/>
        </w:rPr>
      </w:pPr>
    </w:p>
    <w:p w:rsidR="00CB1D6C" w:rsidRPr="00763BB0" w:rsidRDefault="00CB1D6C" w:rsidP="000E1F03">
      <w:pPr>
        <w:rPr>
          <w:b/>
          <w:bCs/>
          <w:szCs w:val="20"/>
        </w:rPr>
      </w:pPr>
    </w:p>
    <w:p w:rsidR="00A8217F" w:rsidRPr="00103D14" w:rsidRDefault="000E1F03" w:rsidP="000E1F03">
      <w:pPr>
        <w:rPr>
          <w:b/>
          <w:bCs/>
          <w:sz w:val="24"/>
        </w:rPr>
      </w:pPr>
      <w:r w:rsidRPr="00103D14">
        <w:rPr>
          <w:b/>
          <w:bCs/>
          <w:sz w:val="24"/>
        </w:rPr>
        <w:t xml:space="preserve">October 2006 – March 2007, </w:t>
      </w:r>
      <w:r w:rsidR="00A8217F" w:rsidRPr="00103D14">
        <w:rPr>
          <w:b/>
          <w:bCs/>
          <w:sz w:val="24"/>
        </w:rPr>
        <w:tab/>
      </w:r>
      <w:r w:rsidR="00A8217F" w:rsidRPr="00103D14">
        <w:rPr>
          <w:b/>
          <w:bCs/>
          <w:sz w:val="24"/>
        </w:rPr>
        <w:tab/>
        <w:t xml:space="preserve">Lister </w:t>
      </w:r>
      <w:proofErr w:type="spellStart"/>
      <w:r w:rsidR="00A8217F" w:rsidRPr="00103D14">
        <w:rPr>
          <w:b/>
          <w:bCs/>
          <w:sz w:val="24"/>
        </w:rPr>
        <w:t>Petter</w:t>
      </w:r>
      <w:proofErr w:type="spellEnd"/>
      <w:r w:rsidR="00A8217F" w:rsidRPr="00103D14">
        <w:rPr>
          <w:b/>
          <w:bCs/>
          <w:sz w:val="24"/>
        </w:rPr>
        <w:t xml:space="preserve"> </w:t>
      </w:r>
      <w:r w:rsidR="004E1916" w:rsidRPr="00103D14">
        <w:rPr>
          <w:b/>
          <w:bCs/>
          <w:sz w:val="24"/>
        </w:rPr>
        <w:tab/>
      </w:r>
      <w:r w:rsidR="00103D14">
        <w:rPr>
          <w:b/>
          <w:bCs/>
          <w:sz w:val="24"/>
        </w:rPr>
        <w:tab/>
      </w:r>
      <w:r w:rsidR="004B5E88" w:rsidRPr="00103D14">
        <w:rPr>
          <w:b/>
          <w:bCs/>
          <w:sz w:val="24"/>
        </w:rPr>
        <w:t xml:space="preserve">       </w:t>
      </w:r>
      <w:r w:rsidR="00B75C1F" w:rsidRPr="00103D14">
        <w:rPr>
          <w:b/>
          <w:bCs/>
          <w:sz w:val="24"/>
        </w:rPr>
        <w:tab/>
      </w:r>
      <w:r w:rsidR="00A8217F" w:rsidRPr="00103D14">
        <w:rPr>
          <w:b/>
          <w:bCs/>
          <w:sz w:val="24"/>
        </w:rPr>
        <w:t>Support Team Lead</w:t>
      </w:r>
    </w:p>
    <w:p w:rsidR="00103D14" w:rsidRDefault="00103D14" w:rsidP="00103D14">
      <w:pPr>
        <w:widowControl w:val="0"/>
      </w:pPr>
      <w:r w:rsidRPr="00103D14">
        <w:rPr>
          <w:b/>
        </w:rPr>
        <w:t>Systems Used:</w:t>
      </w:r>
      <w:r>
        <w:t xml:space="preserve"> Microsoft NT Server and 2000, WIN98 and XP, Sage Line 500, CISCO.</w:t>
      </w:r>
    </w:p>
    <w:p w:rsidR="00103D14" w:rsidRDefault="00F063B4" w:rsidP="00F063B4">
      <w:pPr>
        <w:rPr>
          <w:b/>
        </w:rPr>
      </w:pPr>
      <w:r w:rsidRPr="00BF428A">
        <w:rPr>
          <w:b/>
        </w:rPr>
        <w:t xml:space="preserve">Achievements: </w:t>
      </w:r>
    </w:p>
    <w:p w:rsidR="00F063B4" w:rsidRDefault="00F063B4" w:rsidP="00175F88">
      <w:pPr>
        <w:pStyle w:val="ListParagraph"/>
        <w:numPr>
          <w:ilvl w:val="0"/>
          <w:numId w:val="20"/>
        </w:numPr>
        <w:ind w:left="1560" w:hanging="284"/>
      </w:pPr>
      <w:r w:rsidRPr="00F063B4">
        <w:t>Reviewed software licences, resulting in an agreement to supply software within a site licence.</w:t>
      </w:r>
    </w:p>
    <w:p w:rsidR="00F7762D" w:rsidRPr="00F063B4" w:rsidRDefault="00F7762D" w:rsidP="00175F88">
      <w:pPr>
        <w:pStyle w:val="ListParagraph"/>
        <w:numPr>
          <w:ilvl w:val="0"/>
          <w:numId w:val="20"/>
        </w:numPr>
        <w:ind w:left="1560" w:hanging="284"/>
      </w:pPr>
      <w:r>
        <w:t>Remote support infrastructure configuration.</w:t>
      </w:r>
    </w:p>
    <w:p w:rsidR="00F063B4" w:rsidRPr="00F063B4" w:rsidRDefault="00F063B4" w:rsidP="00F063B4">
      <w:pPr>
        <w:widowControl w:val="0"/>
        <w:rPr>
          <w:b/>
        </w:rPr>
      </w:pPr>
      <w:r w:rsidRPr="00F063B4">
        <w:rPr>
          <w:b/>
        </w:rPr>
        <w:t>Overview</w:t>
      </w:r>
    </w:p>
    <w:p w:rsidR="002D12CC" w:rsidRDefault="00200FF1" w:rsidP="009E6B58">
      <w:r>
        <w:rPr>
          <w:bCs/>
        </w:rPr>
        <w:t xml:space="preserve">This role was initially to assist the IT Manager with day to day running of the IT Team, </w:t>
      </w:r>
      <w:r w:rsidR="008731C7">
        <w:rPr>
          <w:bCs/>
        </w:rPr>
        <w:t xml:space="preserve">involving </w:t>
      </w:r>
      <w:r>
        <w:rPr>
          <w:bCs/>
        </w:rPr>
        <w:t>desktop support</w:t>
      </w:r>
      <w:r w:rsidR="008731C7">
        <w:rPr>
          <w:bCs/>
        </w:rPr>
        <w:t>,</w:t>
      </w:r>
      <w:r>
        <w:rPr>
          <w:bCs/>
        </w:rPr>
        <w:t xml:space="preserve"> controlling</w:t>
      </w:r>
      <w:r w:rsidRPr="00200FF1">
        <w:t xml:space="preserve"> </w:t>
      </w:r>
      <w:r w:rsidR="00D46B29">
        <w:t>Network Security and</w:t>
      </w:r>
      <w:r w:rsidR="008731C7">
        <w:t xml:space="preserve"> completing hardware u</w:t>
      </w:r>
      <w:r>
        <w:t>pgrades on multiple sites</w:t>
      </w:r>
      <w:r w:rsidR="00B96BB0">
        <w:t>.</w:t>
      </w:r>
    </w:p>
    <w:p w:rsidR="00F7762D" w:rsidRDefault="00F7762D" w:rsidP="009E6B58">
      <w:r>
        <w:t>I set</w:t>
      </w:r>
      <w:r w:rsidR="002D12CC">
        <w:t xml:space="preserve"> </w:t>
      </w:r>
      <w:r>
        <w:t>up a remote login infrastructure to enable more efficient support to the company.</w:t>
      </w:r>
    </w:p>
    <w:p w:rsidR="00F7762D" w:rsidRDefault="00F7762D" w:rsidP="009E6B58"/>
    <w:p w:rsidR="008731C7" w:rsidRDefault="008731C7" w:rsidP="009E6B58"/>
    <w:p w:rsidR="000E1F03" w:rsidRPr="000E3AEE" w:rsidRDefault="000E1F03" w:rsidP="000E1F03">
      <w:pPr>
        <w:rPr>
          <w:b/>
          <w:bCs/>
          <w:sz w:val="24"/>
        </w:rPr>
      </w:pPr>
      <w:r w:rsidRPr="000E3AEE">
        <w:rPr>
          <w:b/>
          <w:bCs/>
          <w:sz w:val="24"/>
        </w:rPr>
        <w:t xml:space="preserve">September 1996 – September 2006, </w:t>
      </w:r>
      <w:r w:rsidR="00A8217F" w:rsidRPr="000E3AEE">
        <w:rPr>
          <w:b/>
          <w:bCs/>
          <w:sz w:val="24"/>
        </w:rPr>
        <w:tab/>
      </w:r>
      <w:r w:rsidR="00A8217F" w:rsidRPr="000E3AEE">
        <w:rPr>
          <w:b/>
          <w:bCs/>
          <w:sz w:val="24"/>
        </w:rPr>
        <w:tab/>
        <w:t xml:space="preserve">Motorola </w:t>
      </w:r>
      <w:r w:rsidR="00A8217F" w:rsidRPr="000E3AEE">
        <w:rPr>
          <w:b/>
          <w:bCs/>
          <w:sz w:val="24"/>
        </w:rPr>
        <w:tab/>
      </w:r>
      <w:r w:rsidR="004B5E88" w:rsidRPr="000E3AEE">
        <w:rPr>
          <w:b/>
          <w:bCs/>
          <w:sz w:val="24"/>
        </w:rPr>
        <w:t xml:space="preserve">     </w:t>
      </w:r>
      <w:r w:rsidR="00A8217F" w:rsidRPr="000E3AEE">
        <w:rPr>
          <w:b/>
          <w:bCs/>
          <w:sz w:val="24"/>
        </w:rPr>
        <w:t>Application Support Engineer</w:t>
      </w:r>
    </w:p>
    <w:p w:rsidR="00175F88" w:rsidRDefault="00175F88" w:rsidP="00175F88">
      <w:r w:rsidRPr="00F063B4">
        <w:rPr>
          <w:b/>
        </w:rPr>
        <w:t>Systems Used:</w:t>
      </w:r>
      <w:r>
        <w:t xml:space="preserve"> HP and Sun Solaris UNIX, Microsoft Server NT, 2000 &amp; SQL Server 2000, Exchange and Active </w:t>
      </w:r>
      <w:r>
        <w:tab/>
      </w:r>
      <w:r>
        <w:tab/>
      </w:r>
      <w:r>
        <w:tab/>
        <w:t>Directory, Oracle 8, 9, 10g, 11i, CISCO, Remedy, Clarify</w:t>
      </w:r>
      <w:r w:rsidR="00B96BB0">
        <w:t>.</w:t>
      </w:r>
    </w:p>
    <w:p w:rsidR="00F063B4" w:rsidRDefault="00F063B4" w:rsidP="00F063B4">
      <w:pPr>
        <w:widowControl w:val="0"/>
        <w:rPr>
          <w:b/>
        </w:rPr>
      </w:pPr>
      <w:r w:rsidRPr="00F063B4">
        <w:rPr>
          <w:b/>
        </w:rPr>
        <w:t xml:space="preserve">Achievements: </w:t>
      </w:r>
    </w:p>
    <w:p w:rsidR="00F063B4" w:rsidRDefault="00F063B4" w:rsidP="00175F88">
      <w:pPr>
        <w:pStyle w:val="ListParagraph"/>
        <w:widowControl w:val="0"/>
        <w:numPr>
          <w:ilvl w:val="0"/>
          <w:numId w:val="18"/>
        </w:numPr>
        <w:tabs>
          <w:tab w:val="left" w:pos="1560"/>
        </w:tabs>
        <w:ind w:left="1560" w:hanging="284"/>
      </w:pPr>
      <w:r w:rsidRPr="00F063B4">
        <w:t xml:space="preserve">I was part of </w:t>
      </w:r>
      <w:r w:rsidR="00D46B29">
        <w:t>a Global Oracle Implementation T</w:t>
      </w:r>
      <w:r w:rsidRPr="00F063B4">
        <w:t>eam.</w:t>
      </w:r>
    </w:p>
    <w:p w:rsidR="00F063B4" w:rsidRDefault="00F063B4" w:rsidP="00175F88">
      <w:pPr>
        <w:pStyle w:val="ListParagraph"/>
        <w:widowControl w:val="0"/>
        <w:numPr>
          <w:ilvl w:val="0"/>
          <w:numId w:val="18"/>
        </w:numPr>
        <w:tabs>
          <w:tab w:val="left" w:pos="1560"/>
        </w:tabs>
        <w:ind w:left="1560" w:hanging="284"/>
      </w:pPr>
      <w:r w:rsidRPr="00F063B4">
        <w:t>Successfully produced a Global Training Presentation.</w:t>
      </w:r>
    </w:p>
    <w:p w:rsidR="00F063B4" w:rsidRPr="00F063B4" w:rsidRDefault="00F063B4" w:rsidP="00175F88">
      <w:pPr>
        <w:pStyle w:val="ListParagraph"/>
        <w:widowControl w:val="0"/>
        <w:numPr>
          <w:ilvl w:val="0"/>
          <w:numId w:val="18"/>
        </w:numPr>
        <w:tabs>
          <w:tab w:val="left" w:pos="1560"/>
        </w:tabs>
        <w:ind w:left="1560" w:hanging="284"/>
      </w:pPr>
      <w:r w:rsidRPr="00F063B4">
        <w:t>Planned and completed a printer migration project saving thousands in printing costs.</w:t>
      </w:r>
    </w:p>
    <w:p w:rsidR="00F063B4" w:rsidRDefault="00175F88" w:rsidP="00F063B4">
      <w:pPr>
        <w:rPr>
          <w:b/>
          <w:bCs/>
        </w:rPr>
      </w:pPr>
      <w:r>
        <w:rPr>
          <w:b/>
          <w:bCs/>
        </w:rPr>
        <w:t>Overview</w:t>
      </w:r>
    </w:p>
    <w:p w:rsidR="00DA4805" w:rsidRDefault="00DA4805" w:rsidP="009E6B58">
      <w:pPr>
        <w:ind w:left="567" w:hanging="567"/>
        <w:rPr>
          <w:bCs/>
        </w:rPr>
      </w:pPr>
      <w:r w:rsidRPr="00687780">
        <w:rPr>
          <w:bCs/>
        </w:rPr>
        <w:t xml:space="preserve">This role gave me the opportunity </w:t>
      </w:r>
      <w:r>
        <w:rPr>
          <w:bCs/>
        </w:rPr>
        <w:t>to</w:t>
      </w:r>
      <w:r w:rsidR="00F1389E">
        <w:rPr>
          <w:bCs/>
        </w:rPr>
        <w:t xml:space="preserve"> enter </w:t>
      </w:r>
      <w:r w:rsidR="006D2247">
        <w:rPr>
          <w:bCs/>
        </w:rPr>
        <w:t xml:space="preserve">into </w:t>
      </w:r>
      <w:r w:rsidR="009065B9">
        <w:rPr>
          <w:bCs/>
        </w:rPr>
        <w:t xml:space="preserve">a career within </w:t>
      </w:r>
      <w:r w:rsidR="00F1389E">
        <w:rPr>
          <w:bCs/>
        </w:rPr>
        <w:t xml:space="preserve">IT and </w:t>
      </w:r>
      <w:r w:rsidR="007A4BEC">
        <w:rPr>
          <w:bCs/>
        </w:rPr>
        <w:t>to become an IT P</w:t>
      </w:r>
      <w:r>
        <w:rPr>
          <w:bCs/>
        </w:rPr>
        <w:t>rofessional.</w:t>
      </w:r>
    </w:p>
    <w:p w:rsidR="00BF428A" w:rsidRDefault="00BF428A" w:rsidP="00BF428A">
      <w:pPr>
        <w:rPr>
          <w:bCs/>
        </w:rPr>
      </w:pPr>
      <w:r>
        <w:rPr>
          <w:bCs/>
        </w:rPr>
        <w:t xml:space="preserve">Initially joining as a first line production support engineer, I </w:t>
      </w:r>
      <w:r w:rsidR="008731C7">
        <w:rPr>
          <w:bCs/>
        </w:rPr>
        <w:t xml:space="preserve">quickly advanced to </w:t>
      </w:r>
      <w:r>
        <w:rPr>
          <w:bCs/>
        </w:rPr>
        <w:t>3</w:t>
      </w:r>
      <w:r w:rsidRPr="00BF428A">
        <w:rPr>
          <w:bCs/>
          <w:vertAlign w:val="superscript"/>
        </w:rPr>
        <w:t>rd</w:t>
      </w:r>
      <w:r w:rsidR="008731C7">
        <w:rPr>
          <w:bCs/>
        </w:rPr>
        <w:t xml:space="preserve"> line Oracle and s</w:t>
      </w:r>
      <w:r>
        <w:rPr>
          <w:bCs/>
        </w:rPr>
        <w:t>ystems</w:t>
      </w:r>
      <w:r w:rsidR="008731C7">
        <w:rPr>
          <w:bCs/>
        </w:rPr>
        <w:t xml:space="preserve"> support</w:t>
      </w:r>
      <w:r w:rsidR="008E0DAE">
        <w:rPr>
          <w:bCs/>
        </w:rPr>
        <w:t>; W</w:t>
      </w:r>
      <w:r>
        <w:rPr>
          <w:bCs/>
        </w:rPr>
        <w:t xml:space="preserve">orking on various global projects, as well as </w:t>
      </w:r>
      <w:r w:rsidR="00B96BB0">
        <w:rPr>
          <w:bCs/>
        </w:rPr>
        <w:t>providing international support.</w:t>
      </w:r>
    </w:p>
    <w:p w:rsidR="001D10CD" w:rsidRPr="00B96BB0" w:rsidRDefault="00BF428A" w:rsidP="00B96BB0">
      <w:pPr>
        <w:rPr>
          <w:bCs/>
        </w:rPr>
      </w:pPr>
      <w:r>
        <w:rPr>
          <w:bCs/>
        </w:rPr>
        <w:lastRenderedPageBreak/>
        <w:t>I also produced several support team SHELL scripts in BASH and KS</w:t>
      </w:r>
      <w:r w:rsidR="00233BD6">
        <w:rPr>
          <w:bCs/>
        </w:rPr>
        <w:t>H</w:t>
      </w:r>
      <w:r>
        <w:rPr>
          <w:bCs/>
        </w:rPr>
        <w:t>, and often had to produce ad hoc SQL scripts for both user reports and monitoring purposes</w:t>
      </w:r>
      <w:r w:rsidR="008731C7">
        <w:rPr>
          <w:bCs/>
        </w:rPr>
        <w:t xml:space="preserve">, </w:t>
      </w:r>
      <w:r w:rsidR="00E8747B">
        <w:rPr>
          <w:bCs/>
        </w:rPr>
        <w:t>At times I was required to deputise for management.</w:t>
      </w:r>
    </w:p>
    <w:p w:rsidR="00935263" w:rsidRDefault="00935263" w:rsidP="00D93BD9">
      <w:pPr>
        <w:widowControl w:val="0"/>
        <w:rPr>
          <w:b/>
          <w:bCs/>
        </w:rPr>
      </w:pPr>
    </w:p>
    <w:p w:rsidR="00A91516" w:rsidRDefault="00A91516" w:rsidP="00D93BD9">
      <w:pPr>
        <w:widowControl w:val="0"/>
        <w:rPr>
          <w:b/>
          <w:bCs/>
        </w:rPr>
      </w:pPr>
    </w:p>
    <w:p w:rsidR="00A91516" w:rsidRDefault="00A91516" w:rsidP="00D93BD9">
      <w:pPr>
        <w:widowControl w:val="0"/>
        <w:rPr>
          <w:b/>
          <w:bCs/>
        </w:rPr>
      </w:pPr>
    </w:p>
    <w:p w:rsidR="00D93BD9" w:rsidRDefault="00283AB4" w:rsidP="00D93BD9">
      <w:pPr>
        <w:widowControl w:val="0"/>
        <w:rPr>
          <w:b/>
          <w:bCs/>
        </w:rPr>
      </w:pPr>
      <w:r>
        <w:rPr>
          <w:b/>
          <w:bCs/>
        </w:rPr>
        <w:t>Professional Achievements</w:t>
      </w:r>
      <w:r w:rsidR="007B07A3">
        <w:rPr>
          <w:b/>
          <w:bCs/>
        </w:rPr>
        <w:t xml:space="preserve"> and Registrations</w:t>
      </w:r>
    </w:p>
    <w:p w:rsidR="00283AB4" w:rsidRDefault="00265AC9" w:rsidP="00925059">
      <w:pPr>
        <w:widowControl w:val="0"/>
        <w:numPr>
          <w:ilvl w:val="0"/>
          <w:numId w:val="7"/>
        </w:numPr>
        <w:rPr>
          <w:bCs/>
        </w:rPr>
      </w:pPr>
      <w:r>
        <w:rPr>
          <w:b/>
          <w:bCs/>
          <w:i/>
        </w:rPr>
        <w:t>MBCS CITP</w:t>
      </w:r>
      <w:r w:rsidR="00417874">
        <w:rPr>
          <w:bCs/>
        </w:rPr>
        <w:t xml:space="preserve"> - </w:t>
      </w:r>
      <w:r w:rsidR="00283AB4">
        <w:rPr>
          <w:bCs/>
        </w:rPr>
        <w:t>Chartered IT Professional status with the B</w:t>
      </w:r>
      <w:r w:rsidR="00CB1D6C">
        <w:rPr>
          <w:bCs/>
        </w:rPr>
        <w:t xml:space="preserve">ritish </w:t>
      </w:r>
      <w:r w:rsidR="00283AB4">
        <w:rPr>
          <w:bCs/>
        </w:rPr>
        <w:t>C</w:t>
      </w:r>
      <w:r w:rsidR="00CB1D6C">
        <w:rPr>
          <w:bCs/>
        </w:rPr>
        <w:t xml:space="preserve">omputer </w:t>
      </w:r>
      <w:r w:rsidR="00283AB4">
        <w:rPr>
          <w:bCs/>
        </w:rPr>
        <w:t>S</w:t>
      </w:r>
      <w:r w:rsidR="00CB1D6C">
        <w:rPr>
          <w:bCs/>
        </w:rPr>
        <w:t>ociety</w:t>
      </w:r>
      <w:r w:rsidR="00283AB4">
        <w:rPr>
          <w:bCs/>
        </w:rPr>
        <w:t>, Chartered Institute for IT.</w:t>
      </w:r>
    </w:p>
    <w:p w:rsidR="007B07A3" w:rsidRDefault="007B07A3" w:rsidP="00925059">
      <w:pPr>
        <w:widowControl w:val="0"/>
        <w:numPr>
          <w:ilvl w:val="0"/>
          <w:numId w:val="7"/>
        </w:numPr>
        <w:rPr>
          <w:bCs/>
        </w:rPr>
      </w:pPr>
      <w:r>
        <w:rPr>
          <w:b/>
          <w:bCs/>
          <w:i/>
        </w:rPr>
        <w:t>Microsoft Par</w:t>
      </w:r>
      <w:r w:rsidR="001316D5">
        <w:rPr>
          <w:b/>
          <w:bCs/>
          <w:i/>
        </w:rPr>
        <w:t>t</w:t>
      </w:r>
      <w:r>
        <w:rPr>
          <w:b/>
          <w:bCs/>
          <w:i/>
        </w:rPr>
        <w:t xml:space="preserve">nership </w:t>
      </w:r>
      <w:r>
        <w:rPr>
          <w:bCs/>
        </w:rPr>
        <w:t xml:space="preserve">– I am a registered </w:t>
      </w:r>
      <w:r w:rsidR="001316D5">
        <w:rPr>
          <w:bCs/>
        </w:rPr>
        <w:t xml:space="preserve">Partner with </w:t>
      </w:r>
      <w:r>
        <w:rPr>
          <w:bCs/>
        </w:rPr>
        <w:t xml:space="preserve">Microsoft </w:t>
      </w:r>
      <w:r w:rsidR="001316D5">
        <w:rPr>
          <w:bCs/>
        </w:rPr>
        <w:t>(Networked)</w:t>
      </w:r>
      <w:r>
        <w:rPr>
          <w:bCs/>
        </w:rPr>
        <w:t>.</w:t>
      </w:r>
    </w:p>
    <w:p w:rsidR="007B07A3" w:rsidRDefault="001316D5" w:rsidP="00925059">
      <w:pPr>
        <w:widowControl w:val="0"/>
        <w:numPr>
          <w:ilvl w:val="0"/>
          <w:numId w:val="7"/>
        </w:numPr>
        <w:rPr>
          <w:bCs/>
        </w:rPr>
      </w:pPr>
      <w:r>
        <w:rPr>
          <w:b/>
          <w:bCs/>
          <w:i/>
        </w:rPr>
        <w:t>Redhat Partner</w:t>
      </w:r>
      <w:r w:rsidR="002D12CC">
        <w:rPr>
          <w:b/>
          <w:bCs/>
          <w:i/>
        </w:rPr>
        <w:t>ship</w:t>
      </w:r>
      <w:r w:rsidR="007B07A3">
        <w:rPr>
          <w:b/>
          <w:bCs/>
          <w:i/>
        </w:rPr>
        <w:t xml:space="preserve"> </w:t>
      </w:r>
      <w:r w:rsidR="002D12CC">
        <w:rPr>
          <w:b/>
          <w:bCs/>
          <w:i/>
        </w:rPr>
        <w:t xml:space="preserve">    </w:t>
      </w:r>
      <w:r w:rsidR="007B07A3">
        <w:rPr>
          <w:bCs/>
        </w:rPr>
        <w:t xml:space="preserve">– I am </w:t>
      </w:r>
      <w:r>
        <w:rPr>
          <w:bCs/>
        </w:rPr>
        <w:t xml:space="preserve">a </w:t>
      </w:r>
      <w:r w:rsidR="007B07A3">
        <w:rPr>
          <w:bCs/>
        </w:rPr>
        <w:t xml:space="preserve">registered </w:t>
      </w:r>
      <w:r>
        <w:rPr>
          <w:bCs/>
        </w:rPr>
        <w:t xml:space="preserve">Partner </w:t>
      </w:r>
      <w:r w:rsidR="007B07A3">
        <w:rPr>
          <w:bCs/>
        </w:rPr>
        <w:t>with Re</w:t>
      </w:r>
      <w:r w:rsidR="002D12CC">
        <w:rPr>
          <w:bCs/>
        </w:rPr>
        <w:t>d</w:t>
      </w:r>
      <w:r w:rsidR="007B07A3">
        <w:rPr>
          <w:bCs/>
        </w:rPr>
        <w:t xml:space="preserve">hat </w:t>
      </w:r>
    </w:p>
    <w:p w:rsidR="007B07A3" w:rsidRDefault="007B07A3" w:rsidP="00925059">
      <w:pPr>
        <w:widowControl w:val="0"/>
        <w:numPr>
          <w:ilvl w:val="0"/>
          <w:numId w:val="7"/>
        </w:numPr>
        <w:rPr>
          <w:bCs/>
        </w:rPr>
      </w:pPr>
      <w:r>
        <w:rPr>
          <w:b/>
          <w:bCs/>
          <w:i/>
        </w:rPr>
        <w:t xml:space="preserve">Oracle </w:t>
      </w:r>
      <w:r w:rsidR="001316D5">
        <w:rPr>
          <w:b/>
          <w:bCs/>
          <w:i/>
        </w:rPr>
        <w:t>Partner</w:t>
      </w:r>
      <w:r w:rsidR="002D12CC">
        <w:rPr>
          <w:b/>
          <w:bCs/>
          <w:i/>
        </w:rPr>
        <w:t>ship</w:t>
      </w:r>
      <w:r w:rsidR="001316D5">
        <w:rPr>
          <w:b/>
          <w:bCs/>
          <w:i/>
        </w:rPr>
        <w:t xml:space="preserve"> </w:t>
      </w:r>
      <w:r>
        <w:rPr>
          <w:bCs/>
        </w:rPr>
        <w:t xml:space="preserve"> </w:t>
      </w:r>
      <w:r w:rsidR="002D12CC">
        <w:rPr>
          <w:bCs/>
        </w:rPr>
        <w:t xml:space="preserve">    </w:t>
      </w:r>
      <w:r>
        <w:rPr>
          <w:bCs/>
        </w:rPr>
        <w:t xml:space="preserve">– I am </w:t>
      </w:r>
      <w:r w:rsidR="001316D5">
        <w:rPr>
          <w:bCs/>
        </w:rPr>
        <w:t xml:space="preserve">a </w:t>
      </w:r>
      <w:r>
        <w:rPr>
          <w:bCs/>
        </w:rPr>
        <w:t xml:space="preserve">registered </w:t>
      </w:r>
      <w:r w:rsidR="001316D5">
        <w:rPr>
          <w:bCs/>
        </w:rPr>
        <w:t xml:space="preserve">Partner </w:t>
      </w:r>
      <w:r>
        <w:rPr>
          <w:bCs/>
        </w:rPr>
        <w:t>with Oracle</w:t>
      </w:r>
    </w:p>
    <w:p w:rsidR="007B07A3" w:rsidRDefault="007B07A3" w:rsidP="00925059">
      <w:pPr>
        <w:widowControl w:val="0"/>
        <w:numPr>
          <w:ilvl w:val="0"/>
          <w:numId w:val="7"/>
        </w:numPr>
        <w:rPr>
          <w:bCs/>
        </w:rPr>
      </w:pPr>
      <w:r>
        <w:rPr>
          <w:b/>
          <w:bCs/>
          <w:i/>
        </w:rPr>
        <w:t>VMWare</w:t>
      </w:r>
      <w:r w:rsidR="001316D5">
        <w:rPr>
          <w:b/>
          <w:bCs/>
          <w:i/>
        </w:rPr>
        <w:t xml:space="preserve"> </w:t>
      </w:r>
      <w:r w:rsidR="002D12CC">
        <w:rPr>
          <w:b/>
          <w:bCs/>
          <w:i/>
        </w:rPr>
        <w:t>Partnership</w:t>
      </w:r>
      <w:r>
        <w:rPr>
          <w:b/>
          <w:bCs/>
          <w:i/>
        </w:rPr>
        <w:t xml:space="preserve"> </w:t>
      </w:r>
      <w:r w:rsidR="002D12CC">
        <w:rPr>
          <w:b/>
          <w:bCs/>
          <w:i/>
        </w:rPr>
        <w:t xml:space="preserve">  </w:t>
      </w:r>
      <w:r>
        <w:rPr>
          <w:bCs/>
        </w:rPr>
        <w:t xml:space="preserve">– I am </w:t>
      </w:r>
      <w:r w:rsidR="001316D5">
        <w:rPr>
          <w:bCs/>
        </w:rPr>
        <w:t xml:space="preserve">a registered Partner </w:t>
      </w:r>
      <w:r>
        <w:rPr>
          <w:bCs/>
        </w:rPr>
        <w:t xml:space="preserve">with VMWare </w:t>
      </w:r>
    </w:p>
    <w:p w:rsidR="00283AB4" w:rsidRPr="00283AB4" w:rsidRDefault="00283AB4" w:rsidP="00D93BD9">
      <w:pPr>
        <w:widowControl w:val="0"/>
        <w:rPr>
          <w:bCs/>
        </w:rPr>
      </w:pPr>
    </w:p>
    <w:p w:rsidR="00D83101" w:rsidRDefault="00014929" w:rsidP="00D93BD9">
      <w:pPr>
        <w:widowControl w:val="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Qualifications</w:t>
      </w:r>
    </w:p>
    <w:p w:rsidR="00E9318A" w:rsidRPr="001B7C36" w:rsidRDefault="00E9318A" w:rsidP="00925059">
      <w:pPr>
        <w:widowControl w:val="0"/>
        <w:numPr>
          <w:ilvl w:val="0"/>
          <w:numId w:val="6"/>
        </w:numPr>
        <w:rPr>
          <w:rFonts w:cs="Arial"/>
          <w:szCs w:val="20"/>
        </w:rPr>
      </w:pPr>
      <w:r>
        <w:rPr>
          <w:szCs w:val="20"/>
        </w:rPr>
        <w:t>D</w:t>
      </w:r>
      <w:r w:rsidRPr="00AE51CB">
        <w:rPr>
          <w:szCs w:val="20"/>
        </w:rPr>
        <w:t>iploma in Computer Appreciation &amp; Basic programming</w:t>
      </w:r>
      <w:r>
        <w:rPr>
          <w:szCs w:val="20"/>
        </w:rPr>
        <w:t>.</w:t>
      </w:r>
    </w:p>
    <w:p w:rsidR="00E9318A" w:rsidRPr="001B7C36" w:rsidRDefault="00E9318A" w:rsidP="00925059">
      <w:pPr>
        <w:widowControl w:val="0"/>
        <w:numPr>
          <w:ilvl w:val="0"/>
          <w:numId w:val="6"/>
        </w:numPr>
        <w:rPr>
          <w:rFonts w:cs="Arial"/>
          <w:szCs w:val="20"/>
        </w:rPr>
      </w:pPr>
      <w:r w:rsidRPr="00AE51CB">
        <w:rPr>
          <w:szCs w:val="20"/>
        </w:rPr>
        <w:t>City &amp; Guilds in Computer Literacy and Data processing</w:t>
      </w:r>
      <w:r>
        <w:rPr>
          <w:szCs w:val="20"/>
        </w:rPr>
        <w:t>.</w:t>
      </w:r>
    </w:p>
    <w:p w:rsidR="00E9318A" w:rsidRDefault="00E9318A" w:rsidP="00925059">
      <w:pPr>
        <w:numPr>
          <w:ilvl w:val="0"/>
          <w:numId w:val="6"/>
        </w:numPr>
        <w:rPr>
          <w:rFonts w:cs="Arial"/>
        </w:rPr>
      </w:pPr>
      <w:r w:rsidRPr="00403FA0">
        <w:rPr>
          <w:bCs/>
        </w:rPr>
        <w:t>10 GCE / CSE qualifications including Math</w:t>
      </w:r>
      <w:r w:rsidR="002D12CC">
        <w:rPr>
          <w:bCs/>
        </w:rPr>
        <w:t>s</w:t>
      </w:r>
      <w:r w:rsidRPr="00403FA0">
        <w:rPr>
          <w:bCs/>
        </w:rPr>
        <w:t xml:space="preserve"> and English</w:t>
      </w:r>
      <w:r>
        <w:rPr>
          <w:bCs/>
        </w:rPr>
        <w:t>.</w:t>
      </w:r>
    </w:p>
    <w:p w:rsidR="00E9318A" w:rsidRDefault="00E9318A" w:rsidP="00E9318A">
      <w:pPr>
        <w:rPr>
          <w:bCs/>
        </w:rPr>
      </w:pPr>
    </w:p>
    <w:p w:rsidR="00E9318A" w:rsidRDefault="00E9318A" w:rsidP="00E9318A">
      <w:pPr>
        <w:rPr>
          <w:b/>
          <w:bCs/>
        </w:rPr>
      </w:pPr>
      <w:r w:rsidRPr="008E33C3">
        <w:rPr>
          <w:b/>
          <w:bCs/>
        </w:rPr>
        <w:t>Work Sponsored Training</w:t>
      </w:r>
    </w:p>
    <w:p w:rsidR="009E7938" w:rsidRPr="009E7938" w:rsidRDefault="00A7183F" w:rsidP="009E7938">
      <w:pPr>
        <w:pStyle w:val="ListParagraph"/>
        <w:numPr>
          <w:ilvl w:val="0"/>
          <w:numId w:val="35"/>
        </w:numPr>
        <w:rPr>
          <w:bCs/>
        </w:rPr>
      </w:pPr>
      <w:r>
        <w:rPr>
          <w:bCs/>
        </w:rPr>
        <w:t>Configuring</w:t>
      </w:r>
      <w:r w:rsidR="009E7938">
        <w:rPr>
          <w:bCs/>
        </w:rPr>
        <w:t xml:space="preserve"> and </w:t>
      </w:r>
      <w:r w:rsidR="009E7938" w:rsidRPr="009E7938">
        <w:rPr>
          <w:bCs/>
        </w:rPr>
        <w:t>Support</w:t>
      </w:r>
      <w:r w:rsidR="009E7938">
        <w:rPr>
          <w:bCs/>
        </w:rPr>
        <w:t>ing Apache Web Server, including redirects.</w:t>
      </w:r>
    </w:p>
    <w:p w:rsidR="001B3490" w:rsidRDefault="008E0DAE" w:rsidP="001B3490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Certified </w:t>
      </w:r>
      <w:r w:rsidR="001B3490">
        <w:rPr>
          <w:rFonts w:cs="Arial"/>
          <w:color w:val="000000"/>
        </w:rPr>
        <w:t xml:space="preserve">Virtualisation Expert Boot Camp </w:t>
      </w:r>
      <w:r>
        <w:rPr>
          <w:rFonts w:cs="Arial"/>
          <w:color w:val="000000"/>
        </w:rPr>
        <w:t>(CV</w:t>
      </w:r>
      <w:r w:rsidR="001B3490">
        <w:rPr>
          <w:rFonts w:cs="Arial"/>
          <w:color w:val="000000"/>
        </w:rPr>
        <w:t>E5.1)</w:t>
      </w:r>
      <w:r w:rsidR="004F4FF3">
        <w:rPr>
          <w:rFonts w:cs="Arial"/>
          <w:color w:val="000000"/>
        </w:rPr>
        <w:t xml:space="preserve">  </w:t>
      </w:r>
      <w:proofErr w:type="spellStart"/>
      <w:r w:rsidR="004F4FF3">
        <w:rPr>
          <w:rFonts w:cs="Arial"/>
          <w:color w:val="000000"/>
        </w:rPr>
        <w:t>incl</w:t>
      </w:r>
      <w:proofErr w:type="spellEnd"/>
      <w:r w:rsidR="004F4FF3">
        <w:rPr>
          <w:rFonts w:cs="Arial"/>
          <w:color w:val="000000"/>
        </w:rPr>
        <w:t xml:space="preserve">: VMware, vSphere, </w:t>
      </w:r>
      <w:proofErr w:type="spellStart"/>
      <w:r w:rsidR="004F4FF3">
        <w:rPr>
          <w:rFonts w:cs="Arial"/>
          <w:color w:val="000000"/>
        </w:rPr>
        <w:t>ESXi</w:t>
      </w:r>
      <w:proofErr w:type="spellEnd"/>
      <w:r w:rsidR="004F4FF3">
        <w:rPr>
          <w:rFonts w:cs="Arial"/>
          <w:color w:val="000000"/>
        </w:rPr>
        <w:t xml:space="preserve">, iSCSI, NFS, VMFS, </w:t>
      </w:r>
      <w:proofErr w:type="spellStart"/>
      <w:r w:rsidR="004F4FF3">
        <w:rPr>
          <w:rFonts w:cs="Arial"/>
          <w:color w:val="000000"/>
        </w:rPr>
        <w:t>vMotion</w:t>
      </w:r>
      <w:proofErr w:type="spellEnd"/>
      <w:r w:rsidR="004F4FF3">
        <w:rPr>
          <w:rFonts w:cs="Arial"/>
          <w:color w:val="000000"/>
        </w:rPr>
        <w:t xml:space="preserve">, </w:t>
      </w:r>
      <w:proofErr w:type="spellStart"/>
      <w:r w:rsidR="004F4FF3">
        <w:rPr>
          <w:rFonts w:cs="Arial"/>
          <w:color w:val="000000"/>
        </w:rPr>
        <w:t>Hyper-v</w:t>
      </w:r>
      <w:proofErr w:type="spellEnd"/>
      <w:r w:rsidR="004F4FF3">
        <w:rPr>
          <w:rFonts w:cs="Arial"/>
          <w:color w:val="000000"/>
        </w:rPr>
        <w:t>, Xen</w:t>
      </w:r>
    </w:p>
    <w:p w:rsidR="00E9318A" w:rsidRPr="00053547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 w:rsidRPr="00053547">
        <w:rPr>
          <w:rFonts w:cs="Arial"/>
          <w:color w:val="000000"/>
        </w:rPr>
        <w:t>RH133 Red Hat Linux System Administration (RHCT);</w:t>
      </w:r>
      <w:r>
        <w:rPr>
          <w:rFonts w:cs="Arial"/>
          <w:color w:val="000000"/>
        </w:rPr>
        <w:t xml:space="preserve"> </w:t>
      </w:r>
      <w:r w:rsidRPr="00053547">
        <w:rPr>
          <w:rFonts w:cs="Arial"/>
          <w:color w:val="000000"/>
        </w:rPr>
        <w:t>RH300 Red Hat Rapid Track Course (RHCE)</w:t>
      </w:r>
      <w:r>
        <w:rPr>
          <w:rFonts w:cs="Arial"/>
          <w:color w:val="000000"/>
        </w:rPr>
        <w:t>.</w:t>
      </w:r>
    </w:p>
    <w:p w:rsidR="00CC7867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 w:rsidRPr="00CC7867">
        <w:rPr>
          <w:rFonts w:cs="Arial"/>
          <w:color w:val="000000"/>
        </w:rPr>
        <w:t>Disaster Recovery and Progress Programming for MFGPRO including Replication.</w:t>
      </w:r>
      <w:r w:rsidRPr="00CC7867">
        <w:rPr>
          <w:rFonts w:cs="Arial"/>
          <w:color w:val="000000"/>
        </w:rPr>
        <w:tab/>
      </w:r>
      <w:r w:rsidRPr="00CC7867">
        <w:rPr>
          <w:rFonts w:cs="Arial"/>
          <w:color w:val="000000"/>
        </w:rPr>
        <w:tab/>
      </w:r>
    </w:p>
    <w:p w:rsidR="00E9318A" w:rsidRPr="00CC7867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 w:rsidRPr="00CC7867">
        <w:rPr>
          <w:rFonts w:cs="Arial"/>
          <w:color w:val="000000"/>
        </w:rPr>
        <w:t>Oracle 10g and 11i System Administration Fundamentals 2.0; Workshop</w:t>
      </w:r>
      <w:r w:rsidRPr="00CC7867">
        <w:rPr>
          <w:rFonts w:cs="Arial"/>
          <w:color w:val="000000"/>
        </w:rPr>
        <w:tab/>
        <w:t>and Oracle SQL.</w:t>
      </w:r>
      <w:r w:rsidRPr="00CC7867">
        <w:rPr>
          <w:rFonts w:cs="Arial"/>
          <w:color w:val="000000"/>
        </w:rPr>
        <w:tab/>
      </w:r>
    </w:p>
    <w:p w:rsidR="00395AC2" w:rsidRDefault="00395AC2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O</w:t>
      </w:r>
      <w:r w:rsidRPr="00D65859">
        <w:rPr>
          <w:rFonts w:cs="Arial"/>
          <w:color w:val="000000"/>
        </w:rPr>
        <w:t>racle PL/SQL Basics, Advanced, Database Programming.</w:t>
      </w:r>
    </w:p>
    <w:p w:rsidR="00E9318A" w:rsidRPr="00053547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Implementing; Administering </w:t>
      </w:r>
      <w:r w:rsidRPr="005469C7">
        <w:rPr>
          <w:rFonts w:cs="Arial"/>
          <w:color w:val="000000"/>
        </w:rPr>
        <w:t xml:space="preserve">and Supporting Windows </w:t>
      </w:r>
      <w:r>
        <w:rPr>
          <w:rFonts w:cs="Arial"/>
          <w:color w:val="000000"/>
        </w:rPr>
        <w:t>Server.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:rsidR="00E9318A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 w:rsidRPr="00D65859">
        <w:rPr>
          <w:rFonts w:cs="Arial"/>
          <w:color w:val="000000"/>
        </w:rPr>
        <w:t>Networking; Network Storage, TCP/IP Overview and UNIX Fundamentals.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:rsidR="00E9318A" w:rsidRPr="005469C7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Microsoft </w:t>
      </w:r>
      <w:r w:rsidRPr="005469C7">
        <w:rPr>
          <w:rFonts w:cs="Arial"/>
          <w:color w:val="000000"/>
        </w:rPr>
        <w:t>XP Administration</w:t>
      </w:r>
      <w:r>
        <w:rPr>
          <w:rFonts w:cs="Arial"/>
          <w:color w:val="000000"/>
        </w:rPr>
        <w:t xml:space="preserve"> and Support.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:rsidR="00E9318A" w:rsidRPr="005469C7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 w:rsidRPr="005469C7">
        <w:rPr>
          <w:rFonts w:cs="Arial"/>
          <w:color w:val="000000"/>
        </w:rPr>
        <w:t>ITIL (Information Technology Infrastructure Library)</w:t>
      </w:r>
      <w:r>
        <w:rPr>
          <w:rFonts w:cs="Arial"/>
          <w:color w:val="000000"/>
        </w:rPr>
        <w:t>.</w:t>
      </w:r>
      <w:r w:rsidRPr="005469C7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:rsidR="00E9318A" w:rsidRPr="005469C7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 w:rsidRPr="005469C7">
        <w:rPr>
          <w:rFonts w:cs="Arial"/>
          <w:color w:val="000000"/>
        </w:rPr>
        <w:t>CMMI (Capability Maturity Model Integration)</w:t>
      </w:r>
      <w:r>
        <w:rPr>
          <w:rFonts w:cs="Arial"/>
          <w:color w:val="000000"/>
        </w:rPr>
        <w:t>.</w:t>
      </w:r>
      <w:r w:rsidRPr="005469C7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</w:p>
    <w:p w:rsidR="00E9318A" w:rsidRDefault="00E9318A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 w:rsidRPr="00000DEF">
        <w:rPr>
          <w:rFonts w:cs="Arial"/>
          <w:color w:val="000000"/>
        </w:rPr>
        <w:t>Assertiveness; Interpersonal Skill</w:t>
      </w:r>
      <w:r w:rsidR="007A4BEC">
        <w:rPr>
          <w:rFonts w:cs="Arial"/>
          <w:color w:val="000000"/>
        </w:rPr>
        <w:t>s; One to One Trainer Training.</w:t>
      </w:r>
    </w:p>
    <w:p w:rsidR="007A4BEC" w:rsidRDefault="007A4BEC" w:rsidP="00925059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Sybase Administration and Support.</w:t>
      </w:r>
    </w:p>
    <w:p w:rsidR="001433A5" w:rsidRDefault="001433A5" w:rsidP="001433A5">
      <w:pPr>
        <w:autoSpaceDE w:val="0"/>
        <w:autoSpaceDN w:val="0"/>
        <w:adjustRightInd w:val="0"/>
        <w:rPr>
          <w:rFonts w:cs="Arial"/>
          <w:color w:val="000000"/>
        </w:rPr>
      </w:pPr>
    </w:p>
    <w:p w:rsidR="001433A5" w:rsidRDefault="001433A5" w:rsidP="001433A5">
      <w:pPr>
        <w:autoSpaceDE w:val="0"/>
        <w:autoSpaceDN w:val="0"/>
        <w:adjustRightInd w:val="0"/>
        <w:rPr>
          <w:rFonts w:cs="Arial"/>
          <w:b/>
          <w:color w:val="000000"/>
        </w:rPr>
      </w:pPr>
      <w:r w:rsidRPr="00031D54">
        <w:rPr>
          <w:rFonts w:cs="Arial"/>
          <w:b/>
          <w:color w:val="000000"/>
        </w:rPr>
        <w:t xml:space="preserve">Hobbies </w:t>
      </w:r>
    </w:p>
    <w:p w:rsidR="001433A5" w:rsidRDefault="001433A5" w:rsidP="001433A5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I am a qualified Scuba Diver and with time permitting </w:t>
      </w:r>
      <w:r w:rsidR="00D46B29">
        <w:rPr>
          <w:rFonts w:cs="Arial"/>
          <w:color w:val="000000"/>
        </w:rPr>
        <w:t xml:space="preserve">I </w:t>
      </w:r>
      <w:r>
        <w:rPr>
          <w:rFonts w:cs="Arial"/>
          <w:color w:val="000000"/>
        </w:rPr>
        <w:t>am keen to continue this activity,</w:t>
      </w:r>
    </w:p>
    <w:p w:rsidR="001433A5" w:rsidRDefault="001433A5" w:rsidP="001433A5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I also </w:t>
      </w:r>
      <w:r w:rsidR="002B0B21">
        <w:rPr>
          <w:rFonts w:cs="Arial"/>
          <w:color w:val="000000"/>
        </w:rPr>
        <w:t xml:space="preserve">enjoy assisting </w:t>
      </w:r>
      <w:r>
        <w:rPr>
          <w:rFonts w:cs="Arial"/>
          <w:color w:val="000000"/>
        </w:rPr>
        <w:t xml:space="preserve">my wife with her </w:t>
      </w:r>
      <w:r w:rsidR="002B0B21">
        <w:rPr>
          <w:rFonts w:cs="Arial"/>
          <w:color w:val="000000"/>
        </w:rPr>
        <w:t xml:space="preserve">pursuits which include </w:t>
      </w:r>
      <w:r w:rsidR="00A7183F">
        <w:rPr>
          <w:rFonts w:cs="Arial"/>
          <w:color w:val="000000"/>
        </w:rPr>
        <w:t>dog showing and mountain bike riding.</w:t>
      </w:r>
    </w:p>
    <w:p w:rsidR="00B350B0" w:rsidRDefault="00B350B0" w:rsidP="001433A5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I </w:t>
      </w:r>
      <w:r w:rsidR="00C653FB">
        <w:rPr>
          <w:rFonts w:cs="Arial"/>
          <w:color w:val="000000"/>
        </w:rPr>
        <w:t xml:space="preserve">am interested in </w:t>
      </w:r>
      <w:r>
        <w:rPr>
          <w:rFonts w:cs="Arial"/>
          <w:color w:val="000000"/>
        </w:rPr>
        <w:t xml:space="preserve">new operating systems and </w:t>
      </w:r>
      <w:r w:rsidR="00C653FB">
        <w:rPr>
          <w:rFonts w:cs="Arial"/>
          <w:color w:val="000000"/>
        </w:rPr>
        <w:t xml:space="preserve">I </w:t>
      </w:r>
      <w:r>
        <w:rPr>
          <w:rFonts w:cs="Arial"/>
          <w:color w:val="000000"/>
        </w:rPr>
        <w:t>am often building virtualised</w:t>
      </w:r>
      <w:r w:rsidR="00C653FB">
        <w:rPr>
          <w:rFonts w:cs="Arial"/>
          <w:color w:val="000000"/>
        </w:rPr>
        <w:t xml:space="preserve"> systems in my own time</w:t>
      </w:r>
      <w:r>
        <w:rPr>
          <w:rFonts w:cs="Arial"/>
          <w:color w:val="000000"/>
        </w:rPr>
        <w:t>.</w:t>
      </w:r>
    </w:p>
    <w:p w:rsidR="00A7183F" w:rsidRDefault="00A7183F" w:rsidP="001433A5">
      <w:pPr>
        <w:autoSpaceDE w:val="0"/>
        <w:autoSpaceDN w:val="0"/>
        <w:adjustRightInd w:val="0"/>
        <w:rPr>
          <w:rFonts w:cs="Arial"/>
          <w:color w:val="000000"/>
        </w:rPr>
      </w:pPr>
    </w:p>
    <w:p w:rsidR="002B0B21" w:rsidRDefault="002B0B21" w:rsidP="001433A5">
      <w:pPr>
        <w:autoSpaceDE w:val="0"/>
        <w:autoSpaceDN w:val="0"/>
        <w:adjustRightInd w:val="0"/>
        <w:rPr>
          <w:rFonts w:cs="Arial"/>
          <w:color w:val="000000"/>
        </w:rPr>
      </w:pPr>
    </w:p>
    <w:p w:rsidR="00031D54" w:rsidRDefault="00031D54" w:rsidP="00D46B29">
      <w:pPr>
        <w:tabs>
          <w:tab w:val="left" w:pos="3570"/>
        </w:tabs>
        <w:autoSpaceDE w:val="0"/>
        <w:autoSpaceDN w:val="0"/>
        <w:adjustRightInd w:val="0"/>
        <w:rPr>
          <w:rFonts w:cs="Arial"/>
          <w:b/>
          <w:color w:val="000000"/>
        </w:rPr>
      </w:pPr>
      <w:r w:rsidRPr="00031D54">
        <w:rPr>
          <w:rFonts w:cs="Arial"/>
          <w:b/>
          <w:color w:val="000000"/>
        </w:rPr>
        <w:t>References</w:t>
      </w:r>
      <w:r w:rsidR="00D46B29">
        <w:rPr>
          <w:rFonts w:cs="Arial"/>
          <w:b/>
          <w:color w:val="000000"/>
        </w:rPr>
        <w:tab/>
      </w:r>
    </w:p>
    <w:p w:rsidR="00031D54" w:rsidRDefault="00D46B29" w:rsidP="001433A5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D</w:t>
      </w:r>
      <w:r w:rsidR="00031D54">
        <w:rPr>
          <w:rFonts w:cs="Arial"/>
          <w:color w:val="000000"/>
        </w:rPr>
        <w:t>etails are available upon request.</w:t>
      </w:r>
    </w:p>
    <w:p w:rsidR="00031D54" w:rsidRDefault="00031D54" w:rsidP="001433A5">
      <w:pPr>
        <w:autoSpaceDE w:val="0"/>
        <w:autoSpaceDN w:val="0"/>
        <w:adjustRightInd w:val="0"/>
        <w:rPr>
          <w:rFonts w:cs="Arial"/>
          <w:b/>
          <w:color w:val="000000"/>
        </w:rPr>
      </w:pPr>
    </w:p>
    <w:p w:rsidR="00031D54" w:rsidRDefault="00031D54" w:rsidP="001433A5">
      <w:pPr>
        <w:autoSpaceDE w:val="0"/>
        <w:autoSpaceDN w:val="0"/>
        <w:adjustRightInd w:val="0"/>
        <w:rPr>
          <w:rFonts w:cs="Arial"/>
          <w:b/>
          <w:color w:val="000000"/>
        </w:rPr>
      </w:pPr>
      <w:r w:rsidRPr="00031D54">
        <w:rPr>
          <w:rFonts w:cs="Arial"/>
          <w:b/>
          <w:color w:val="000000"/>
        </w:rPr>
        <w:t>Security Clearance</w:t>
      </w:r>
    </w:p>
    <w:p w:rsidR="00031D54" w:rsidRDefault="00031D54" w:rsidP="001433A5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I have previously held SC security clearance</w:t>
      </w:r>
      <w:r w:rsidR="00AE1974">
        <w:rPr>
          <w:rFonts w:cs="Arial"/>
          <w:color w:val="000000"/>
        </w:rPr>
        <w:t xml:space="preserve"> with the DVA,</w:t>
      </w:r>
      <w:r w:rsidR="006E11D5">
        <w:rPr>
          <w:rFonts w:cs="Arial"/>
          <w:color w:val="000000"/>
        </w:rPr>
        <w:t xml:space="preserve"> this has now expired.</w:t>
      </w:r>
    </w:p>
    <w:p w:rsidR="00F86021" w:rsidRDefault="00F86021" w:rsidP="001433A5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I have </w:t>
      </w:r>
      <w:r w:rsidR="00F7762D">
        <w:rPr>
          <w:rFonts w:cs="Arial"/>
          <w:color w:val="000000"/>
        </w:rPr>
        <w:t xml:space="preserve">previously passed </w:t>
      </w:r>
      <w:r>
        <w:rPr>
          <w:rFonts w:cs="Arial"/>
          <w:color w:val="000000"/>
        </w:rPr>
        <w:t xml:space="preserve">CRB </w:t>
      </w:r>
      <w:r w:rsidR="00F7762D">
        <w:rPr>
          <w:rFonts w:cs="Arial"/>
          <w:color w:val="000000"/>
        </w:rPr>
        <w:t>checking, however this has now expired</w:t>
      </w:r>
    </w:p>
    <w:p w:rsidR="00031D54" w:rsidRPr="00031D54" w:rsidRDefault="00031D54" w:rsidP="001433A5">
      <w:pPr>
        <w:autoSpaceDE w:val="0"/>
        <w:autoSpaceDN w:val="0"/>
        <w:adjustRightInd w:val="0"/>
        <w:rPr>
          <w:rFonts w:cs="Arial"/>
          <w:b/>
          <w:color w:val="000000"/>
        </w:rPr>
      </w:pPr>
      <w:r>
        <w:rPr>
          <w:rFonts w:cs="Arial"/>
          <w:color w:val="000000"/>
        </w:rPr>
        <w:t>Details are available upon request.</w:t>
      </w:r>
    </w:p>
    <w:sectPr w:rsidR="00031D54" w:rsidRPr="00031D54" w:rsidSect="00A7183F">
      <w:headerReference w:type="default" r:id="rId9"/>
      <w:headerReference w:type="first" r:id="rId10"/>
      <w:type w:val="continuous"/>
      <w:pgSz w:w="11906" w:h="16838"/>
      <w:pgMar w:top="20" w:right="707" w:bottom="261" w:left="700" w:header="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FA6" w:rsidRDefault="00304FA6">
      <w:r>
        <w:separator/>
      </w:r>
    </w:p>
  </w:endnote>
  <w:endnote w:type="continuationSeparator" w:id="0">
    <w:p w:rsidR="00304FA6" w:rsidRDefault="0030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FA6" w:rsidRDefault="00304FA6">
      <w:r>
        <w:separator/>
      </w:r>
    </w:p>
  </w:footnote>
  <w:footnote w:type="continuationSeparator" w:id="0">
    <w:p w:rsidR="00304FA6" w:rsidRDefault="00304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3A" w:rsidRDefault="000D713A" w:rsidP="000C7563">
    <w:pPr>
      <w:pStyle w:val="Heading4"/>
      <w:rPr>
        <w:rFonts w:ascii="Mistral" w:hAnsi="Mistral"/>
        <w:color w:val="0000FF"/>
        <w:sz w:val="36"/>
        <w:szCs w:val="36"/>
      </w:rPr>
    </w:pPr>
    <w:r>
      <w:rPr>
        <w:rFonts w:ascii="Mistral" w:hAnsi="Mistral"/>
        <w:color w:val="0000FF"/>
        <w:sz w:val="36"/>
        <w:szCs w:val="36"/>
      </w:rPr>
      <w:t xml:space="preserve">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CD1" w:rsidRDefault="000D713A" w:rsidP="00232CD1">
    <w:pPr>
      <w:pStyle w:val="Heading4"/>
      <w:tabs>
        <w:tab w:val="center" w:pos="5200"/>
        <w:tab w:val="left" w:pos="7185"/>
      </w:tabs>
      <w:jc w:val="left"/>
    </w:pPr>
    <w:r>
      <w:rPr>
        <w:rFonts w:ascii="Mistral" w:hAnsi="Mistral"/>
        <w:color w:val="0000FF"/>
        <w:sz w:val="36"/>
        <w:szCs w:val="36"/>
      </w:rPr>
      <w:tab/>
    </w:r>
  </w:p>
  <w:tbl>
    <w:tblPr>
      <w:tblStyle w:val="TableGrid"/>
      <w:tblW w:w="10598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66"/>
      <w:gridCol w:w="5537"/>
      <w:gridCol w:w="2595"/>
    </w:tblGrid>
    <w:tr w:rsidR="00232CD1" w:rsidRPr="00363D3D" w:rsidTr="009A71EF">
      <w:trPr>
        <w:trHeight w:val="1396"/>
      </w:trPr>
      <w:tc>
        <w:tcPr>
          <w:tcW w:w="2466" w:type="dxa"/>
        </w:tcPr>
        <w:p w:rsidR="00232CD1" w:rsidRPr="00363D3D" w:rsidRDefault="00120FA4" w:rsidP="009A71EF">
          <w:pPr>
            <w:pStyle w:val="Heading4"/>
            <w:tabs>
              <w:tab w:val="center" w:pos="5200"/>
              <w:tab w:val="left" w:pos="7185"/>
            </w:tabs>
            <w:jc w:val="left"/>
            <w:rPr>
              <w:rFonts w:ascii="Mistral" w:hAnsi="Mistral"/>
              <w:color w:val="0000FF"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>
                <wp:extent cx="1325880" cy="460272"/>
                <wp:effectExtent l="0" t="0" r="7620" b="0"/>
                <wp:docPr id="1" name="Picture 1" descr="Z:\Documents\Pictures\CVE5.1-Logo-LowR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ocuments\Pictures\CVE5.1-Logo-LowR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460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37" w:type="dxa"/>
        </w:tcPr>
        <w:p w:rsidR="00232CD1" w:rsidRDefault="00232CD1" w:rsidP="009A71EF">
          <w:pPr>
            <w:pStyle w:val="Heading4"/>
            <w:tabs>
              <w:tab w:val="center" w:pos="5200"/>
              <w:tab w:val="left" w:pos="7185"/>
            </w:tabs>
            <w:rPr>
              <w:sz w:val="44"/>
              <w:szCs w:val="44"/>
            </w:rPr>
          </w:pPr>
          <w:r w:rsidRPr="00363D3D">
            <w:rPr>
              <w:sz w:val="44"/>
              <w:szCs w:val="44"/>
            </w:rPr>
            <w:t>Kenneth Davis</w:t>
          </w:r>
        </w:p>
        <w:p w:rsidR="00232CD1" w:rsidRPr="00363D3D" w:rsidRDefault="00232CD1" w:rsidP="009A71EF">
          <w:pPr>
            <w:pStyle w:val="Heading4"/>
            <w:tabs>
              <w:tab w:val="center" w:pos="5200"/>
              <w:tab w:val="left" w:pos="7185"/>
            </w:tabs>
            <w:rPr>
              <w:sz w:val="44"/>
              <w:szCs w:val="44"/>
            </w:rPr>
          </w:pPr>
          <w:r>
            <w:rPr>
              <w:rFonts w:cs="Arial"/>
              <w:sz w:val="16"/>
              <w:szCs w:val="16"/>
            </w:rPr>
            <w:t xml:space="preserve">  </w:t>
          </w:r>
          <w:r w:rsidRPr="00363D3D">
            <w:rPr>
              <w:rFonts w:cs="Arial"/>
              <w:sz w:val="16"/>
              <w:szCs w:val="16"/>
            </w:rPr>
            <w:t xml:space="preserve">58 </w:t>
          </w:r>
          <w:proofErr w:type="spellStart"/>
          <w:r w:rsidRPr="00363D3D">
            <w:rPr>
              <w:rFonts w:cs="Arial"/>
              <w:sz w:val="16"/>
              <w:szCs w:val="16"/>
            </w:rPr>
            <w:t>Fairford</w:t>
          </w:r>
          <w:proofErr w:type="spellEnd"/>
          <w:r w:rsidRPr="00363D3D">
            <w:rPr>
              <w:rFonts w:cs="Arial"/>
              <w:sz w:val="16"/>
              <w:szCs w:val="16"/>
            </w:rPr>
            <w:t xml:space="preserve"> Crescent</w:t>
          </w:r>
          <w:r>
            <w:rPr>
              <w:rFonts w:cs="Arial"/>
              <w:sz w:val="16"/>
              <w:szCs w:val="16"/>
            </w:rPr>
            <w:t xml:space="preserve"> ~ Swindon ~ Wiltshire ~ SN25 3AA</w:t>
          </w:r>
        </w:p>
        <w:p w:rsidR="00232CD1" w:rsidRDefault="00225ADD" w:rsidP="009A71EF">
          <w:pPr>
            <w:widowControl w:val="0"/>
            <w:autoSpaceDE w:val="0"/>
            <w:autoSpaceDN w:val="0"/>
            <w:adjustRightInd w:val="0"/>
            <w:ind w:left="-1080" w:right="-180"/>
            <w:jc w:val="center"/>
            <w:rPr>
              <w:rFonts w:cs="Arial"/>
              <w:b/>
              <w:szCs w:val="16"/>
            </w:rPr>
          </w:pPr>
          <w:r>
            <w:rPr>
              <w:rFonts w:cs="Arial"/>
              <w:b/>
              <w:szCs w:val="16"/>
            </w:rPr>
            <w:t xml:space="preserve">               Tel +44 (0)</w:t>
          </w:r>
          <w:r w:rsidR="00232CD1" w:rsidRPr="00CE65B2">
            <w:rPr>
              <w:rFonts w:cs="Arial"/>
              <w:b/>
              <w:szCs w:val="16"/>
            </w:rPr>
            <w:t>7814 518 167</w:t>
          </w:r>
        </w:p>
        <w:p w:rsidR="00232CD1" w:rsidRDefault="00232CD1" w:rsidP="009A71EF">
          <w:pPr>
            <w:widowControl w:val="0"/>
            <w:autoSpaceDE w:val="0"/>
            <w:autoSpaceDN w:val="0"/>
            <w:adjustRightInd w:val="0"/>
            <w:ind w:left="-1080" w:right="-180"/>
            <w:jc w:val="center"/>
          </w:pPr>
          <w:r>
            <w:rPr>
              <w:rFonts w:cs="Arial"/>
              <w:szCs w:val="16"/>
            </w:rPr>
            <w:t xml:space="preserve">            </w:t>
          </w:r>
          <w:r w:rsidRPr="00363D3D">
            <w:rPr>
              <w:rFonts w:cs="Arial"/>
              <w:szCs w:val="16"/>
            </w:rPr>
            <w:t>E</w:t>
          </w:r>
          <w:r>
            <w:rPr>
              <w:rFonts w:cs="Arial"/>
              <w:szCs w:val="16"/>
            </w:rPr>
            <w:t xml:space="preserve">-mail (home) </w:t>
          </w:r>
          <w:r w:rsidR="00412A9B">
            <w:rPr>
              <w:rFonts w:cs="Arial"/>
              <w:szCs w:val="16"/>
            </w:rPr>
            <w:t>ken@madmacher.com</w:t>
          </w:r>
        </w:p>
        <w:p w:rsidR="00232CD1" w:rsidRDefault="00232CD1" w:rsidP="009A71EF">
          <w:pPr>
            <w:widowControl w:val="0"/>
            <w:autoSpaceDE w:val="0"/>
            <w:autoSpaceDN w:val="0"/>
            <w:adjustRightInd w:val="0"/>
            <w:jc w:val="center"/>
          </w:pPr>
          <w:proofErr w:type="spellStart"/>
          <w:r w:rsidRPr="00CE65B2">
            <w:rPr>
              <w:b/>
            </w:rPr>
            <w:t>Linkedin</w:t>
          </w:r>
          <w:proofErr w:type="spellEnd"/>
          <w:r w:rsidRPr="00CE65B2">
            <w:rPr>
              <w:b/>
            </w:rPr>
            <w:t xml:space="preserve">: </w:t>
          </w:r>
          <w:hyperlink r:id="rId2" w:history="1">
            <w:r w:rsidR="00C94DAF" w:rsidRPr="00206E6B">
              <w:rPr>
                <w:rStyle w:val="Hyperlink"/>
                <w:b/>
              </w:rPr>
              <w:t>http://uk.linkedin.com/in/kendaviscitp</w:t>
            </w:r>
          </w:hyperlink>
        </w:p>
        <w:p w:rsidR="002C4692" w:rsidRDefault="00BE040D" w:rsidP="009A71EF">
          <w:pPr>
            <w:widowControl w:val="0"/>
            <w:autoSpaceDE w:val="0"/>
            <w:autoSpaceDN w:val="0"/>
            <w:adjustRightInd w:val="0"/>
            <w:jc w:val="center"/>
            <w:rPr>
              <w:b/>
            </w:rPr>
          </w:pPr>
          <w:hyperlink r:id="rId3" w:history="1">
            <w:r w:rsidR="002C4692" w:rsidRPr="00E63CCE">
              <w:rPr>
                <w:rStyle w:val="Hyperlink"/>
                <w:b/>
              </w:rPr>
              <w:t>http://www.kjdsolutions.co.uk/</w:t>
            </w:r>
          </w:hyperlink>
        </w:p>
        <w:p w:rsidR="00C94DAF" w:rsidRPr="00363D3D" w:rsidRDefault="00C94DAF" w:rsidP="009A71EF">
          <w:pPr>
            <w:widowControl w:val="0"/>
            <w:autoSpaceDE w:val="0"/>
            <w:autoSpaceDN w:val="0"/>
            <w:adjustRightInd w:val="0"/>
            <w:jc w:val="center"/>
            <w:rPr>
              <w:rFonts w:cs="Arial"/>
              <w:b/>
              <w:szCs w:val="16"/>
            </w:rPr>
          </w:pPr>
        </w:p>
      </w:tc>
      <w:tc>
        <w:tcPr>
          <w:tcW w:w="2595" w:type="dxa"/>
        </w:tcPr>
        <w:p w:rsidR="00232CD1" w:rsidRDefault="00120FA4" w:rsidP="009A71EF">
          <w:pPr>
            <w:pStyle w:val="Heading4"/>
            <w:tabs>
              <w:tab w:val="center" w:pos="5200"/>
              <w:tab w:val="left" w:pos="7185"/>
            </w:tabs>
            <w:jc w:val="right"/>
            <w:rPr>
              <w:rFonts w:ascii="Mistral" w:hAnsi="Mistral"/>
              <w:color w:val="0000FF"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>
                <wp:extent cx="1325880" cy="460272"/>
                <wp:effectExtent l="0" t="0" r="7620" b="0"/>
                <wp:docPr id="2" name="Picture 2" descr="Z:\Documents\Pictures\CVE5.1-Logo-LowR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ocuments\Pictures\CVE5.1-Logo-LowR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460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32CD1" w:rsidRPr="00363D3D" w:rsidRDefault="00232CD1" w:rsidP="009A71EF">
          <w:pPr>
            <w:jc w:val="center"/>
            <w:rPr>
              <w:lang w:eastAsia="en-GB"/>
            </w:rPr>
          </w:pPr>
        </w:p>
      </w:tc>
    </w:tr>
  </w:tbl>
  <w:p w:rsidR="000D713A" w:rsidRDefault="000D713A" w:rsidP="00232CD1">
    <w:pPr>
      <w:pStyle w:val="Heading4"/>
      <w:tabs>
        <w:tab w:val="center" w:pos="5200"/>
        <w:tab w:val="left" w:pos="718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339"/>
    <w:multiLevelType w:val="hybridMultilevel"/>
    <w:tmpl w:val="3DCE759A"/>
    <w:lvl w:ilvl="0" w:tplc="124E8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CA5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C2F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8C8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6A6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CA9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902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AD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546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295771"/>
    <w:multiLevelType w:val="hybridMultilevel"/>
    <w:tmpl w:val="81E6B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77075"/>
    <w:multiLevelType w:val="hybridMultilevel"/>
    <w:tmpl w:val="5F66639C"/>
    <w:lvl w:ilvl="0" w:tplc="08090001">
      <w:start w:val="1"/>
      <w:numFmt w:val="bullet"/>
      <w:lvlText w:val=""/>
      <w:lvlJc w:val="left"/>
      <w:pPr>
        <w:tabs>
          <w:tab w:val="num" w:pos="1435"/>
        </w:tabs>
        <w:ind w:left="1435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35"/>
        </w:tabs>
        <w:ind w:left="1435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75"/>
        </w:tabs>
        <w:ind w:left="2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95"/>
        </w:tabs>
        <w:ind w:left="3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15"/>
        </w:tabs>
        <w:ind w:left="4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35"/>
        </w:tabs>
        <w:ind w:left="5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55"/>
        </w:tabs>
        <w:ind w:left="5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75"/>
        </w:tabs>
        <w:ind w:left="6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95"/>
        </w:tabs>
        <w:ind w:left="7195" w:hanging="360"/>
      </w:pPr>
      <w:rPr>
        <w:rFonts w:ascii="Wingdings" w:hAnsi="Wingdings" w:hint="default"/>
      </w:rPr>
    </w:lvl>
  </w:abstractNum>
  <w:abstractNum w:abstractNumId="3">
    <w:nsid w:val="0F3D504B"/>
    <w:multiLevelType w:val="hybridMultilevel"/>
    <w:tmpl w:val="41D88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53201"/>
    <w:multiLevelType w:val="hybridMultilevel"/>
    <w:tmpl w:val="3D62593A"/>
    <w:lvl w:ilvl="0" w:tplc="95FEA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7AB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A0F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A8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38E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064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BE8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FE6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3A6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1FB75BA"/>
    <w:multiLevelType w:val="hybridMultilevel"/>
    <w:tmpl w:val="4EB4D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F0F4A"/>
    <w:multiLevelType w:val="hybridMultilevel"/>
    <w:tmpl w:val="5CAA7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B5ADA"/>
    <w:multiLevelType w:val="hybridMultilevel"/>
    <w:tmpl w:val="108C3F7C"/>
    <w:lvl w:ilvl="0" w:tplc="EAC06FB2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DF4475"/>
    <w:multiLevelType w:val="hybridMultilevel"/>
    <w:tmpl w:val="10447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A05EE"/>
    <w:multiLevelType w:val="hybridMultilevel"/>
    <w:tmpl w:val="F732E2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0575A"/>
    <w:multiLevelType w:val="hybridMultilevel"/>
    <w:tmpl w:val="3A2A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36490D"/>
    <w:multiLevelType w:val="hybridMultilevel"/>
    <w:tmpl w:val="59EADB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991F88"/>
    <w:multiLevelType w:val="hybridMultilevel"/>
    <w:tmpl w:val="3D48413A"/>
    <w:lvl w:ilvl="0" w:tplc="08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>
    <w:nsid w:val="2AA66E97"/>
    <w:multiLevelType w:val="hybridMultilevel"/>
    <w:tmpl w:val="C624D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84F8C"/>
    <w:multiLevelType w:val="hybridMultilevel"/>
    <w:tmpl w:val="CCD6D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329C1"/>
    <w:multiLevelType w:val="hybridMultilevel"/>
    <w:tmpl w:val="28D6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A649CA"/>
    <w:multiLevelType w:val="hybridMultilevel"/>
    <w:tmpl w:val="38AEE70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539127C"/>
    <w:multiLevelType w:val="hybridMultilevel"/>
    <w:tmpl w:val="95A0B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367C24"/>
    <w:multiLevelType w:val="hybridMultilevel"/>
    <w:tmpl w:val="9DA2C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D75A39"/>
    <w:multiLevelType w:val="hybridMultilevel"/>
    <w:tmpl w:val="1E38CE56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40A66332"/>
    <w:multiLevelType w:val="hybridMultilevel"/>
    <w:tmpl w:val="71B6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759AA"/>
    <w:multiLevelType w:val="hybridMultilevel"/>
    <w:tmpl w:val="32B0021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459C24DA"/>
    <w:multiLevelType w:val="hybridMultilevel"/>
    <w:tmpl w:val="B798D26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6CF2F6F"/>
    <w:multiLevelType w:val="hybridMultilevel"/>
    <w:tmpl w:val="F274F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5224EB"/>
    <w:multiLevelType w:val="hybridMultilevel"/>
    <w:tmpl w:val="2A10F932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D6635B"/>
    <w:multiLevelType w:val="hybridMultilevel"/>
    <w:tmpl w:val="D716F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451BE9"/>
    <w:multiLevelType w:val="hybridMultilevel"/>
    <w:tmpl w:val="FE303094"/>
    <w:lvl w:ilvl="0" w:tplc="273E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3A1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D6D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2AF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362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CE6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C83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C2E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50A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1074409"/>
    <w:multiLevelType w:val="hybridMultilevel"/>
    <w:tmpl w:val="AB7A1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E45160"/>
    <w:multiLevelType w:val="hybridMultilevel"/>
    <w:tmpl w:val="519AE5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FE7FED"/>
    <w:multiLevelType w:val="hybridMultilevel"/>
    <w:tmpl w:val="E7E87382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0">
    <w:nsid w:val="55084B0A"/>
    <w:multiLevelType w:val="hybridMultilevel"/>
    <w:tmpl w:val="BFAE2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8D0D9B"/>
    <w:multiLevelType w:val="hybridMultilevel"/>
    <w:tmpl w:val="3F82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810D7E"/>
    <w:multiLevelType w:val="hybridMultilevel"/>
    <w:tmpl w:val="BD86592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4AA24C8"/>
    <w:multiLevelType w:val="hybridMultilevel"/>
    <w:tmpl w:val="67B8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8A68D8"/>
    <w:multiLevelType w:val="hybridMultilevel"/>
    <w:tmpl w:val="DED2A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C86486"/>
    <w:multiLevelType w:val="hybridMultilevel"/>
    <w:tmpl w:val="3176C6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CAE2F14"/>
    <w:multiLevelType w:val="hybridMultilevel"/>
    <w:tmpl w:val="80E68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675EE"/>
    <w:multiLevelType w:val="hybridMultilevel"/>
    <w:tmpl w:val="8B4C5D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FB123C3"/>
    <w:multiLevelType w:val="hybridMultilevel"/>
    <w:tmpl w:val="700047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1872F9"/>
    <w:multiLevelType w:val="hybridMultilevel"/>
    <w:tmpl w:val="3B1E5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10702D"/>
    <w:multiLevelType w:val="hybridMultilevel"/>
    <w:tmpl w:val="94564A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CF75798"/>
    <w:multiLevelType w:val="hybridMultilevel"/>
    <w:tmpl w:val="77B26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6"/>
  </w:num>
  <w:num w:numId="4">
    <w:abstractNumId w:val="37"/>
  </w:num>
  <w:num w:numId="5">
    <w:abstractNumId w:val="35"/>
  </w:num>
  <w:num w:numId="6">
    <w:abstractNumId w:val="10"/>
  </w:num>
  <w:num w:numId="7">
    <w:abstractNumId w:val="33"/>
  </w:num>
  <w:num w:numId="8">
    <w:abstractNumId w:val="21"/>
  </w:num>
  <w:num w:numId="9">
    <w:abstractNumId w:val="16"/>
  </w:num>
  <w:num w:numId="10">
    <w:abstractNumId w:val="32"/>
  </w:num>
  <w:num w:numId="11">
    <w:abstractNumId w:val="27"/>
  </w:num>
  <w:num w:numId="12">
    <w:abstractNumId w:val="40"/>
  </w:num>
  <w:num w:numId="13">
    <w:abstractNumId w:val="2"/>
  </w:num>
  <w:num w:numId="14">
    <w:abstractNumId w:val="7"/>
  </w:num>
  <w:num w:numId="15">
    <w:abstractNumId w:val="12"/>
  </w:num>
  <w:num w:numId="16">
    <w:abstractNumId w:val="17"/>
  </w:num>
  <w:num w:numId="17">
    <w:abstractNumId w:val="5"/>
  </w:num>
  <w:num w:numId="18">
    <w:abstractNumId w:val="29"/>
  </w:num>
  <w:num w:numId="19">
    <w:abstractNumId w:val="6"/>
  </w:num>
  <w:num w:numId="20">
    <w:abstractNumId w:val="34"/>
  </w:num>
  <w:num w:numId="21">
    <w:abstractNumId w:val="15"/>
  </w:num>
  <w:num w:numId="22">
    <w:abstractNumId w:val="25"/>
  </w:num>
  <w:num w:numId="23">
    <w:abstractNumId w:val="20"/>
  </w:num>
  <w:num w:numId="24">
    <w:abstractNumId w:val="9"/>
  </w:num>
  <w:num w:numId="25">
    <w:abstractNumId w:val="38"/>
  </w:num>
  <w:num w:numId="26">
    <w:abstractNumId w:val="28"/>
  </w:num>
  <w:num w:numId="27">
    <w:abstractNumId w:val="41"/>
  </w:num>
  <w:num w:numId="28">
    <w:abstractNumId w:val="19"/>
  </w:num>
  <w:num w:numId="29">
    <w:abstractNumId w:val="1"/>
  </w:num>
  <w:num w:numId="30">
    <w:abstractNumId w:val="13"/>
  </w:num>
  <w:num w:numId="31">
    <w:abstractNumId w:val="14"/>
  </w:num>
  <w:num w:numId="32">
    <w:abstractNumId w:val="18"/>
  </w:num>
  <w:num w:numId="33">
    <w:abstractNumId w:val="24"/>
  </w:num>
  <w:num w:numId="34">
    <w:abstractNumId w:val="11"/>
  </w:num>
  <w:num w:numId="35">
    <w:abstractNumId w:val="8"/>
  </w:num>
  <w:num w:numId="36">
    <w:abstractNumId w:val="31"/>
  </w:num>
  <w:num w:numId="37">
    <w:abstractNumId w:val="39"/>
  </w:num>
  <w:num w:numId="38">
    <w:abstractNumId w:val="23"/>
  </w:num>
  <w:num w:numId="39">
    <w:abstractNumId w:val="36"/>
  </w:num>
  <w:num w:numId="40">
    <w:abstractNumId w:val="30"/>
  </w:num>
  <w:num w:numId="41">
    <w:abstractNumId w:val="22"/>
  </w:num>
  <w:num w:numId="42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34"/>
    <w:rsid w:val="000001E1"/>
    <w:rsid w:val="00000DD0"/>
    <w:rsid w:val="00011003"/>
    <w:rsid w:val="00014929"/>
    <w:rsid w:val="00016F30"/>
    <w:rsid w:val="0002054A"/>
    <w:rsid w:val="0002097E"/>
    <w:rsid w:val="000263C4"/>
    <w:rsid w:val="00031D54"/>
    <w:rsid w:val="000322ED"/>
    <w:rsid w:val="00035D64"/>
    <w:rsid w:val="00036FAC"/>
    <w:rsid w:val="000417C9"/>
    <w:rsid w:val="00054AA9"/>
    <w:rsid w:val="0005620C"/>
    <w:rsid w:val="000569AF"/>
    <w:rsid w:val="00056D84"/>
    <w:rsid w:val="00064B81"/>
    <w:rsid w:val="00065237"/>
    <w:rsid w:val="000678E2"/>
    <w:rsid w:val="00071357"/>
    <w:rsid w:val="00072B5A"/>
    <w:rsid w:val="00077D20"/>
    <w:rsid w:val="00080B5D"/>
    <w:rsid w:val="000855DC"/>
    <w:rsid w:val="00086119"/>
    <w:rsid w:val="00086848"/>
    <w:rsid w:val="00090134"/>
    <w:rsid w:val="00091667"/>
    <w:rsid w:val="00094340"/>
    <w:rsid w:val="000B40DD"/>
    <w:rsid w:val="000C42D7"/>
    <w:rsid w:val="000C7563"/>
    <w:rsid w:val="000D2D71"/>
    <w:rsid w:val="000D36D7"/>
    <w:rsid w:val="000D6625"/>
    <w:rsid w:val="000D713A"/>
    <w:rsid w:val="000E0EA1"/>
    <w:rsid w:val="000E1B0B"/>
    <w:rsid w:val="000E1F03"/>
    <w:rsid w:val="000E221F"/>
    <w:rsid w:val="000E3AEE"/>
    <w:rsid w:val="000E591B"/>
    <w:rsid w:val="000F4121"/>
    <w:rsid w:val="000F5341"/>
    <w:rsid w:val="000F71C9"/>
    <w:rsid w:val="00103D14"/>
    <w:rsid w:val="001060EA"/>
    <w:rsid w:val="00106EAD"/>
    <w:rsid w:val="00107A3A"/>
    <w:rsid w:val="00110396"/>
    <w:rsid w:val="001123A3"/>
    <w:rsid w:val="00112E57"/>
    <w:rsid w:val="0011307B"/>
    <w:rsid w:val="00114FE6"/>
    <w:rsid w:val="00120450"/>
    <w:rsid w:val="00120FA4"/>
    <w:rsid w:val="00123532"/>
    <w:rsid w:val="001316D5"/>
    <w:rsid w:val="0014311B"/>
    <w:rsid w:val="001433A5"/>
    <w:rsid w:val="00147808"/>
    <w:rsid w:val="001478C8"/>
    <w:rsid w:val="0015172C"/>
    <w:rsid w:val="0015433C"/>
    <w:rsid w:val="00155E59"/>
    <w:rsid w:val="00156FB7"/>
    <w:rsid w:val="0016036F"/>
    <w:rsid w:val="00164A19"/>
    <w:rsid w:val="00165963"/>
    <w:rsid w:val="00167300"/>
    <w:rsid w:val="0017415C"/>
    <w:rsid w:val="00175F88"/>
    <w:rsid w:val="0018031E"/>
    <w:rsid w:val="001804C3"/>
    <w:rsid w:val="00184604"/>
    <w:rsid w:val="00184AED"/>
    <w:rsid w:val="00192AAD"/>
    <w:rsid w:val="001B3490"/>
    <w:rsid w:val="001C081F"/>
    <w:rsid w:val="001D10CD"/>
    <w:rsid w:val="001D3B7B"/>
    <w:rsid w:val="001E00FF"/>
    <w:rsid w:val="001E7537"/>
    <w:rsid w:val="001F0F48"/>
    <w:rsid w:val="001F17AD"/>
    <w:rsid w:val="001F617E"/>
    <w:rsid w:val="00200667"/>
    <w:rsid w:val="00200FF1"/>
    <w:rsid w:val="00202A7B"/>
    <w:rsid w:val="0020383E"/>
    <w:rsid w:val="00206143"/>
    <w:rsid w:val="002109B5"/>
    <w:rsid w:val="00212E7A"/>
    <w:rsid w:val="00215BFF"/>
    <w:rsid w:val="00223051"/>
    <w:rsid w:val="002233A8"/>
    <w:rsid w:val="00225ADD"/>
    <w:rsid w:val="00226E76"/>
    <w:rsid w:val="00232CD1"/>
    <w:rsid w:val="00233BD6"/>
    <w:rsid w:val="00240A38"/>
    <w:rsid w:val="00247D40"/>
    <w:rsid w:val="00262CC2"/>
    <w:rsid w:val="00263F73"/>
    <w:rsid w:val="00265AC9"/>
    <w:rsid w:val="0026642E"/>
    <w:rsid w:val="00271F76"/>
    <w:rsid w:val="00274CF2"/>
    <w:rsid w:val="00280BB6"/>
    <w:rsid w:val="002813D1"/>
    <w:rsid w:val="00283AB4"/>
    <w:rsid w:val="00287020"/>
    <w:rsid w:val="002871FC"/>
    <w:rsid w:val="002902A7"/>
    <w:rsid w:val="00292E7F"/>
    <w:rsid w:val="0029504D"/>
    <w:rsid w:val="00295EC6"/>
    <w:rsid w:val="002A4F99"/>
    <w:rsid w:val="002A54F0"/>
    <w:rsid w:val="002B01EB"/>
    <w:rsid w:val="002B07DD"/>
    <w:rsid w:val="002B0B21"/>
    <w:rsid w:val="002B3E28"/>
    <w:rsid w:val="002C0A58"/>
    <w:rsid w:val="002C38C3"/>
    <w:rsid w:val="002C429D"/>
    <w:rsid w:val="002C4692"/>
    <w:rsid w:val="002C6370"/>
    <w:rsid w:val="002D12CC"/>
    <w:rsid w:val="002D567B"/>
    <w:rsid w:val="002E536B"/>
    <w:rsid w:val="002F4017"/>
    <w:rsid w:val="002F56CC"/>
    <w:rsid w:val="00303846"/>
    <w:rsid w:val="00304FA6"/>
    <w:rsid w:val="0030526E"/>
    <w:rsid w:val="00311105"/>
    <w:rsid w:val="00314789"/>
    <w:rsid w:val="00315D19"/>
    <w:rsid w:val="00321E46"/>
    <w:rsid w:val="00330B19"/>
    <w:rsid w:val="00332C24"/>
    <w:rsid w:val="00334815"/>
    <w:rsid w:val="0033540A"/>
    <w:rsid w:val="00341DDA"/>
    <w:rsid w:val="00342CC2"/>
    <w:rsid w:val="0034590F"/>
    <w:rsid w:val="003462FD"/>
    <w:rsid w:val="00347419"/>
    <w:rsid w:val="00352532"/>
    <w:rsid w:val="00352582"/>
    <w:rsid w:val="00354962"/>
    <w:rsid w:val="00361322"/>
    <w:rsid w:val="00361C99"/>
    <w:rsid w:val="003621E8"/>
    <w:rsid w:val="00363A9C"/>
    <w:rsid w:val="003661FD"/>
    <w:rsid w:val="00371E1C"/>
    <w:rsid w:val="00383818"/>
    <w:rsid w:val="0039541F"/>
    <w:rsid w:val="0039581A"/>
    <w:rsid w:val="00395AC2"/>
    <w:rsid w:val="003A391F"/>
    <w:rsid w:val="003A4F74"/>
    <w:rsid w:val="003A5198"/>
    <w:rsid w:val="003B01DF"/>
    <w:rsid w:val="003B0BC5"/>
    <w:rsid w:val="003B2F0E"/>
    <w:rsid w:val="003B3475"/>
    <w:rsid w:val="003B5498"/>
    <w:rsid w:val="003B5998"/>
    <w:rsid w:val="003C283C"/>
    <w:rsid w:val="003C4506"/>
    <w:rsid w:val="003C56E9"/>
    <w:rsid w:val="003C6CB5"/>
    <w:rsid w:val="003D594E"/>
    <w:rsid w:val="003D5E6F"/>
    <w:rsid w:val="003E2300"/>
    <w:rsid w:val="003E5DDA"/>
    <w:rsid w:val="003E7792"/>
    <w:rsid w:val="003F2C2E"/>
    <w:rsid w:val="003F3E36"/>
    <w:rsid w:val="003F483E"/>
    <w:rsid w:val="003F5BB5"/>
    <w:rsid w:val="003F5D02"/>
    <w:rsid w:val="00402194"/>
    <w:rsid w:val="00403FA0"/>
    <w:rsid w:val="004105D7"/>
    <w:rsid w:val="00412443"/>
    <w:rsid w:val="00412A9B"/>
    <w:rsid w:val="004138EA"/>
    <w:rsid w:val="00413B3B"/>
    <w:rsid w:val="00417874"/>
    <w:rsid w:val="004179F8"/>
    <w:rsid w:val="00433E03"/>
    <w:rsid w:val="00437578"/>
    <w:rsid w:val="00441135"/>
    <w:rsid w:val="00444816"/>
    <w:rsid w:val="0044535E"/>
    <w:rsid w:val="00461BEB"/>
    <w:rsid w:val="00463172"/>
    <w:rsid w:val="0047490D"/>
    <w:rsid w:val="00474C8B"/>
    <w:rsid w:val="00477C85"/>
    <w:rsid w:val="004804D4"/>
    <w:rsid w:val="00480D24"/>
    <w:rsid w:val="004820BC"/>
    <w:rsid w:val="00484BBF"/>
    <w:rsid w:val="004877B7"/>
    <w:rsid w:val="00487BB3"/>
    <w:rsid w:val="00490454"/>
    <w:rsid w:val="00491596"/>
    <w:rsid w:val="0049165F"/>
    <w:rsid w:val="004937CB"/>
    <w:rsid w:val="00495D97"/>
    <w:rsid w:val="004A341B"/>
    <w:rsid w:val="004A5E8C"/>
    <w:rsid w:val="004B2534"/>
    <w:rsid w:val="004B2E22"/>
    <w:rsid w:val="004B324E"/>
    <w:rsid w:val="004B5313"/>
    <w:rsid w:val="004B5A5E"/>
    <w:rsid w:val="004B5E88"/>
    <w:rsid w:val="004B618F"/>
    <w:rsid w:val="004C2733"/>
    <w:rsid w:val="004C27A6"/>
    <w:rsid w:val="004D0EA3"/>
    <w:rsid w:val="004D350F"/>
    <w:rsid w:val="004D4FBC"/>
    <w:rsid w:val="004D57DF"/>
    <w:rsid w:val="004D6FD9"/>
    <w:rsid w:val="004E119B"/>
    <w:rsid w:val="004E1916"/>
    <w:rsid w:val="004E3F4E"/>
    <w:rsid w:val="004E63CD"/>
    <w:rsid w:val="004F4357"/>
    <w:rsid w:val="004F4FF3"/>
    <w:rsid w:val="004F6F85"/>
    <w:rsid w:val="00506468"/>
    <w:rsid w:val="00507A1A"/>
    <w:rsid w:val="00510D93"/>
    <w:rsid w:val="00511CC1"/>
    <w:rsid w:val="00517B3D"/>
    <w:rsid w:val="005202A1"/>
    <w:rsid w:val="00520D04"/>
    <w:rsid w:val="00526925"/>
    <w:rsid w:val="00531DFC"/>
    <w:rsid w:val="00532EBC"/>
    <w:rsid w:val="005346AA"/>
    <w:rsid w:val="00537879"/>
    <w:rsid w:val="00537DF2"/>
    <w:rsid w:val="00547AA7"/>
    <w:rsid w:val="00547B13"/>
    <w:rsid w:val="0055377F"/>
    <w:rsid w:val="005546AC"/>
    <w:rsid w:val="005558E5"/>
    <w:rsid w:val="0056018C"/>
    <w:rsid w:val="005627B6"/>
    <w:rsid w:val="00570831"/>
    <w:rsid w:val="00571714"/>
    <w:rsid w:val="00571C81"/>
    <w:rsid w:val="00571F3E"/>
    <w:rsid w:val="005721CE"/>
    <w:rsid w:val="0058165B"/>
    <w:rsid w:val="00597931"/>
    <w:rsid w:val="005A0E78"/>
    <w:rsid w:val="005A3E47"/>
    <w:rsid w:val="005A67CF"/>
    <w:rsid w:val="005A7388"/>
    <w:rsid w:val="005B0B7B"/>
    <w:rsid w:val="005B1A56"/>
    <w:rsid w:val="005B461F"/>
    <w:rsid w:val="005B7F2B"/>
    <w:rsid w:val="005C291A"/>
    <w:rsid w:val="005C668F"/>
    <w:rsid w:val="005D244F"/>
    <w:rsid w:val="005D5231"/>
    <w:rsid w:val="005D7817"/>
    <w:rsid w:val="005E5275"/>
    <w:rsid w:val="005E621F"/>
    <w:rsid w:val="005F4891"/>
    <w:rsid w:val="005F576C"/>
    <w:rsid w:val="00600365"/>
    <w:rsid w:val="0060057F"/>
    <w:rsid w:val="0060321E"/>
    <w:rsid w:val="00603611"/>
    <w:rsid w:val="00606054"/>
    <w:rsid w:val="006061FC"/>
    <w:rsid w:val="00606D8A"/>
    <w:rsid w:val="006114DE"/>
    <w:rsid w:val="006117A4"/>
    <w:rsid w:val="00621DF9"/>
    <w:rsid w:val="00622707"/>
    <w:rsid w:val="00622974"/>
    <w:rsid w:val="0062495E"/>
    <w:rsid w:val="0063193A"/>
    <w:rsid w:val="006334DD"/>
    <w:rsid w:val="006369AD"/>
    <w:rsid w:val="00642819"/>
    <w:rsid w:val="00642D01"/>
    <w:rsid w:val="00642F6B"/>
    <w:rsid w:val="00643B04"/>
    <w:rsid w:val="00647B3C"/>
    <w:rsid w:val="00652B46"/>
    <w:rsid w:val="006531FD"/>
    <w:rsid w:val="006538A9"/>
    <w:rsid w:val="006553A2"/>
    <w:rsid w:val="00656D68"/>
    <w:rsid w:val="006602C0"/>
    <w:rsid w:val="0066398C"/>
    <w:rsid w:val="00664A16"/>
    <w:rsid w:val="0067003B"/>
    <w:rsid w:val="006772AE"/>
    <w:rsid w:val="006800A7"/>
    <w:rsid w:val="00681CF1"/>
    <w:rsid w:val="0068219A"/>
    <w:rsid w:val="00683D69"/>
    <w:rsid w:val="00686D3E"/>
    <w:rsid w:val="00687780"/>
    <w:rsid w:val="0069028D"/>
    <w:rsid w:val="00695F24"/>
    <w:rsid w:val="00697CC3"/>
    <w:rsid w:val="006B1575"/>
    <w:rsid w:val="006B1945"/>
    <w:rsid w:val="006B2204"/>
    <w:rsid w:val="006B42A5"/>
    <w:rsid w:val="006B6076"/>
    <w:rsid w:val="006B6E51"/>
    <w:rsid w:val="006C0EDA"/>
    <w:rsid w:val="006C0F7E"/>
    <w:rsid w:val="006C289D"/>
    <w:rsid w:val="006C3DFF"/>
    <w:rsid w:val="006C475A"/>
    <w:rsid w:val="006D03AC"/>
    <w:rsid w:val="006D06CC"/>
    <w:rsid w:val="006D2247"/>
    <w:rsid w:val="006D23E7"/>
    <w:rsid w:val="006D352A"/>
    <w:rsid w:val="006D3621"/>
    <w:rsid w:val="006D593D"/>
    <w:rsid w:val="006D7278"/>
    <w:rsid w:val="006E11D5"/>
    <w:rsid w:val="006E1551"/>
    <w:rsid w:val="006E4B60"/>
    <w:rsid w:val="006E5366"/>
    <w:rsid w:val="006F5714"/>
    <w:rsid w:val="006F7C5F"/>
    <w:rsid w:val="00700C4C"/>
    <w:rsid w:val="00700DE2"/>
    <w:rsid w:val="00706938"/>
    <w:rsid w:val="00711722"/>
    <w:rsid w:val="00711B6B"/>
    <w:rsid w:val="00717898"/>
    <w:rsid w:val="007218B9"/>
    <w:rsid w:val="00722939"/>
    <w:rsid w:val="00723E91"/>
    <w:rsid w:val="007259EE"/>
    <w:rsid w:val="00727DD5"/>
    <w:rsid w:val="00730F33"/>
    <w:rsid w:val="00734685"/>
    <w:rsid w:val="0073647C"/>
    <w:rsid w:val="00737934"/>
    <w:rsid w:val="007402B6"/>
    <w:rsid w:val="00744FED"/>
    <w:rsid w:val="00750F6B"/>
    <w:rsid w:val="00753FE9"/>
    <w:rsid w:val="00754198"/>
    <w:rsid w:val="00763BB0"/>
    <w:rsid w:val="0076405B"/>
    <w:rsid w:val="007663A9"/>
    <w:rsid w:val="00774B62"/>
    <w:rsid w:val="007769B4"/>
    <w:rsid w:val="0077710D"/>
    <w:rsid w:val="00784290"/>
    <w:rsid w:val="00784AF2"/>
    <w:rsid w:val="007A4BEC"/>
    <w:rsid w:val="007A5876"/>
    <w:rsid w:val="007A7126"/>
    <w:rsid w:val="007A7428"/>
    <w:rsid w:val="007B05C8"/>
    <w:rsid w:val="007B07A3"/>
    <w:rsid w:val="007B7530"/>
    <w:rsid w:val="007C310F"/>
    <w:rsid w:val="007C6727"/>
    <w:rsid w:val="007D3792"/>
    <w:rsid w:val="007D7874"/>
    <w:rsid w:val="007E05D9"/>
    <w:rsid w:val="007E0734"/>
    <w:rsid w:val="007E0784"/>
    <w:rsid w:val="007E4AE7"/>
    <w:rsid w:val="007E57BE"/>
    <w:rsid w:val="007E7C3B"/>
    <w:rsid w:val="007F049E"/>
    <w:rsid w:val="007F1B9E"/>
    <w:rsid w:val="007F50E4"/>
    <w:rsid w:val="00800128"/>
    <w:rsid w:val="008022C9"/>
    <w:rsid w:val="008027AB"/>
    <w:rsid w:val="008039CC"/>
    <w:rsid w:val="00804158"/>
    <w:rsid w:val="00806BEF"/>
    <w:rsid w:val="0081007D"/>
    <w:rsid w:val="0081797D"/>
    <w:rsid w:val="00822DB8"/>
    <w:rsid w:val="008326D8"/>
    <w:rsid w:val="00833E09"/>
    <w:rsid w:val="008349A4"/>
    <w:rsid w:val="008364A0"/>
    <w:rsid w:val="00836FAC"/>
    <w:rsid w:val="00843822"/>
    <w:rsid w:val="00844D44"/>
    <w:rsid w:val="00845144"/>
    <w:rsid w:val="008451A6"/>
    <w:rsid w:val="008508A0"/>
    <w:rsid w:val="00853080"/>
    <w:rsid w:val="00854BA4"/>
    <w:rsid w:val="00855ED8"/>
    <w:rsid w:val="00872BA2"/>
    <w:rsid w:val="008731C7"/>
    <w:rsid w:val="00874BF0"/>
    <w:rsid w:val="00876105"/>
    <w:rsid w:val="008818E1"/>
    <w:rsid w:val="00882B74"/>
    <w:rsid w:val="00893839"/>
    <w:rsid w:val="0089590D"/>
    <w:rsid w:val="00896749"/>
    <w:rsid w:val="008A0B59"/>
    <w:rsid w:val="008A137A"/>
    <w:rsid w:val="008A591A"/>
    <w:rsid w:val="008B5D65"/>
    <w:rsid w:val="008B6E2C"/>
    <w:rsid w:val="008C5AC1"/>
    <w:rsid w:val="008D06E2"/>
    <w:rsid w:val="008D0D73"/>
    <w:rsid w:val="008D1206"/>
    <w:rsid w:val="008D76D4"/>
    <w:rsid w:val="008D7EDA"/>
    <w:rsid w:val="008E0322"/>
    <w:rsid w:val="008E0DAE"/>
    <w:rsid w:val="008F731D"/>
    <w:rsid w:val="008F7D77"/>
    <w:rsid w:val="009065B9"/>
    <w:rsid w:val="00907D85"/>
    <w:rsid w:val="00912860"/>
    <w:rsid w:val="00916656"/>
    <w:rsid w:val="00917059"/>
    <w:rsid w:val="00922039"/>
    <w:rsid w:val="00925059"/>
    <w:rsid w:val="0092791B"/>
    <w:rsid w:val="00927A01"/>
    <w:rsid w:val="009310D0"/>
    <w:rsid w:val="00935263"/>
    <w:rsid w:val="00941B2D"/>
    <w:rsid w:val="00941EF6"/>
    <w:rsid w:val="0094341A"/>
    <w:rsid w:val="00946C24"/>
    <w:rsid w:val="009521BB"/>
    <w:rsid w:val="00962863"/>
    <w:rsid w:val="00966B68"/>
    <w:rsid w:val="00967AAA"/>
    <w:rsid w:val="009760E2"/>
    <w:rsid w:val="00980B44"/>
    <w:rsid w:val="009814BD"/>
    <w:rsid w:val="00981BE4"/>
    <w:rsid w:val="00986F91"/>
    <w:rsid w:val="009931B2"/>
    <w:rsid w:val="0099613C"/>
    <w:rsid w:val="009A003B"/>
    <w:rsid w:val="009A3F5B"/>
    <w:rsid w:val="009A4024"/>
    <w:rsid w:val="009A6F75"/>
    <w:rsid w:val="009B0895"/>
    <w:rsid w:val="009C2BA7"/>
    <w:rsid w:val="009D3E08"/>
    <w:rsid w:val="009E6B58"/>
    <w:rsid w:val="009E7938"/>
    <w:rsid w:val="009F41F2"/>
    <w:rsid w:val="009F67BD"/>
    <w:rsid w:val="00A0234D"/>
    <w:rsid w:val="00A056A0"/>
    <w:rsid w:val="00A24D8C"/>
    <w:rsid w:val="00A35AD2"/>
    <w:rsid w:val="00A361BE"/>
    <w:rsid w:val="00A422A6"/>
    <w:rsid w:val="00A47810"/>
    <w:rsid w:val="00A51219"/>
    <w:rsid w:val="00A51502"/>
    <w:rsid w:val="00A55560"/>
    <w:rsid w:val="00A55E12"/>
    <w:rsid w:val="00A5643A"/>
    <w:rsid w:val="00A611C0"/>
    <w:rsid w:val="00A646B8"/>
    <w:rsid w:val="00A659EF"/>
    <w:rsid w:val="00A65EE6"/>
    <w:rsid w:val="00A67BA1"/>
    <w:rsid w:val="00A702BC"/>
    <w:rsid w:val="00A70C51"/>
    <w:rsid w:val="00A7183F"/>
    <w:rsid w:val="00A811F1"/>
    <w:rsid w:val="00A8217F"/>
    <w:rsid w:val="00A84FC4"/>
    <w:rsid w:val="00A871BD"/>
    <w:rsid w:val="00A87BDF"/>
    <w:rsid w:val="00A91516"/>
    <w:rsid w:val="00A91B3F"/>
    <w:rsid w:val="00A93E45"/>
    <w:rsid w:val="00AA134F"/>
    <w:rsid w:val="00AA298A"/>
    <w:rsid w:val="00AA4C71"/>
    <w:rsid w:val="00AB0C20"/>
    <w:rsid w:val="00AB4668"/>
    <w:rsid w:val="00AC3689"/>
    <w:rsid w:val="00AC621D"/>
    <w:rsid w:val="00AC6D98"/>
    <w:rsid w:val="00AD22E3"/>
    <w:rsid w:val="00AD26E1"/>
    <w:rsid w:val="00AD2FD4"/>
    <w:rsid w:val="00AE1492"/>
    <w:rsid w:val="00AE17B6"/>
    <w:rsid w:val="00AE1974"/>
    <w:rsid w:val="00AE4BA8"/>
    <w:rsid w:val="00AE51CB"/>
    <w:rsid w:val="00AE7CD6"/>
    <w:rsid w:val="00AF2B39"/>
    <w:rsid w:val="00AF43FD"/>
    <w:rsid w:val="00AF73BD"/>
    <w:rsid w:val="00B0206F"/>
    <w:rsid w:val="00B041B5"/>
    <w:rsid w:val="00B0424E"/>
    <w:rsid w:val="00B0796E"/>
    <w:rsid w:val="00B11937"/>
    <w:rsid w:val="00B11A19"/>
    <w:rsid w:val="00B122A8"/>
    <w:rsid w:val="00B13963"/>
    <w:rsid w:val="00B1694F"/>
    <w:rsid w:val="00B23FD4"/>
    <w:rsid w:val="00B24306"/>
    <w:rsid w:val="00B279FF"/>
    <w:rsid w:val="00B340AA"/>
    <w:rsid w:val="00B34732"/>
    <w:rsid w:val="00B350B0"/>
    <w:rsid w:val="00B40630"/>
    <w:rsid w:val="00B42FAE"/>
    <w:rsid w:val="00B43D37"/>
    <w:rsid w:val="00B43F04"/>
    <w:rsid w:val="00B5262C"/>
    <w:rsid w:val="00B53949"/>
    <w:rsid w:val="00B55382"/>
    <w:rsid w:val="00B561C4"/>
    <w:rsid w:val="00B63799"/>
    <w:rsid w:val="00B66EC4"/>
    <w:rsid w:val="00B75C1F"/>
    <w:rsid w:val="00B82BD4"/>
    <w:rsid w:val="00B84EE0"/>
    <w:rsid w:val="00B91449"/>
    <w:rsid w:val="00B915CA"/>
    <w:rsid w:val="00B94378"/>
    <w:rsid w:val="00B96BB0"/>
    <w:rsid w:val="00BA58A6"/>
    <w:rsid w:val="00BB3C29"/>
    <w:rsid w:val="00BB5179"/>
    <w:rsid w:val="00BB63E7"/>
    <w:rsid w:val="00BB7D07"/>
    <w:rsid w:val="00BC0697"/>
    <w:rsid w:val="00BC4574"/>
    <w:rsid w:val="00BD1BC5"/>
    <w:rsid w:val="00BD3282"/>
    <w:rsid w:val="00BD4CF0"/>
    <w:rsid w:val="00BD59EA"/>
    <w:rsid w:val="00BD636D"/>
    <w:rsid w:val="00BE040D"/>
    <w:rsid w:val="00BE4F50"/>
    <w:rsid w:val="00BE7AB7"/>
    <w:rsid w:val="00BF2627"/>
    <w:rsid w:val="00BF38B4"/>
    <w:rsid w:val="00BF428A"/>
    <w:rsid w:val="00BF4918"/>
    <w:rsid w:val="00BF49E6"/>
    <w:rsid w:val="00C075F2"/>
    <w:rsid w:val="00C127C8"/>
    <w:rsid w:val="00C144DA"/>
    <w:rsid w:val="00C15D5C"/>
    <w:rsid w:val="00C16B66"/>
    <w:rsid w:val="00C225A0"/>
    <w:rsid w:val="00C324BB"/>
    <w:rsid w:val="00C441FE"/>
    <w:rsid w:val="00C44450"/>
    <w:rsid w:val="00C5033F"/>
    <w:rsid w:val="00C505B7"/>
    <w:rsid w:val="00C5441D"/>
    <w:rsid w:val="00C550B4"/>
    <w:rsid w:val="00C60387"/>
    <w:rsid w:val="00C61D9E"/>
    <w:rsid w:val="00C6299D"/>
    <w:rsid w:val="00C62C0C"/>
    <w:rsid w:val="00C653FB"/>
    <w:rsid w:val="00C660C8"/>
    <w:rsid w:val="00C67316"/>
    <w:rsid w:val="00C67EF9"/>
    <w:rsid w:val="00C7190A"/>
    <w:rsid w:val="00C87417"/>
    <w:rsid w:val="00C911EF"/>
    <w:rsid w:val="00C918CA"/>
    <w:rsid w:val="00C94AA9"/>
    <w:rsid w:val="00C94DAF"/>
    <w:rsid w:val="00C97B71"/>
    <w:rsid w:val="00CA26A0"/>
    <w:rsid w:val="00CA6E0C"/>
    <w:rsid w:val="00CB0B3C"/>
    <w:rsid w:val="00CB1631"/>
    <w:rsid w:val="00CB1D6C"/>
    <w:rsid w:val="00CB2F25"/>
    <w:rsid w:val="00CB3A34"/>
    <w:rsid w:val="00CB40BB"/>
    <w:rsid w:val="00CB5229"/>
    <w:rsid w:val="00CB700C"/>
    <w:rsid w:val="00CC332A"/>
    <w:rsid w:val="00CC34FB"/>
    <w:rsid w:val="00CC7867"/>
    <w:rsid w:val="00CD06C2"/>
    <w:rsid w:val="00CD1149"/>
    <w:rsid w:val="00CD27A8"/>
    <w:rsid w:val="00CD336B"/>
    <w:rsid w:val="00CE2976"/>
    <w:rsid w:val="00CE3204"/>
    <w:rsid w:val="00CE5D38"/>
    <w:rsid w:val="00CE65B2"/>
    <w:rsid w:val="00D01AA6"/>
    <w:rsid w:val="00D0227D"/>
    <w:rsid w:val="00D02E3D"/>
    <w:rsid w:val="00D07108"/>
    <w:rsid w:val="00D11A7F"/>
    <w:rsid w:val="00D13F4B"/>
    <w:rsid w:val="00D14041"/>
    <w:rsid w:val="00D149EC"/>
    <w:rsid w:val="00D256A4"/>
    <w:rsid w:val="00D26129"/>
    <w:rsid w:val="00D36362"/>
    <w:rsid w:val="00D3795B"/>
    <w:rsid w:val="00D43249"/>
    <w:rsid w:val="00D46A8D"/>
    <w:rsid w:val="00D46B29"/>
    <w:rsid w:val="00D53D01"/>
    <w:rsid w:val="00D55AC3"/>
    <w:rsid w:val="00D563D8"/>
    <w:rsid w:val="00D632E4"/>
    <w:rsid w:val="00D750E3"/>
    <w:rsid w:val="00D80432"/>
    <w:rsid w:val="00D81014"/>
    <w:rsid w:val="00D83101"/>
    <w:rsid w:val="00D83C48"/>
    <w:rsid w:val="00D86D3D"/>
    <w:rsid w:val="00D90467"/>
    <w:rsid w:val="00D91980"/>
    <w:rsid w:val="00D91EC9"/>
    <w:rsid w:val="00D92223"/>
    <w:rsid w:val="00D93BD9"/>
    <w:rsid w:val="00D94C1B"/>
    <w:rsid w:val="00D97717"/>
    <w:rsid w:val="00DA092A"/>
    <w:rsid w:val="00DA2A71"/>
    <w:rsid w:val="00DA4805"/>
    <w:rsid w:val="00DA609A"/>
    <w:rsid w:val="00DB6092"/>
    <w:rsid w:val="00DC18C0"/>
    <w:rsid w:val="00DC7BEC"/>
    <w:rsid w:val="00DD04A5"/>
    <w:rsid w:val="00DD1F48"/>
    <w:rsid w:val="00DD24E1"/>
    <w:rsid w:val="00DD2527"/>
    <w:rsid w:val="00DD50C8"/>
    <w:rsid w:val="00DE5233"/>
    <w:rsid w:val="00DE65E0"/>
    <w:rsid w:val="00DE7309"/>
    <w:rsid w:val="00DF0A5E"/>
    <w:rsid w:val="00DF28E0"/>
    <w:rsid w:val="00DF7EC0"/>
    <w:rsid w:val="00E122E7"/>
    <w:rsid w:val="00E16977"/>
    <w:rsid w:val="00E16E0D"/>
    <w:rsid w:val="00E21B91"/>
    <w:rsid w:val="00E23E93"/>
    <w:rsid w:val="00E335BE"/>
    <w:rsid w:val="00E340EE"/>
    <w:rsid w:val="00E3622C"/>
    <w:rsid w:val="00E362DA"/>
    <w:rsid w:val="00E37CA0"/>
    <w:rsid w:val="00E41BAA"/>
    <w:rsid w:val="00E438B1"/>
    <w:rsid w:val="00E47238"/>
    <w:rsid w:val="00E479FE"/>
    <w:rsid w:val="00E70144"/>
    <w:rsid w:val="00E7362B"/>
    <w:rsid w:val="00E74B2D"/>
    <w:rsid w:val="00E80362"/>
    <w:rsid w:val="00E86952"/>
    <w:rsid w:val="00E8747B"/>
    <w:rsid w:val="00E876E6"/>
    <w:rsid w:val="00E87810"/>
    <w:rsid w:val="00E87B57"/>
    <w:rsid w:val="00E9318A"/>
    <w:rsid w:val="00E94896"/>
    <w:rsid w:val="00E9531C"/>
    <w:rsid w:val="00EA1A9B"/>
    <w:rsid w:val="00EA69B2"/>
    <w:rsid w:val="00EB1611"/>
    <w:rsid w:val="00EB5543"/>
    <w:rsid w:val="00EB7B15"/>
    <w:rsid w:val="00EC0187"/>
    <w:rsid w:val="00EC5D94"/>
    <w:rsid w:val="00ED107F"/>
    <w:rsid w:val="00ED2552"/>
    <w:rsid w:val="00ED4FD6"/>
    <w:rsid w:val="00ED7846"/>
    <w:rsid w:val="00EE647B"/>
    <w:rsid w:val="00EE6D0C"/>
    <w:rsid w:val="00EF1EAC"/>
    <w:rsid w:val="00EF2064"/>
    <w:rsid w:val="00EF451F"/>
    <w:rsid w:val="00EF6EEA"/>
    <w:rsid w:val="00F063B4"/>
    <w:rsid w:val="00F06611"/>
    <w:rsid w:val="00F11BDF"/>
    <w:rsid w:val="00F136DA"/>
    <w:rsid w:val="00F1389E"/>
    <w:rsid w:val="00F1497C"/>
    <w:rsid w:val="00F22DC5"/>
    <w:rsid w:val="00F25D89"/>
    <w:rsid w:val="00F316D9"/>
    <w:rsid w:val="00F43BAF"/>
    <w:rsid w:val="00F5055E"/>
    <w:rsid w:val="00F54B9B"/>
    <w:rsid w:val="00F55C31"/>
    <w:rsid w:val="00F56D6C"/>
    <w:rsid w:val="00F61F04"/>
    <w:rsid w:val="00F652B0"/>
    <w:rsid w:val="00F66578"/>
    <w:rsid w:val="00F66824"/>
    <w:rsid w:val="00F73B52"/>
    <w:rsid w:val="00F759A7"/>
    <w:rsid w:val="00F7672D"/>
    <w:rsid w:val="00F7762D"/>
    <w:rsid w:val="00F80877"/>
    <w:rsid w:val="00F811C8"/>
    <w:rsid w:val="00F81E34"/>
    <w:rsid w:val="00F83D34"/>
    <w:rsid w:val="00F85BBF"/>
    <w:rsid w:val="00F86021"/>
    <w:rsid w:val="00F87D28"/>
    <w:rsid w:val="00F912AA"/>
    <w:rsid w:val="00F957CF"/>
    <w:rsid w:val="00F97DD4"/>
    <w:rsid w:val="00FA0326"/>
    <w:rsid w:val="00FA098D"/>
    <w:rsid w:val="00FA1589"/>
    <w:rsid w:val="00FA35A0"/>
    <w:rsid w:val="00FA48FE"/>
    <w:rsid w:val="00FA4D2A"/>
    <w:rsid w:val="00FB3C58"/>
    <w:rsid w:val="00FB41C5"/>
    <w:rsid w:val="00FB5675"/>
    <w:rsid w:val="00FB5CF4"/>
    <w:rsid w:val="00FB624E"/>
    <w:rsid w:val="00FC0A4B"/>
    <w:rsid w:val="00FC4789"/>
    <w:rsid w:val="00FC6093"/>
    <w:rsid w:val="00FC6AC4"/>
    <w:rsid w:val="00FD0314"/>
    <w:rsid w:val="00FD0EEF"/>
    <w:rsid w:val="00FD3927"/>
    <w:rsid w:val="00FE2F11"/>
    <w:rsid w:val="00FE384D"/>
    <w:rsid w:val="00FE3CF8"/>
    <w:rsid w:val="00FF2E0A"/>
    <w:rsid w:val="00FF432A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A9B"/>
    <w:rPr>
      <w:rFonts w:ascii="Arial" w:hAnsi="Arial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F617E"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Times New Roman" w:hAnsi="Times New Roman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617E"/>
    <w:rPr>
      <w:color w:val="0000FF"/>
      <w:u w:val="single"/>
    </w:rPr>
  </w:style>
  <w:style w:type="paragraph" w:styleId="BodyText3">
    <w:name w:val="Body Text 3"/>
    <w:basedOn w:val="Normal"/>
    <w:rsid w:val="0092791B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rsid w:val="00EA1A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A1A9B"/>
    <w:pPr>
      <w:tabs>
        <w:tab w:val="center" w:pos="4153"/>
        <w:tab w:val="right" w:pos="8306"/>
      </w:tabs>
    </w:pPr>
  </w:style>
  <w:style w:type="character" w:customStyle="1" w:styleId="topstoryhead1">
    <w:name w:val="topstoryhead1"/>
    <w:rsid w:val="00AE51CB"/>
    <w:rPr>
      <w:rFonts w:ascii="Arial" w:hAnsi="Arial" w:cs="Arial" w:hint="default"/>
      <w:b/>
      <w:bCs/>
      <w:strike w:val="0"/>
      <w:dstrike w:val="0"/>
      <w:color w:val="000000"/>
      <w:sz w:val="27"/>
      <w:szCs w:val="27"/>
      <w:u w:val="none"/>
      <w:effect w:val="none"/>
    </w:rPr>
  </w:style>
  <w:style w:type="paragraph" w:styleId="BodyText2">
    <w:name w:val="Body Text 2"/>
    <w:basedOn w:val="Normal"/>
    <w:rsid w:val="00AE51CB"/>
    <w:pPr>
      <w:spacing w:after="120" w:line="480" w:lineRule="auto"/>
    </w:pPr>
  </w:style>
  <w:style w:type="paragraph" w:styleId="BalloonText">
    <w:name w:val="Balloon Text"/>
    <w:basedOn w:val="Normal"/>
    <w:semiHidden/>
    <w:rsid w:val="008D76D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0C7563"/>
    <w:rPr>
      <w:rFonts w:ascii="Arial" w:hAnsi="Arial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538A9"/>
    <w:pPr>
      <w:ind w:left="720"/>
    </w:pPr>
  </w:style>
  <w:style w:type="paragraph" w:customStyle="1" w:styleId="StandardText">
    <w:name w:val="StandardText"/>
    <w:basedOn w:val="Normal"/>
    <w:rsid w:val="00495D97"/>
    <w:rPr>
      <w:szCs w:val="20"/>
    </w:rPr>
  </w:style>
  <w:style w:type="paragraph" w:customStyle="1" w:styleId="Style1">
    <w:name w:val="Style1"/>
    <w:autoRedefine/>
    <w:rsid w:val="00E41BAA"/>
    <w:pPr>
      <w:numPr>
        <w:numId w:val="14"/>
      </w:numPr>
      <w:tabs>
        <w:tab w:val="clear" w:pos="720"/>
        <w:tab w:val="num" w:pos="993"/>
      </w:tabs>
      <w:ind w:hanging="11"/>
      <w:jc w:val="both"/>
    </w:pPr>
    <w:rPr>
      <w:rFonts w:ascii="Arial Narrow" w:hAnsi="Arial Narrow"/>
      <w:noProof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2CD1"/>
    <w:rPr>
      <w:sz w:val="28"/>
      <w:szCs w:val="24"/>
    </w:rPr>
  </w:style>
  <w:style w:type="table" w:styleId="TableGrid">
    <w:name w:val="Table Grid"/>
    <w:basedOn w:val="TableNormal"/>
    <w:rsid w:val="00232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310D0"/>
  </w:style>
  <w:style w:type="paragraph" w:styleId="Title">
    <w:name w:val="Title"/>
    <w:basedOn w:val="Normal"/>
    <w:next w:val="Normal"/>
    <w:link w:val="TitleChar"/>
    <w:qFormat/>
    <w:rsid w:val="007346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4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A9B"/>
    <w:rPr>
      <w:rFonts w:ascii="Arial" w:hAnsi="Arial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F617E"/>
    <w:pPr>
      <w:keepNext/>
      <w:widowControl w:val="0"/>
      <w:autoSpaceDE w:val="0"/>
      <w:autoSpaceDN w:val="0"/>
      <w:adjustRightInd w:val="0"/>
      <w:jc w:val="center"/>
      <w:outlineLvl w:val="3"/>
    </w:pPr>
    <w:rPr>
      <w:rFonts w:ascii="Times New Roman" w:hAnsi="Times New Roman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617E"/>
    <w:rPr>
      <w:color w:val="0000FF"/>
      <w:u w:val="single"/>
    </w:rPr>
  </w:style>
  <w:style w:type="paragraph" w:styleId="BodyText3">
    <w:name w:val="Body Text 3"/>
    <w:basedOn w:val="Normal"/>
    <w:rsid w:val="0092791B"/>
    <w:pPr>
      <w:widowControl w:val="0"/>
      <w:autoSpaceDE w:val="0"/>
      <w:autoSpaceDN w:val="0"/>
      <w:adjustRightInd w:val="0"/>
    </w:pPr>
    <w:rPr>
      <w:rFonts w:ascii="Times New Roman" w:hAnsi="Times New Roman"/>
      <w:sz w:val="22"/>
      <w:szCs w:val="20"/>
    </w:rPr>
  </w:style>
  <w:style w:type="paragraph" w:styleId="Header">
    <w:name w:val="header"/>
    <w:basedOn w:val="Normal"/>
    <w:link w:val="HeaderChar"/>
    <w:uiPriority w:val="99"/>
    <w:rsid w:val="00EA1A9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A1A9B"/>
    <w:pPr>
      <w:tabs>
        <w:tab w:val="center" w:pos="4153"/>
        <w:tab w:val="right" w:pos="8306"/>
      </w:tabs>
    </w:pPr>
  </w:style>
  <w:style w:type="character" w:customStyle="1" w:styleId="topstoryhead1">
    <w:name w:val="topstoryhead1"/>
    <w:rsid w:val="00AE51CB"/>
    <w:rPr>
      <w:rFonts w:ascii="Arial" w:hAnsi="Arial" w:cs="Arial" w:hint="default"/>
      <w:b/>
      <w:bCs/>
      <w:strike w:val="0"/>
      <w:dstrike w:val="0"/>
      <w:color w:val="000000"/>
      <w:sz w:val="27"/>
      <w:szCs w:val="27"/>
      <w:u w:val="none"/>
      <w:effect w:val="none"/>
    </w:rPr>
  </w:style>
  <w:style w:type="paragraph" w:styleId="BodyText2">
    <w:name w:val="Body Text 2"/>
    <w:basedOn w:val="Normal"/>
    <w:rsid w:val="00AE51CB"/>
    <w:pPr>
      <w:spacing w:after="120" w:line="480" w:lineRule="auto"/>
    </w:pPr>
  </w:style>
  <w:style w:type="paragraph" w:styleId="BalloonText">
    <w:name w:val="Balloon Text"/>
    <w:basedOn w:val="Normal"/>
    <w:semiHidden/>
    <w:rsid w:val="008D76D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0C7563"/>
    <w:rPr>
      <w:rFonts w:ascii="Arial" w:hAnsi="Arial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538A9"/>
    <w:pPr>
      <w:ind w:left="720"/>
    </w:pPr>
  </w:style>
  <w:style w:type="paragraph" w:customStyle="1" w:styleId="StandardText">
    <w:name w:val="StandardText"/>
    <w:basedOn w:val="Normal"/>
    <w:rsid w:val="00495D97"/>
    <w:rPr>
      <w:szCs w:val="20"/>
    </w:rPr>
  </w:style>
  <w:style w:type="paragraph" w:customStyle="1" w:styleId="Style1">
    <w:name w:val="Style1"/>
    <w:autoRedefine/>
    <w:rsid w:val="00E41BAA"/>
    <w:pPr>
      <w:numPr>
        <w:numId w:val="14"/>
      </w:numPr>
      <w:tabs>
        <w:tab w:val="clear" w:pos="720"/>
        <w:tab w:val="num" w:pos="993"/>
      </w:tabs>
      <w:ind w:hanging="11"/>
      <w:jc w:val="both"/>
    </w:pPr>
    <w:rPr>
      <w:rFonts w:ascii="Arial Narrow" w:hAnsi="Arial Narrow"/>
      <w:noProof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2CD1"/>
    <w:rPr>
      <w:sz w:val="28"/>
      <w:szCs w:val="24"/>
    </w:rPr>
  </w:style>
  <w:style w:type="table" w:styleId="TableGrid">
    <w:name w:val="Table Grid"/>
    <w:basedOn w:val="TableNormal"/>
    <w:rsid w:val="00232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310D0"/>
  </w:style>
  <w:style w:type="paragraph" w:styleId="Title">
    <w:name w:val="Title"/>
    <w:basedOn w:val="Normal"/>
    <w:next w:val="Normal"/>
    <w:link w:val="TitleChar"/>
    <w:qFormat/>
    <w:rsid w:val="007346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4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jdsolutions.co.uk/" TargetMode="External"/><Relationship Id="rId2" Type="http://schemas.openxmlformats.org/officeDocument/2006/relationships/hyperlink" Target="http://uk.linkedin.com/in/kendaviscitp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kedavis1.DS\LOCALS~1\Temp\TCD27.tmp\Systems%20analyst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1B5BC-A81C-45E5-B5BE-95549CCC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Systems analyst CV.dot</Template>
  <TotalTime>26</TotalTime>
  <Pages>5</Pages>
  <Words>2636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Davis</vt:lpstr>
    </vt:vector>
  </TitlesOfParts>
  <Company>Career Press</Company>
  <LinksUpToDate>false</LinksUpToDate>
  <CharactersWithSpaces>18192</CharactersWithSpaces>
  <SharedDoc>false</SharedDoc>
  <HLinks>
    <vt:vector size="6" baseType="variant">
      <vt:variant>
        <vt:i4>3342417</vt:i4>
      </vt:variant>
      <vt:variant>
        <vt:i4>0</vt:i4>
      </vt:variant>
      <vt:variant>
        <vt:i4>0</vt:i4>
      </vt:variant>
      <vt:variant>
        <vt:i4>5</vt:i4>
      </vt:variant>
      <vt:variant>
        <vt:lpwstr>mailto:ken@madmacher.co.uk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Kenneth Davis</dc:title>
  <dc:creator>Davis</dc:creator>
  <cp:lastModifiedBy>Ken Davis</cp:lastModifiedBy>
  <cp:revision>4</cp:revision>
  <cp:lastPrinted>2015-08-02T13:57:00Z</cp:lastPrinted>
  <dcterms:created xsi:type="dcterms:W3CDTF">2016-03-21T20:15:00Z</dcterms:created>
  <dcterms:modified xsi:type="dcterms:W3CDTF">2016-03-24T18:39:00Z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TC010758081033</vt:lpwstr>
  </property>
  <property fmtid="{D5CDD505-2E9C-101B-9397-08002B2CF9AE}" pid="3" name="_NewReviewCycle">
    <vt:lpwstr/>
  </property>
</Properties>
</file>